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142486" w:rsidP="003856C9">
            <w:pPr>
              <w:pStyle w:val="Heading1"/>
            </w:pPr>
            <w:r>
              <w:t>Ali Vahanvaty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3FEEC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142486" w:rsidP="00441EB9">
            <w:pPr>
              <w:pStyle w:val="Heading3"/>
            </w:pPr>
            <w:r>
              <w:t>alive3003@gmail.com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C5AB4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142486" w:rsidP="00441EB9">
            <w:pPr>
              <w:pStyle w:val="Heading3"/>
            </w:pPr>
            <w:r>
              <w:t>+917400057016</w:t>
            </w:r>
          </w:p>
          <w:p w:rsidR="00C420C8" w:rsidRPr="00C420C8" w:rsidRDefault="00C420C8" w:rsidP="005246B9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142486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E335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D5039B8E8044D6999218F79F765BB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BBC4D6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142486" w:rsidP="00D11C4D">
                  <w:r>
                    <w:t>Have a attained a Diploma in</w:t>
                  </w:r>
                </w:p>
                <w:p w:rsidR="00142486" w:rsidRDefault="00142486" w:rsidP="00D11C4D">
                  <w:r>
                    <w:t xml:space="preserve">Civil Engineering. </w:t>
                  </w:r>
                </w:p>
                <w:p w:rsidR="00142486" w:rsidRDefault="00142486" w:rsidP="00D11C4D">
                  <w:r>
                    <w:t>Studied at The Institute of Civil Engineers (India)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E335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41A9DE6457743FC887EFE6F42F9DC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EC7907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142486" w:rsidP="00463463">
                  <w:r>
                    <w:t>Management, Civil Supervision,</w:t>
                  </w:r>
                </w:p>
                <w:p w:rsidR="00142486" w:rsidRPr="005152F2" w:rsidRDefault="00142486" w:rsidP="00463463">
                  <w:r>
                    <w:t>Civil Site Supervision</w:t>
                  </w:r>
                  <w:r w:rsidR="00686490">
                    <w:t>, Project Management, Site Engineering.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E335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4C7825F58DA4FF98F67C134ACA0D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5E335A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149DF30247774CBAADB01D4EFE1B20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5E335A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B7E5C193F13640F485E2426166DFD1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</w:t>
                  </w:r>
                  <w:r w:rsidR="00142486">
                    <w:t>2014</w:t>
                  </w:r>
                  <w:r w:rsidR="00C420C8">
                    <w:t xml:space="preserve">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67E1CC235E0746808C11FE204D35BD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  <w:r w:rsidR="00142486">
                    <w:t xml:space="preserve"> Present</w:t>
                  </w:r>
                </w:p>
                <w:p w:rsidR="00C420C8" w:rsidRDefault="00142486" w:rsidP="008F6337">
                  <w:r>
                    <w:t>Self Employed.</w:t>
                  </w:r>
                </w:p>
                <w:p w:rsidR="00142486" w:rsidRDefault="00142486" w:rsidP="008F6337">
                  <w:r>
                    <w:t>We take on Site, Construction, Renovation Works</w:t>
                  </w:r>
                </w:p>
                <w:p w:rsidR="00142486" w:rsidRDefault="00142486" w:rsidP="008F6337">
                  <w:r>
                    <w:t xml:space="preserve">In Mumbai </w:t>
                  </w:r>
                </w:p>
                <w:p w:rsidR="00C420C8" w:rsidRDefault="00C420C8" w:rsidP="00832F81"/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E335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5143F07CD8E4F89AA20BF461A2684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3726A9B0FE19467ABF18BF65215DCFC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p w:rsidR="00C420C8" w:rsidRDefault="00142486" w:rsidP="007B2F5C">
                  <w:pPr>
                    <w:pStyle w:val="Heading5"/>
                  </w:pPr>
                  <w:r>
                    <w:t>Have Studied in St Mary’s High School (Mumbai)</w:t>
                  </w:r>
                </w:p>
                <w:p w:rsidR="00142486" w:rsidRDefault="00142486" w:rsidP="00142486">
                  <w:r>
                    <w:t xml:space="preserve">Batch of 2008. </w:t>
                  </w:r>
                </w:p>
                <w:p w:rsidR="00142486" w:rsidRDefault="00142486" w:rsidP="00142486">
                  <w:r>
                    <w:t xml:space="preserve">Completed my Hight </w:t>
                  </w:r>
                  <w:r w:rsidR="00686490">
                    <w:t>Secondary</w:t>
                  </w:r>
                  <w:r>
                    <w:t xml:space="preserve"> Education.</w:t>
                  </w:r>
                </w:p>
                <w:p w:rsidR="00142486" w:rsidRDefault="00142486" w:rsidP="00142486">
                  <w:r>
                    <w:t>Batch of 2010.</w:t>
                  </w:r>
                </w:p>
                <w:p w:rsidR="00686490" w:rsidRDefault="00686490" w:rsidP="00142486">
                  <w:r>
                    <w:t xml:space="preserve">Diploma in Civil </w:t>
                  </w:r>
                  <w:proofErr w:type="gramStart"/>
                  <w:r>
                    <w:t>Engineering .</w:t>
                  </w:r>
                  <w:proofErr w:type="gramEnd"/>
                </w:p>
                <w:p w:rsidR="00686490" w:rsidRDefault="00686490" w:rsidP="00142486">
                  <w:r>
                    <w:t xml:space="preserve">From the Institute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Civil Engineers (India).</w:t>
                  </w:r>
                </w:p>
                <w:p w:rsidR="00C420C8" w:rsidRDefault="00686490" w:rsidP="00686490">
                  <w:r>
                    <w:t xml:space="preserve">Batch of 2016. 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5E335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90FE36BCF134DB3A2816D0D43106C6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:rsidR="00C420C8" w:rsidRDefault="00686490" w:rsidP="008F6337">
                  <w:r>
                    <w:t>Registered and Playing Member at the Mumbai Cricket Association</w:t>
                  </w:r>
                </w:p>
                <w:p w:rsidR="00686490" w:rsidRDefault="00686490" w:rsidP="008F6337">
                  <w:r>
                    <w:t>(MCA)</w:t>
                  </w:r>
                </w:p>
                <w:p w:rsidR="00686490" w:rsidRDefault="00686490" w:rsidP="008F6337"/>
              </w:tc>
            </w:tr>
          </w:tbl>
          <w:p w:rsidR="00C420C8" w:rsidRPr="005152F2" w:rsidRDefault="00C420C8" w:rsidP="003856C9"/>
        </w:tc>
        <w:bookmarkStart w:id="0" w:name="_GoBack"/>
        <w:bookmarkEnd w:id="0"/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35A" w:rsidRDefault="005E335A" w:rsidP="003856C9">
      <w:pPr>
        <w:spacing w:after="0" w:line="240" w:lineRule="auto"/>
      </w:pPr>
      <w:r>
        <w:separator/>
      </w:r>
    </w:p>
  </w:endnote>
  <w:endnote w:type="continuationSeparator" w:id="0">
    <w:p w:rsidR="005E335A" w:rsidRDefault="005E33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A6AE5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1A142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35A" w:rsidRDefault="005E335A" w:rsidP="003856C9">
      <w:pPr>
        <w:spacing w:after="0" w:line="240" w:lineRule="auto"/>
      </w:pPr>
      <w:r>
        <w:separator/>
      </w:r>
    </w:p>
  </w:footnote>
  <w:footnote w:type="continuationSeparator" w:id="0">
    <w:p w:rsidR="005E335A" w:rsidRDefault="005E33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3AC8C1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131EC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6"/>
    <w:rsid w:val="00052BE1"/>
    <w:rsid w:val="0007412A"/>
    <w:rsid w:val="0010199E"/>
    <w:rsid w:val="0010257B"/>
    <w:rsid w:val="001166C2"/>
    <w:rsid w:val="00142486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E335A"/>
    <w:rsid w:val="00616FF4"/>
    <w:rsid w:val="00686490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21D8"/>
  <w15:chartTrackingRefBased/>
  <w15:docId w15:val="{AB98957E-511F-4E9B-A5E3-1941205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5039B8E8044D6999218F79F765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5D53-5BAC-41EF-B099-FCC4548718C7}"/>
      </w:docPartPr>
      <w:docPartBody>
        <w:p w:rsidR="00000000" w:rsidRDefault="000D786B">
          <w:pPr>
            <w:pStyle w:val="7D5039B8E8044D6999218F79F765BB65"/>
          </w:pPr>
          <w:r>
            <w:t>Objective</w:t>
          </w:r>
        </w:p>
      </w:docPartBody>
    </w:docPart>
    <w:docPart>
      <w:docPartPr>
        <w:name w:val="141A9DE6457743FC887EFE6F42F9D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71B6-ECAF-49FF-9BBA-8380813CF4F3}"/>
      </w:docPartPr>
      <w:docPartBody>
        <w:p w:rsidR="00000000" w:rsidRDefault="000D786B">
          <w:pPr>
            <w:pStyle w:val="141A9DE6457743FC887EFE6F42F9DCC8"/>
          </w:pPr>
          <w:r>
            <w:t>Skills</w:t>
          </w:r>
        </w:p>
      </w:docPartBody>
    </w:docPart>
    <w:docPart>
      <w:docPartPr>
        <w:name w:val="D4C7825F58DA4FF98F67C134ACA0D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633C2-AED8-4709-9E95-BA7F90CE059C}"/>
      </w:docPartPr>
      <w:docPartBody>
        <w:p w:rsidR="00000000" w:rsidRDefault="000D786B">
          <w:pPr>
            <w:pStyle w:val="D4C7825F58DA4FF98F67C134ACA0DE47"/>
          </w:pPr>
          <w:r w:rsidRPr="005152F2">
            <w:t>Experience</w:t>
          </w:r>
        </w:p>
      </w:docPartBody>
    </w:docPart>
    <w:docPart>
      <w:docPartPr>
        <w:name w:val="149DF30247774CBAADB01D4EFE1B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26309-D6B5-4BCD-8027-FD12F16C0807}"/>
      </w:docPartPr>
      <w:docPartBody>
        <w:p w:rsidR="00000000" w:rsidRDefault="000D786B">
          <w:pPr>
            <w:pStyle w:val="149DF30247774CBAADB01D4EFE1B2084"/>
          </w:pPr>
          <w:r w:rsidRPr="0043426C">
            <w:t>Job Title/Company</w:t>
          </w:r>
        </w:p>
      </w:docPartBody>
    </w:docPart>
    <w:docPart>
      <w:docPartPr>
        <w:name w:val="B7E5C193F13640F485E2426166DFD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C509-0F36-4B36-9CC5-3AFD6538FDA3}"/>
      </w:docPartPr>
      <w:docPartBody>
        <w:p w:rsidR="00000000" w:rsidRDefault="000D786B">
          <w:pPr>
            <w:pStyle w:val="B7E5C193F13640F485E2426166DFD11F"/>
          </w:pPr>
          <w:r>
            <w:t>Dates From</w:t>
          </w:r>
        </w:p>
      </w:docPartBody>
    </w:docPart>
    <w:docPart>
      <w:docPartPr>
        <w:name w:val="67E1CC235E0746808C11FE204D35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A1DA9-4967-4C77-A3F5-CE22673C7764}"/>
      </w:docPartPr>
      <w:docPartBody>
        <w:p w:rsidR="00000000" w:rsidRDefault="000D786B">
          <w:pPr>
            <w:pStyle w:val="67E1CC235E0746808C11FE204D35BDCF"/>
          </w:pPr>
          <w:r>
            <w:t>To</w:t>
          </w:r>
        </w:p>
      </w:docPartBody>
    </w:docPart>
    <w:docPart>
      <w:docPartPr>
        <w:name w:val="05143F07CD8E4F89AA20BF461A26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599DA-BEA0-46CB-A1B2-602DD22EA0B6}"/>
      </w:docPartPr>
      <w:docPartBody>
        <w:p w:rsidR="00000000" w:rsidRDefault="000D786B">
          <w:pPr>
            <w:pStyle w:val="05143F07CD8E4F89AA20BF461A268400"/>
          </w:pPr>
          <w:r w:rsidRPr="005152F2">
            <w:t>Education</w:t>
          </w:r>
        </w:p>
      </w:docPartBody>
    </w:docPart>
    <w:docPart>
      <w:docPartPr>
        <w:name w:val="3726A9B0FE19467ABF18BF65215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22A84-C264-443B-BFB5-D08E6AFD19C5}"/>
      </w:docPartPr>
      <w:docPartBody>
        <w:p w:rsidR="00000000" w:rsidRDefault="000D786B">
          <w:pPr>
            <w:pStyle w:val="3726A9B0FE19467ABF18BF65215DCFC4"/>
          </w:pPr>
          <w:r w:rsidRPr="0043426C">
            <w:t>Degree / Date Earned</w:t>
          </w:r>
        </w:p>
      </w:docPartBody>
    </w:docPart>
    <w:docPart>
      <w:docPartPr>
        <w:name w:val="E90FE36BCF134DB3A2816D0D4310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958FE-A0F0-4B33-A84C-D4FA892FA4EC}"/>
      </w:docPartPr>
      <w:docPartBody>
        <w:p w:rsidR="00000000" w:rsidRDefault="000D786B">
          <w:pPr>
            <w:pStyle w:val="E90FE36BCF134DB3A2816D0D43106C68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B"/>
    <w:rsid w:val="000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C5420B1F8344D18870B83E0369F3B5">
    <w:name w:val="8EC5420B1F8344D18870B83E0369F3B5"/>
  </w:style>
  <w:style w:type="paragraph" w:customStyle="1" w:styleId="7EE946E6587A425299D265094689CBEF">
    <w:name w:val="7EE946E6587A425299D265094689CBEF"/>
  </w:style>
  <w:style w:type="paragraph" w:customStyle="1" w:styleId="D97E6358474943298F9C2089B18C7AD3">
    <w:name w:val="D97E6358474943298F9C2089B18C7AD3"/>
  </w:style>
  <w:style w:type="paragraph" w:customStyle="1" w:styleId="50350EDEDD674DFCA854AFA15287853E">
    <w:name w:val="50350EDEDD674DFCA854AFA15287853E"/>
  </w:style>
  <w:style w:type="paragraph" w:customStyle="1" w:styleId="23BFA181C8DF483AB9932558BF4F7405">
    <w:name w:val="23BFA181C8DF483AB9932558BF4F7405"/>
  </w:style>
  <w:style w:type="paragraph" w:customStyle="1" w:styleId="7D5039B8E8044D6999218F79F765BB65">
    <w:name w:val="7D5039B8E8044D6999218F79F765BB65"/>
  </w:style>
  <w:style w:type="paragraph" w:customStyle="1" w:styleId="A8DE8AEDC1B34E4393612268C60E9C71">
    <w:name w:val="A8DE8AEDC1B34E4393612268C60E9C71"/>
  </w:style>
  <w:style w:type="paragraph" w:customStyle="1" w:styleId="141A9DE6457743FC887EFE6F42F9DCC8">
    <w:name w:val="141A9DE6457743FC887EFE6F42F9DCC8"/>
  </w:style>
  <w:style w:type="paragraph" w:customStyle="1" w:styleId="EC8BD74BDAB14B17A53F910272D82AAD">
    <w:name w:val="EC8BD74BDAB14B17A53F910272D82AAD"/>
  </w:style>
  <w:style w:type="paragraph" w:customStyle="1" w:styleId="D4C7825F58DA4FF98F67C134ACA0DE47">
    <w:name w:val="D4C7825F58DA4FF98F67C134ACA0DE47"/>
  </w:style>
  <w:style w:type="paragraph" w:customStyle="1" w:styleId="149DF30247774CBAADB01D4EFE1B2084">
    <w:name w:val="149DF30247774CBAADB01D4EFE1B2084"/>
  </w:style>
  <w:style w:type="paragraph" w:customStyle="1" w:styleId="B7E5C193F13640F485E2426166DFD11F">
    <w:name w:val="B7E5C193F13640F485E2426166DFD11F"/>
  </w:style>
  <w:style w:type="paragraph" w:customStyle="1" w:styleId="67E1CC235E0746808C11FE204D35BDCF">
    <w:name w:val="67E1CC235E0746808C11FE204D35BDCF"/>
  </w:style>
  <w:style w:type="paragraph" w:customStyle="1" w:styleId="E4830927999D4CE6B51BFC8C65057362">
    <w:name w:val="E4830927999D4CE6B51BFC8C65057362"/>
  </w:style>
  <w:style w:type="paragraph" w:customStyle="1" w:styleId="966E428D1DE74AB5AEE1A0F8A8841D7B">
    <w:name w:val="966E428D1DE74AB5AEE1A0F8A8841D7B"/>
  </w:style>
  <w:style w:type="paragraph" w:customStyle="1" w:styleId="ED62A3F20A2E440C906CC21BE90605E3">
    <w:name w:val="ED62A3F20A2E440C906CC21BE90605E3"/>
  </w:style>
  <w:style w:type="paragraph" w:customStyle="1" w:styleId="C04281379E994AC1A5B3B64017BA58EB">
    <w:name w:val="C04281379E994AC1A5B3B64017BA58EB"/>
  </w:style>
  <w:style w:type="paragraph" w:customStyle="1" w:styleId="D8121F864A364965850ABB2C4A5F3632">
    <w:name w:val="D8121F864A364965850ABB2C4A5F3632"/>
  </w:style>
  <w:style w:type="paragraph" w:customStyle="1" w:styleId="05143F07CD8E4F89AA20BF461A268400">
    <w:name w:val="05143F07CD8E4F89AA20BF461A268400"/>
  </w:style>
  <w:style w:type="paragraph" w:customStyle="1" w:styleId="3726A9B0FE19467ABF18BF65215DCFC4">
    <w:name w:val="3726A9B0FE19467ABF18BF65215DCFC4"/>
  </w:style>
  <w:style w:type="paragraph" w:customStyle="1" w:styleId="FB80780D102A4FB0980DF71EABA1AC40">
    <w:name w:val="FB80780D102A4FB0980DF71EABA1AC40"/>
  </w:style>
  <w:style w:type="paragraph" w:customStyle="1" w:styleId="2BC30BDEEBAC496AA8DE072D5EBE6E49">
    <w:name w:val="2BC30BDEEBAC496AA8DE072D5EBE6E49"/>
  </w:style>
  <w:style w:type="paragraph" w:customStyle="1" w:styleId="E90FE36BCF134DB3A2816D0D43106C68">
    <w:name w:val="E90FE36BCF134DB3A2816D0D43106C68"/>
  </w:style>
  <w:style w:type="paragraph" w:customStyle="1" w:styleId="7441FD356CC54895A46CE3C36EBD01AF">
    <w:name w:val="7441FD356CC54895A46CE3C36EBD0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2019-02-05T07:37:00Z</dcterms:created>
  <dcterms:modified xsi:type="dcterms:W3CDTF">2019-02-05T07:53:00Z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