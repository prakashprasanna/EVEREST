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041" w:rsidRDefault="001C6041"/>
    <w:tbl>
      <w:tblPr>
        <w:tblpPr w:leftFromText="180" w:rightFromText="180" w:horzAnchor="margin" w:tblpY="-600"/>
        <w:tblW w:w="4822" w:type="pct"/>
        <w:tblLook w:val="0000" w:firstRow="0" w:lastRow="0" w:firstColumn="0" w:lastColumn="0" w:noHBand="0" w:noVBand="0"/>
      </w:tblPr>
      <w:tblGrid>
        <w:gridCol w:w="8275"/>
      </w:tblGrid>
      <w:tr w:rsidR="008B3D79" w:rsidRPr="00A862CE" w:rsidTr="00A862CE">
        <w:trPr>
          <w:trHeight w:val="22"/>
        </w:trPr>
        <w:tc>
          <w:tcPr>
            <w:tcW w:w="0" w:type="auto"/>
          </w:tcPr>
          <w:p w:rsidR="001C6041" w:rsidRPr="00A862CE" w:rsidRDefault="001C6041" w:rsidP="00A7786F">
            <w:pPr>
              <w:pStyle w:val="Address2"/>
              <w:rPr>
                <w:b/>
                <w:bCs/>
                <w:sz w:val="2"/>
              </w:rPr>
            </w:pPr>
          </w:p>
          <w:p w:rsidR="001C6041" w:rsidRPr="00A862CE" w:rsidRDefault="00C87874" w:rsidP="00A7786F">
            <w:pPr>
              <w:pStyle w:val="Address2"/>
              <w:rPr>
                <w:b/>
                <w:bCs/>
                <w:sz w:val="2"/>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4253230</wp:posOffset>
                      </wp:positionH>
                      <wp:positionV relativeFrom="paragraph">
                        <wp:posOffset>49530</wp:posOffset>
                      </wp:positionV>
                      <wp:extent cx="1779905" cy="1200150"/>
                      <wp:effectExtent l="0" t="0" r="1079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1200150"/>
                              </a:xfrm>
                              <a:prstGeom prst="rect">
                                <a:avLst/>
                              </a:prstGeom>
                              <a:solidFill>
                                <a:srgbClr val="FFFFFF"/>
                              </a:solidFill>
                              <a:ln w="9525">
                                <a:solidFill>
                                  <a:srgbClr val="000000"/>
                                </a:solidFill>
                                <a:miter lim="800000"/>
                                <a:headEnd/>
                                <a:tailEnd/>
                              </a:ln>
                            </wps:spPr>
                            <wps:txbx>
                              <w:txbxContent>
                                <w:p w:rsidR="00571065" w:rsidRDefault="00142CD2">
                                  <w:r w:rsidRPr="00142CD2">
                                    <w:rPr>
                                      <w:noProof/>
                                      <w:lang w:val="en-GB" w:eastAsia="en-GB"/>
                                    </w:rPr>
                                    <w:drawing>
                                      <wp:inline distT="0" distB="0" distL="0" distR="0">
                                        <wp:extent cx="1685925" cy="1114425"/>
                                        <wp:effectExtent l="0" t="0" r="9525" b="9525"/>
                                        <wp:docPr id="2" name="Picture 2" descr="C:\Users\IB\Desktop\IMG-e3f5a2e0b8c689f3289ea94cdb39fa63-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Desktop\IMG-e3f5a2e0b8c689f3289ea94cdb39fa63-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114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4.9pt;margin-top:3.9pt;width:140.1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">
                      <v:textbox>
                        <w:txbxContent>
                          <w:p w:rsidR="00571065" w:rsidRDefault="00142CD2">
                            <w:r w:rsidRPr="00142CD2">
                              <w:rPr>
                                <w:noProof/>
                                <w:lang w:val="en-GB" w:eastAsia="en-GB"/>
                              </w:rPr>
                              <w:drawing>
                                <wp:inline distT="0" distB="0" distL="0" distR="0">
                                  <wp:extent cx="1685925" cy="1114425"/>
                                  <wp:effectExtent l="0" t="0" r="9525" b="9525"/>
                                  <wp:docPr id="2" name="Picture 2" descr="C:\Users\IB\Desktop\IMG-e3f5a2e0b8c689f3289ea94cdb39fa63-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Desktop\IMG-e3f5a2e0b8c689f3289ea94cdb39fa63-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114425"/>
                                          </a:xfrm>
                                          <a:prstGeom prst="rect">
                                            <a:avLst/>
                                          </a:prstGeom>
                                          <a:noFill/>
                                          <a:ln>
                                            <a:noFill/>
                                          </a:ln>
                                        </pic:spPr>
                                      </pic:pic>
                                    </a:graphicData>
                                  </a:graphic>
                                </wp:inline>
                              </w:drawing>
                            </w:r>
                          </w:p>
                        </w:txbxContent>
                      </v:textbox>
                    </v:shape>
                  </w:pict>
                </mc:Fallback>
              </mc:AlternateContent>
            </w:r>
          </w:p>
          <w:p w:rsidR="001C6041" w:rsidRPr="00A862CE" w:rsidRDefault="001C6041" w:rsidP="00A7786F">
            <w:pPr>
              <w:pStyle w:val="Address2"/>
              <w:rPr>
                <w:b/>
                <w:bCs/>
                <w:sz w:val="2"/>
              </w:rPr>
            </w:pPr>
          </w:p>
          <w:p w:rsidR="001C6041" w:rsidRPr="00A862CE" w:rsidRDefault="001C6041" w:rsidP="00A7786F">
            <w:pPr>
              <w:pStyle w:val="Address2"/>
              <w:rPr>
                <w:b/>
                <w:bCs/>
                <w:sz w:val="2"/>
              </w:rPr>
            </w:pPr>
          </w:p>
          <w:p w:rsidR="001C6041" w:rsidRPr="00A862CE" w:rsidRDefault="001C6041" w:rsidP="00A7786F">
            <w:pPr>
              <w:pStyle w:val="Address2"/>
              <w:rPr>
                <w:b/>
                <w:bCs/>
                <w:sz w:val="2"/>
              </w:rPr>
            </w:pPr>
          </w:p>
          <w:p w:rsidR="001C6041" w:rsidRPr="00A862CE" w:rsidRDefault="001C6041" w:rsidP="00A7786F">
            <w:pPr>
              <w:pStyle w:val="Address2"/>
              <w:rPr>
                <w:b/>
                <w:bCs/>
                <w:sz w:val="2"/>
              </w:rPr>
            </w:pPr>
          </w:p>
          <w:p w:rsidR="001C6041" w:rsidRPr="00A862CE" w:rsidRDefault="001C6041" w:rsidP="001C6041">
            <w:pPr>
              <w:pStyle w:val="Address2"/>
              <w:jc w:val="left"/>
              <w:rPr>
                <w:b/>
                <w:bCs/>
                <w:sz w:val="2"/>
              </w:rPr>
            </w:pPr>
          </w:p>
          <w:p w:rsidR="001C6041" w:rsidRPr="00A862CE" w:rsidRDefault="001C6041" w:rsidP="00A7786F">
            <w:pPr>
              <w:pStyle w:val="Address2"/>
              <w:rPr>
                <w:b/>
                <w:bCs/>
                <w:sz w:val="2"/>
              </w:rPr>
            </w:pPr>
          </w:p>
          <w:p w:rsidR="001C6041" w:rsidRPr="00A862CE" w:rsidRDefault="001C6041" w:rsidP="00A862CE">
            <w:pPr>
              <w:pStyle w:val="Address2"/>
              <w:rPr>
                <w:b/>
                <w:bCs/>
                <w:sz w:val="2"/>
              </w:rPr>
            </w:pPr>
          </w:p>
          <w:p w:rsidR="00A862CE" w:rsidRDefault="00A862CE" w:rsidP="00A862CE">
            <w:pPr>
              <w:pStyle w:val="Name"/>
              <w:ind w:right="8"/>
              <w:rPr>
                <w:b/>
                <w:bCs/>
                <w:sz w:val="18"/>
              </w:rPr>
            </w:pPr>
            <w:r w:rsidRPr="00A862CE">
              <w:rPr>
                <w:b/>
                <w:bCs/>
                <w:sz w:val="18"/>
              </w:rPr>
              <w:t>CURRICULUM VITAE</w:t>
            </w:r>
          </w:p>
          <w:p w:rsidR="00A862CE" w:rsidRPr="00A862CE" w:rsidRDefault="00AB2E99" w:rsidP="00A862CE">
            <w:pPr>
              <w:pStyle w:val="Name"/>
              <w:ind w:right="8"/>
              <w:rPr>
                <w:b/>
                <w:bCs/>
                <w:sz w:val="18"/>
              </w:rPr>
            </w:pPr>
            <w:r>
              <w:rPr>
                <w:b/>
                <w:bCs/>
                <w:sz w:val="18"/>
              </w:rPr>
              <w:t>SUSANA DILESIA</w:t>
            </w:r>
          </w:p>
          <w:p w:rsidR="00A862CE" w:rsidRPr="00A862CE" w:rsidRDefault="00A862CE" w:rsidP="00A862CE">
            <w:pPr>
              <w:pStyle w:val="Name"/>
              <w:ind w:right="8"/>
              <w:jc w:val="both"/>
              <w:rPr>
                <w:b/>
                <w:bCs/>
                <w:sz w:val="14"/>
              </w:rPr>
            </w:pPr>
          </w:p>
          <w:p w:rsidR="001C6041" w:rsidRPr="00A862CE" w:rsidRDefault="001C6041" w:rsidP="00000453">
            <w:pPr>
              <w:pStyle w:val="Address2"/>
              <w:jc w:val="both"/>
              <w:rPr>
                <w:b/>
                <w:bCs/>
                <w:sz w:val="2"/>
              </w:rPr>
            </w:pPr>
          </w:p>
        </w:tc>
      </w:tr>
      <w:tr w:rsidR="008B3D79" w:rsidRPr="00A862CE" w:rsidTr="00A862CE">
        <w:trPr>
          <w:trHeight w:val="29"/>
        </w:trPr>
        <w:tc>
          <w:tcPr>
            <w:tcW w:w="0" w:type="auto"/>
            <w:tcMar>
              <w:bottom w:w="288" w:type="dxa"/>
            </w:tcMar>
          </w:tcPr>
          <w:p w:rsidR="00BF589A" w:rsidRPr="00A862CE" w:rsidRDefault="00BF589A" w:rsidP="00EB5C53">
            <w:pPr>
              <w:pStyle w:val="Address1"/>
              <w:jc w:val="both"/>
              <w:rPr>
                <w:b/>
                <w:bCs/>
                <w:sz w:val="2"/>
              </w:rPr>
            </w:pPr>
          </w:p>
        </w:tc>
      </w:tr>
    </w:tbl>
    <w:p w:rsidR="00A862CE" w:rsidRPr="00C71526" w:rsidRDefault="00A862CE" w:rsidP="00A862CE">
      <w:pPr>
        <w:pBdr>
          <w:bottom w:val="single" w:sz="12" w:space="1" w:color="auto"/>
        </w:pBdr>
        <w:rPr>
          <w:rFonts w:cs="Tahoma"/>
          <w:b/>
          <w:bCs/>
        </w:rPr>
      </w:pPr>
      <w:r w:rsidRPr="00C71526">
        <w:rPr>
          <w:rFonts w:cs="Tahoma"/>
          <w:b/>
          <w:bCs/>
        </w:rPr>
        <w:t xml:space="preserve">Career Objective: Contribute my skills and knowledge, and secure in a high growth organization with considerable advancement opportunities.  </w:t>
      </w:r>
    </w:p>
    <w:p w:rsidR="00A862CE" w:rsidRPr="00A862CE" w:rsidRDefault="00A862CE" w:rsidP="00A862CE"/>
    <w:tbl>
      <w:tblPr>
        <w:tblW w:w="9488" w:type="dxa"/>
        <w:tblInd w:w="-552" w:type="dxa"/>
        <w:tblLayout w:type="fixed"/>
        <w:tblLook w:val="0000" w:firstRow="0" w:lastRow="0" w:firstColumn="0" w:lastColumn="0" w:noHBand="0" w:noVBand="0"/>
      </w:tblPr>
      <w:tblGrid>
        <w:gridCol w:w="1543"/>
        <w:gridCol w:w="17"/>
        <w:gridCol w:w="7928"/>
      </w:tblGrid>
      <w:tr w:rsidR="008B3D79" w:rsidTr="00E763B0">
        <w:trPr>
          <w:trHeight w:val="4"/>
        </w:trPr>
        <w:tc>
          <w:tcPr>
            <w:tcW w:w="9488" w:type="dxa"/>
            <w:gridSpan w:val="3"/>
          </w:tcPr>
          <w:p w:rsidR="008B3D79" w:rsidRPr="00E42085" w:rsidRDefault="008B3D79" w:rsidP="008B3D79">
            <w:pPr>
              <w:pStyle w:val="SectionTitle"/>
              <w:rPr>
                <w:b/>
                <w:bCs/>
              </w:rPr>
            </w:pPr>
            <w:r w:rsidRPr="00E42085">
              <w:rPr>
                <w:b/>
                <w:bCs/>
              </w:rPr>
              <w:t>Personal Information</w:t>
            </w:r>
          </w:p>
        </w:tc>
      </w:tr>
      <w:tr w:rsidR="008B3D79" w:rsidTr="00E763B0">
        <w:trPr>
          <w:trHeight w:val="4"/>
        </w:trPr>
        <w:tc>
          <w:tcPr>
            <w:tcW w:w="1543" w:type="dxa"/>
          </w:tcPr>
          <w:p w:rsidR="008B3D79" w:rsidRDefault="008B3D79"/>
        </w:tc>
        <w:tc>
          <w:tcPr>
            <w:tcW w:w="7945" w:type="dxa"/>
            <w:gridSpan w:val="2"/>
          </w:tcPr>
          <w:p w:rsidR="008B3D79" w:rsidRDefault="00B34C65" w:rsidP="008B3D79">
            <w:pPr>
              <w:pStyle w:val="Achievement"/>
            </w:pPr>
            <w:r>
              <w:t xml:space="preserve">Marital status: </w:t>
            </w:r>
            <w:r w:rsidR="00BD422A">
              <w:t xml:space="preserve">Married </w:t>
            </w:r>
          </w:p>
          <w:p w:rsidR="008B3D79" w:rsidRDefault="008B3D79" w:rsidP="008B3D79">
            <w:pPr>
              <w:pStyle w:val="Achievement"/>
            </w:pPr>
            <w:r>
              <w:t>Nationality: FIJI ISLANDER</w:t>
            </w:r>
          </w:p>
          <w:p w:rsidR="008B3D79" w:rsidRDefault="00B34C65" w:rsidP="008B3D79">
            <w:pPr>
              <w:pStyle w:val="Achievement"/>
            </w:pPr>
            <w:r>
              <w:t xml:space="preserve">Age: </w:t>
            </w:r>
            <w:r w:rsidR="00635AD2">
              <w:t>27</w:t>
            </w:r>
          </w:p>
          <w:p w:rsidR="008B3D79" w:rsidRDefault="00B34C65" w:rsidP="008B3D79">
            <w:pPr>
              <w:pStyle w:val="Achievement"/>
            </w:pPr>
            <w:r>
              <w:t xml:space="preserve">Place of Birth: </w:t>
            </w:r>
            <w:r w:rsidR="00EC381E">
              <w:t>LAGI Health Center,Dogotuki</w:t>
            </w:r>
            <w:r w:rsidR="00C71526">
              <w:t>,Macuata</w:t>
            </w:r>
          </w:p>
          <w:p w:rsidR="00E652DE" w:rsidRDefault="00E652DE" w:rsidP="009D6B97">
            <w:pPr>
              <w:pStyle w:val="Achievement"/>
            </w:pPr>
            <w:r>
              <w:t>E-mail address –</w:t>
            </w:r>
            <w:r w:rsidR="007F7D38">
              <w:t xml:space="preserve"> </w:t>
            </w:r>
            <w:r w:rsidR="00EC381E">
              <w:t>Susana.Dilesia@anz.com</w:t>
            </w:r>
          </w:p>
          <w:p w:rsidR="00C32E45" w:rsidRDefault="00BD422A" w:rsidP="009D6B97">
            <w:pPr>
              <w:pStyle w:val="Achievement"/>
            </w:pPr>
            <w:r>
              <w:rPr>
                <w:bCs/>
              </w:rPr>
              <w:t xml:space="preserve">MOBILE: </w:t>
            </w:r>
            <w:r w:rsidR="00522D8E">
              <w:rPr>
                <w:bCs/>
              </w:rPr>
              <w:t>8476947</w:t>
            </w:r>
            <w:r w:rsidR="00C71526">
              <w:rPr>
                <w:bCs/>
              </w:rPr>
              <w:t>/8811499</w:t>
            </w:r>
            <w:r w:rsidR="00635AD2">
              <w:rPr>
                <w:bCs/>
              </w:rPr>
              <w:t xml:space="preserve"> ext 14069</w:t>
            </w:r>
          </w:p>
          <w:p w:rsidR="00C32E45" w:rsidRDefault="00C32E45" w:rsidP="00522D8E">
            <w:pPr>
              <w:pStyle w:val="Achievement"/>
            </w:pPr>
            <w:r>
              <w:t xml:space="preserve">Postal Address: </w:t>
            </w:r>
            <w:r w:rsidR="00BD422A">
              <w:rPr>
                <w:bCs/>
              </w:rPr>
              <w:t>C/-</w:t>
            </w:r>
            <w:r w:rsidR="00522D8E">
              <w:rPr>
                <w:bCs/>
              </w:rPr>
              <w:t xml:space="preserve">ANZ LABASA </w:t>
            </w:r>
            <w:r w:rsidR="000221F3">
              <w:rPr>
                <w:bCs/>
              </w:rPr>
              <w:t xml:space="preserve"> </w:t>
            </w:r>
          </w:p>
        </w:tc>
      </w:tr>
      <w:tr w:rsidR="008B3D79" w:rsidTr="00E763B0">
        <w:trPr>
          <w:trHeight w:val="5"/>
        </w:trPr>
        <w:tc>
          <w:tcPr>
            <w:tcW w:w="9488" w:type="dxa"/>
            <w:gridSpan w:val="3"/>
          </w:tcPr>
          <w:p w:rsidR="008B3D79" w:rsidRPr="00E42085" w:rsidRDefault="008B3D79" w:rsidP="008B3D79">
            <w:pPr>
              <w:pStyle w:val="SectionTitle"/>
              <w:rPr>
                <w:b/>
                <w:bCs/>
              </w:rPr>
            </w:pPr>
            <w:r w:rsidRPr="00E42085">
              <w:rPr>
                <w:b/>
                <w:bCs/>
              </w:rPr>
              <w:t>Summary of qualifications</w:t>
            </w:r>
          </w:p>
        </w:tc>
      </w:tr>
      <w:tr w:rsidR="008B3D79" w:rsidTr="00E763B0">
        <w:trPr>
          <w:trHeight w:val="4"/>
        </w:trPr>
        <w:tc>
          <w:tcPr>
            <w:tcW w:w="1543" w:type="dxa"/>
          </w:tcPr>
          <w:p w:rsidR="008B3D79" w:rsidRDefault="008B3D79" w:rsidP="008B3D79"/>
        </w:tc>
        <w:tc>
          <w:tcPr>
            <w:tcW w:w="7945" w:type="dxa"/>
            <w:gridSpan w:val="2"/>
          </w:tcPr>
          <w:p w:rsidR="008B3D79" w:rsidRDefault="008B3D79" w:rsidP="008B3D79">
            <w:pPr>
              <w:pStyle w:val="JobTitle"/>
              <w:ind w:left="720"/>
            </w:pPr>
          </w:p>
        </w:tc>
      </w:tr>
      <w:tr w:rsidR="00A55BA8" w:rsidTr="00E763B0">
        <w:trPr>
          <w:trHeight w:val="21"/>
        </w:trPr>
        <w:tc>
          <w:tcPr>
            <w:tcW w:w="1543" w:type="dxa"/>
          </w:tcPr>
          <w:p w:rsidR="00A55BA8" w:rsidRDefault="00A55BA8" w:rsidP="008B3D79"/>
        </w:tc>
        <w:tc>
          <w:tcPr>
            <w:tcW w:w="7945" w:type="dxa"/>
            <w:gridSpan w:val="2"/>
          </w:tcPr>
          <w:p w:rsidR="00A55BA8" w:rsidRDefault="00522D8E" w:rsidP="00D57E16">
            <w:pPr>
              <w:pStyle w:val="CompanyName"/>
            </w:pPr>
            <w:r>
              <w:rPr>
                <w:b/>
                <w:bCs/>
              </w:rPr>
              <w:t>2008</w:t>
            </w:r>
            <w:r w:rsidR="00A55BA8">
              <w:t xml:space="preserve">     </w:t>
            </w:r>
            <w:r>
              <w:t>Labasa College</w:t>
            </w:r>
            <w:r w:rsidR="00903C47">
              <w:t xml:space="preserve"> </w:t>
            </w:r>
            <w:r w:rsidR="009D6B97" w:rsidRPr="00C9196E">
              <w:t xml:space="preserve"> </w:t>
            </w:r>
            <w:r>
              <w:t>Labasa</w:t>
            </w:r>
            <w:r w:rsidR="009D6B97">
              <w:t xml:space="preserve">, </w:t>
            </w:r>
            <w:r w:rsidR="00A55BA8">
              <w:t>Fiji Islands</w:t>
            </w:r>
          </w:p>
          <w:p w:rsidR="00A55BA8" w:rsidRDefault="00E652DE" w:rsidP="00522D8E">
            <w:pPr>
              <w:pStyle w:val="JobTitle"/>
              <w:ind w:left="720"/>
            </w:pPr>
            <w:r>
              <w:t xml:space="preserve">FIJI </w:t>
            </w:r>
            <w:r w:rsidR="00522D8E">
              <w:t>SEVENTH FORM EXAMINATION</w:t>
            </w:r>
          </w:p>
        </w:tc>
      </w:tr>
      <w:tr w:rsidR="00A55BA8" w:rsidTr="00E763B0">
        <w:trPr>
          <w:trHeight w:val="21"/>
        </w:trPr>
        <w:tc>
          <w:tcPr>
            <w:tcW w:w="1543" w:type="dxa"/>
          </w:tcPr>
          <w:p w:rsidR="00A55BA8" w:rsidRDefault="00A55BA8" w:rsidP="00931874"/>
        </w:tc>
        <w:tc>
          <w:tcPr>
            <w:tcW w:w="7945" w:type="dxa"/>
            <w:gridSpan w:val="2"/>
          </w:tcPr>
          <w:p w:rsidR="00A55BA8" w:rsidRDefault="009D6B97" w:rsidP="00F76D10">
            <w:pPr>
              <w:pStyle w:val="JobTitle"/>
              <w:ind w:left="720"/>
            </w:pPr>
            <w:r>
              <w:t xml:space="preserve"> </w:t>
            </w:r>
          </w:p>
        </w:tc>
      </w:tr>
      <w:tr w:rsidR="002F37A0" w:rsidRPr="00E42085" w:rsidTr="00E763B0">
        <w:trPr>
          <w:trHeight w:val="4"/>
        </w:trPr>
        <w:tc>
          <w:tcPr>
            <w:tcW w:w="9488" w:type="dxa"/>
            <w:gridSpan w:val="3"/>
          </w:tcPr>
          <w:p w:rsidR="002F37A0" w:rsidRPr="00E42085" w:rsidRDefault="00631CF9" w:rsidP="00D57E16">
            <w:pPr>
              <w:pStyle w:val="SectionTitle"/>
              <w:rPr>
                <w:b/>
                <w:bCs/>
              </w:rPr>
            </w:pPr>
            <w:r>
              <w:rPr>
                <w:b/>
                <w:bCs/>
              </w:rPr>
              <w:t xml:space="preserve">TERTIARY </w:t>
            </w:r>
            <w:r w:rsidR="002F37A0" w:rsidRPr="00E42085">
              <w:rPr>
                <w:b/>
                <w:bCs/>
              </w:rPr>
              <w:t>Education</w:t>
            </w:r>
          </w:p>
        </w:tc>
      </w:tr>
      <w:tr w:rsidR="002F37A0" w:rsidTr="00631CF9">
        <w:trPr>
          <w:trHeight w:val="6"/>
        </w:trPr>
        <w:tc>
          <w:tcPr>
            <w:tcW w:w="1560" w:type="dxa"/>
            <w:gridSpan w:val="2"/>
          </w:tcPr>
          <w:p w:rsidR="002F37A0" w:rsidRDefault="002F37A0" w:rsidP="00D57E16"/>
        </w:tc>
        <w:tc>
          <w:tcPr>
            <w:tcW w:w="7928" w:type="dxa"/>
          </w:tcPr>
          <w:p w:rsidR="00631CF9" w:rsidRPr="00631CF9" w:rsidRDefault="00631CF9" w:rsidP="00631CF9">
            <w:pPr>
              <w:pStyle w:val="JobTitle"/>
              <w:rPr>
                <w:lang w:val="en-AU"/>
              </w:rPr>
            </w:pPr>
          </w:p>
        </w:tc>
      </w:tr>
      <w:tr w:rsidR="002F37A0" w:rsidTr="00631CF9">
        <w:trPr>
          <w:trHeight w:val="4"/>
        </w:trPr>
        <w:tc>
          <w:tcPr>
            <w:tcW w:w="1560" w:type="dxa"/>
            <w:gridSpan w:val="2"/>
          </w:tcPr>
          <w:p w:rsidR="002F37A0" w:rsidRDefault="002F37A0" w:rsidP="00D57E16"/>
        </w:tc>
        <w:tc>
          <w:tcPr>
            <w:tcW w:w="7928" w:type="dxa"/>
          </w:tcPr>
          <w:p w:rsidR="00631CF9" w:rsidRDefault="00F77A49" w:rsidP="00631CF9">
            <w:pPr>
              <w:pStyle w:val="CompanyName"/>
            </w:pPr>
            <w:r>
              <w:rPr>
                <w:b/>
                <w:bCs/>
              </w:rPr>
              <w:t>2010</w:t>
            </w:r>
            <w:r w:rsidR="00631CF9">
              <w:rPr>
                <w:b/>
                <w:bCs/>
              </w:rPr>
              <w:t xml:space="preserve"> - 2013</w:t>
            </w:r>
            <w:r w:rsidR="00B25AD6">
              <w:t xml:space="preserve">    </w:t>
            </w:r>
            <w:r w:rsidR="00631CF9">
              <w:t>The University of the South Pacific,</w:t>
            </w:r>
            <w:r w:rsidR="00D31C78">
              <w:t xml:space="preserve"> Laucala and Labasa Campus </w:t>
            </w:r>
          </w:p>
          <w:p w:rsidR="002F37A0" w:rsidRDefault="00F24400" w:rsidP="00631CF9">
            <w:pPr>
              <w:pStyle w:val="CompanyName"/>
            </w:pPr>
            <w:r>
              <w:t xml:space="preserve">Undergraduate Degree </w:t>
            </w:r>
            <w:r w:rsidR="00631CF9">
              <w:t xml:space="preserve">Bachelor in Commerce, majoring </w:t>
            </w:r>
            <w:r w:rsidR="00F77A49">
              <w:t>Economics ,</w:t>
            </w:r>
            <w:r w:rsidR="00631CF9">
              <w:t xml:space="preserve">Management </w:t>
            </w:r>
            <w:r w:rsidR="00F77A49">
              <w:t>and Public Administration (16 units completed)</w:t>
            </w:r>
          </w:p>
          <w:p w:rsidR="0099678A" w:rsidRDefault="0099678A" w:rsidP="0099678A">
            <w:pPr>
              <w:pStyle w:val="JobTitle"/>
              <w:rPr>
                <w:lang w:val="en-AU"/>
              </w:rPr>
            </w:pPr>
          </w:p>
          <w:p w:rsidR="0099678A" w:rsidRPr="0099678A" w:rsidRDefault="0099678A" w:rsidP="00F77A49">
            <w:pPr>
              <w:pStyle w:val="Achievement"/>
              <w:numPr>
                <w:ilvl w:val="0"/>
                <w:numId w:val="0"/>
              </w:numPr>
              <w:ind w:left="245" w:hanging="245"/>
            </w:pPr>
            <w:r>
              <w:t xml:space="preserve"> </w:t>
            </w:r>
          </w:p>
        </w:tc>
      </w:tr>
      <w:tr w:rsidR="002F37A0" w:rsidRPr="00E42085" w:rsidTr="00E763B0">
        <w:trPr>
          <w:trHeight w:val="12"/>
        </w:trPr>
        <w:tc>
          <w:tcPr>
            <w:tcW w:w="9488" w:type="dxa"/>
            <w:gridSpan w:val="3"/>
          </w:tcPr>
          <w:p w:rsidR="002F37A0" w:rsidRPr="00E42085" w:rsidRDefault="002F37A0" w:rsidP="00D57E16">
            <w:pPr>
              <w:pStyle w:val="SectionTitle"/>
              <w:rPr>
                <w:b/>
                <w:bCs/>
              </w:rPr>
            </w:pPr>
            <w:r w:rsidRPr="00E42085">
              <w:rPr>
                <w:b/>
                <w:bCs/>
              </w:rPr>
              <w:t>Hobbies</w:t>
            </w:r>
          </w:p>
        </w:tc>
      </w:tr>
      <w:tr w:rsidR="002F37A0" w:rsidTr="00E763B0">
        <w:trPr>
          <w:trHeight w:val="13"/>
        </w:trPr>
        <w:tc>
          <w:tcPr>
            <w:tcW w:w="1543" w:type="dxa"/>
          </w:tcPr>
          <w:p w:rsidR="002F37A0" w:rsidRDefault="002F37A0" w:rsidP="00D57E16"/>
        </w:tc>
        <w:tc>
          <w:tcPr>
            <w:tcW w:w="7945" w:type="dxa"/>
            <w:gridSpan w:val="2"/>
          </w:tcPr>
          <w:p w:rsidR="002F37A0" w:rsidRDefault="00D01C3B" w:rsidP="00142CD2">
            <w:pPr>
              <w:pStyle w:val="Objective"/>
              <w:ind w:left="360"/>
            </w:pPr>
            <w:r>
              <w:t>Travelling</w:t>
            </w:r>
            <w:r w:rsidR="00142CD2">
              <w:t>,</w:t>
            </w:r>
            <w:r w:rsidR="00414C33">
              <w:t>Learning new life Skills, Meeting People, Reading</w:t>
            </w:r>
          </w:p>
        </w:tc>
      </w:tr>
    </w:tbl>
    <w:p w:rsidR="00E675D7" w:rsidRDefault="00E675D7">
      <w:r>
        <w:rPr>
          <w:caps/>
        </w:rPr>
        <w:br w:type="page"/>
      </w:r>
    </w:p>
    <w:tbl>
      <w:tblPr>
        <w:tblW w:w="9488" w:type="dxa"/>
        <w:tblInd w:w="-552" w:type="dxa"/>
        <w:tblLayout w:type="fixed"/>
        <w:tblLook w:val="0000" w:firstRow="0" w:lastRow="0" w:firstColumn="0" w:lastColumn="0" w:noHBand="0" w:noVBand="0"/>
      </w:tblPr>
      <w:tblGrid>
        <w:gridCol w:w="1543"/>
        <w:gridCol w:w="7945"/>
      </w:tblGrid>
      <w:tr w:rsidR="002F37A0" w:rsidRPr="00E42085" w:rsidTr="00E763B0">
        <w:trPr>
          <w:trHeight w:val="4"/>
        </w:trPr>
        <w:tc>
          <w:tcPr>
            <w:tcW w:w="9488" w:type="dxa"/>
            <w:gridSpan w:val="2"/>
          </w:tcPr>
          <w:p w:rsidR="002F37A0" w:rsidRPr="00E42085" w:rsidRDefault="0001099B" w:rsidP="00D57E16">
            <w:pPr>
              <w:pStyle w:val="SectionTitle"/>
              <w:rPr>
                <w:b/>
                <w:bCs/>
              </w:rPr>
            </w:pPr>
            <w:r>
              <w:rPr>
                <w:b/>
                <w:bCs/>
              </w:rPr>
              <w:lastRenderedPageBreak/>
              <w:t xml:space="preserve">Certificates of Participation </w:t>
            </w:r>
          </w:p>
        </w:tc>
      </w:tr>
      <w:tr w:rsidR="002F37A0" w:rsidRPr="002B413E" w:rsidTr="00C71526">
        <w:trPr>
          <w:trHeight w:val="7686"/>
        </w:trPr>
        <w:tc>
          <w:tcPr>
            <w:tcW w:w="9488" w:type="dxa"/>
            <w:gridSpan w:val="2"/>
          </w:tcPr>
          <w:p w:rsidR="0001099B" w:rsidRDefault="0001099B" w:rsidP="00216F7A">
            <w:pPr>
              <w:numPr>
                <w:ilvl w:val="0"/>
                <w:numId w:val="3"/>
              </w:numPr>
              <w:tabs>
                <w:tab w:val="clear" w:pos="720"/>
                <w:tab w:val="num" w:pos="1872"/>
              </w:tabs>
              <w:spacing w:line="480" w:lineRule="auto"/>
              <w:ind w:left="1872" w:hanging="330"/>
            </w:pPr>
            <w:r>
              <w:t xml:space="preserve">Fire Safety @ Work  </w:t>
            </w:r>
          </w:p>
          <w:p w:rsidR="00635AD2" w:rsidRDefault="00635AD2" w:rsidP="00216F7A">
            <w:pPr>
              <w:numPr>
                <w:ilvl w:val="0"/>
                <w:numId w:val="3"/>
              </w:numPr>
              <w:tabs>
                <w:tab w:val="clear" w:pos="720"/>
                <w:tab w:val="num" w:pos="1872"/>
              </w:tabs>
              <w:spacing w:line="480" w:lineRule="auto"/>
              <w:ind w:left="1872" w:hanging="330"/>
            </w:pPr>
            <w:r>
              <w:t>Member of ANZ Fiji Staff Foundation</w:t>
            </w:r>
          </w:p>
          <w:p w:rsidR="00EA3D82" w:rsidRPr="005D0436" w:rsidRDefault="00EA3D82" w:rsidP="00F77A49">
            <w:pPr>
              <w:rPr>
                <w:b/>
                <w:sz w:val="28"/>
                <w:szCs w:val="28"/>
                <w:u w:val="single"/>
              </w:rPr>
            </w:pPr>
            <w:r w:rsidRPr="005D0436">
              <w:rPr>
                <w:b/>
                <w:sz w:val="28"/>
                <w:szCs w:val="28"/>
                <w:u w:val="single"/>
              </w:rPr>
              <w:t>WORK EXPERIENCE</w:t>
            </w:r>
          </w:p>
          <w:p w:rsidR="000221F3" w:rsidRPr="00EA3D82" w:rsidRDefault="000221F3" w:rsidP="00EA3D82">
            <w:pPr>
              <w:rPr>
                <w:b/>
                <w:sz w:val="28"/>
                <w:szCs w:val="28"/>
                <w:u w:val="single"/>
              </w:rPr>
            </w:pPr>
          </w:p>
          <w:p w:rsidR="00C07F57" w:rsidRDefault="00C07F57" w:rsidP="000A0864"/>
          <w:p w:rsidR="00C07F57" w:rsidRDefault="005B6C84" w:rsidP="00C07F57">
            <w:pPr>
              <w:rPr>
                <w:b/>
              </w:rPr>
            </w:pPr>
            <w:r>
              <w:rPr>
                <w:b/>
                <w:szCs w:val="28"/>
              </w:rPr>
              <w:t>Williams Investment Ltd</w:t>
            </w:r>
            <w:r w:rsidR="00C07F57">
              <w:rPr>
                <w:b/>
                <w:szCs w:val="28"/>
              </w:rPr>
              <w:t xml:space="preserve"> </w:t>
            </w:r>
            <w:r w:rsidR="00C07F57" w:rsidRPr="004F0287">
              <w:rPr>
                <w:b/>
              </w:rPr>
              <w:t xml:space="preserve">  -  </w:t>
            </w:r>
            <w:r w:rsidR="00C07F57">
              <w:rPr>
                <w:b/>
              </w:rPr>
              <w:t xml:space="preserve">June </w:t>
            </w:r>
            <w:r w:rsidR="00C71526">
              <w:rPr>
                <w:b/>
              </w:rPr>
              <w:t>2011 for months</w:t>
            </w:r>
          </w:p>
          <w:p w:rsidR="00C07F57" w:rsidRDefault="00C07F57" w:rsidP="00C07F57">
            <w:pPr>
              <w:rPr>
                <w:b/>
              </w:rPr>
            </w:pPr>
            <w:r>
              <w:rPr>
                <w:b/>
              </w:rPr>
              <w:t xml:space="preserve">Responsibilities: </w:t>
            </w:r>
          </w:p>
          <w:p w:rsidR="00C07F57" w:rsidRPr="00C07F57" w:rsidRDefault="00C07F57" w:rsidP="00216F7A">
            <w:pPr>
              <w:numPr>
                <w:ilvl w:val="0"/>
                <w:numId w:val="10"/>
              </w:numPr>
            </w:pPr>
            <w:r w:rsidRPr="00C07F57">
              <w:t xml:space="preserve">General secretarial duties: </w:t>
            </w:r>
          </w:p>
          <w:p w:rsidR="00C07F57" w:rsidRPr="00C07F57" w:rsidRDefault="00C07F57" w:rsidP="00216F7A">
            <w:pPr>
              <w:numPr>
                <w:ilvl w:val="0"/>
                <w:numId w:val="10"/>
              </w:numPr>
            </w:pPr>
            <w:r w:rsidRPr="00C07F57">
              <w:t>Typing of memos, letters, emails</w:t>
            </w:r>
          </w:p>
          <w:p w:rsidR="00C07F57" w:rsidRPr="00C07F57" w:rsidRDefault="00C07F57" w:rsidP="00216F7A">
            <w:pPr>
              <w:numPr>
                <w:ilvl w:val="0"/>
                <w:numId w:val="10"/>
              </w:numPr>
            </w:pPr>
            <w:r w:rsidRPr="00C07F57">
              <w:t>Meet &amp; Greet for clients</w:t>
            </w:r>
            <w:r>
              <w:t>;</w:t>
            </w:r>
          </w:p>
          <w:p w:rsidR="00C07F57" w:rsidRDefault="00C07F57" w:rsidP="00216F7A">
            <w:pPr>
              <w:numPr>
                <w:ilvl w:val="0"/>
                <w:numId w:val="10"/>
              </w:numPr>
            </w:pPr>
            <w:r w:rsidRPr="00C07F57">
              <w:t>Faxing, mailing of correspondence</w:t>
            </w:r>
            <w:r>
              <w:t xml:space="preserve">, emailing and general filing. </w:t>
            </w:r>
          </w:p>
          <w:p w:rsidR="00C07F57" w:rsidRPr="00C07F57" w:rsidRDefault="00C07F57" w:rsidP="00C07F57">
            <w:pPr>
              <w:ind w:left="720"/>
            </w:pPr>
          </w:p>
          <w:p w:rsidR="00635AD2" w:rsidRDefault="005B6C84" w:rsidP="00EA3D82">
            <w:pPr>
              <w:rPr>
                <w:b/>
                <w:szCs w:val="24"/>
              </w:rPr>
            </w:pPr>
            <w:r>
              <w:rPr>
                <w:b/>
                <w:szCs w:val="24"/>
              </w:rPr>
              <w:t>ANZ Bank</w:t>
            </w:r>
            <w:r w:rsidR="00903C47">
              <w:rPr>
                <w:b/>
                <w:szCs w:val="24"/>
              </w:rPr>
              <w:t>-Labasa Branch</w:t>
            </w:r>
            <w:r w:rsidR="00EA3D82" w:rsidRPr="00EA3D82">
              <w:rPr>
                <w:b/>
                <w:szCs w:val="24"/>
              </w:rPr>
              <w:t xml:space="preserve">: From </w:t>
            </w:r>
            <w:r w:rsidR="0001099B">
              <w:rPr>
                <w:b/>
                <w:szCs w:val="24"/>
              </w:rPr>
              <w:t xml:space="preserve"> </w:t>
            </w:r>
            <w:r w:rsidR="00903C47">
              <w:rPr>
                <w:b/>
                <w:szCs w:val="24"/>
              </w:rPr>
              <w:t>May 2013</w:t>
            </w:r>
            <w:r w:rsidR="00EA3D82" w:rsidRPr="00EA3D82">
              <w:rPr>
                <w:b/>
                <w:szCs w:val="24"/>
              </w:rPr>
              <w:t xml:space="preserve"> to date</w:t>
            </w:r>
            <w:r w:rsidR="00635AD2">
              <w:rPr>
                <w:b/>
                <w:szCs w:val="24"/>
              </w:rPr>
              <w:t xml:space="preserve"> </w:t>
            </w:r>
          </w:p>
          <w:p w:rsidR="00EA3D82" w:rsidRDefault="00EA3D82" w:rsidP="00EA3D82">
            <w:pPr>
              <w:rPr>
                <w:b/>
                <w:szCs w:val="24"/>
              </w:rPr>
            </w:pPr>
            <w:r w:rsidRPr="00EA3D82">
              <w:rPr>
                <w:b/>
                <w:szCs w:val="24"/>
              </w:rPr>
              <w:t xml:space="preserve">Job Description: </w:t>
            </w:r>
            <w:r w:rsidR="005B6C84">
              <w:rPr>
                <w:b/>
                <w:szCs w:val="24"/>
              </w:rPr>
              <w:t>Bank Teller</w:t>
            </w:r>
          </w:p>
          <w:p w:rsidR="000A0864" w:rsidRDefault="000A0864" w:rsidP="00EA3D82">
            <w:pPr>
              <w:rPr>
                <w:b/>
                <w:szCs w:val="24"/>
              </w:rPr>
            </w:pPr>
          </w:p>
          <w:p w:rsidR="00EA3D82" w:rsidRPr="00EA3D82" w:rsidRDefault="00EA3D82" w:rsidP="00EA3D82">
            <w:pPr>
              <w:rPr>
                <w:b/>
                <w:szCs w:val="24"/>
                <w:u w:val="single"/>
              </w:rPr>
            </w:pPr>
            <w:r w:rsidRPr="004F0287">
              <w:rPr>
                <w:b/>
                <w:szCs w:val="24"/>
                <w:u w:val="single"/>
              </w:rPr>
              <w:t>Responsibilities</w:t>
            </w:r>
            <w:r w:rsidRPr="004F0287">
              <w:rPr>
                <w:b/>
                <w:szCs w:val="24"/>
              </w:rPr>
              <w:t>:</w:t>
            </w:r>
          </w:p>
          <w:p w:rsidR="00EA3D82" w:rsidRDefault="005B6C84" w:rsidP="00EA3D82">
            <w:pPr>
              <w:rPr>
                <w:b/>
                <w:szCs w:val="24"/>
              </w:rPr>
            </w:pPr>
            <w:r>
              <w:rPr>
                <w:b/>
                <w:szCs w:val="24"/>
              </w:rPr>
              <w:t>Accountable for meeting customers financial transaction needs and to provide exceptional customer service as well as contribute to branch performance by identifying unmet customer needs  and referring customers to sales team</w:t>
            </w:r>
          </w:p>
          <w:p w:rsidR="00903C47" w:rsidRDefault="00903C47" w:rsidP="00EA3D82">
            <w:pPr>
              <w:rPr>
                <w:b/>
                <w:szCs w:val="24"/>
              </w:rPr>
            </w:pPr>
          </w:p>
          <w:p w:rsidR="00903C47" w:rsidRDefault="00903C47" w:rsidP="00E61F88">
            <w:pPr>
              <w:spacing w:line="360" w:lineRule="auto"/>
              <w:rPr>
                <w:b/>
                <w:szCs w:val="24"/>
              </w:rPr>
            </w:pPr>
            <w:r>
              <w:rPr>
                <w:b/>
                <w:szCs w:val="24"/>
              </w:rPr>
              <w:t>Financial</w:t>
            </w:r>
          </w:p>
          <w:p w:rsidR="00903C47" w:rsidRPr="000A3542" w:rsidRDefault="00903C47" w:rsidP="00216F7A">
            <w:pPr>
              <w:pStyle w:val="ListParagraph"/>
              <w:numPr>
                <w:ilvl w:val="0"/>
                <w:numId w:val="11"/>
              </w:numPr>
              <w:spacing w:line="360" w:lineRule="auto"/>
              <w:rPr>
                <w:rFonts w:ascii="Garamond" w:hAnsi="Garamond"/>
                <w:sz w:val="22"/>
                <w:szCs w:val="22"/>
              </w:rPr>
            </w:pPr>
            <w:r w:rsidRPr="000A3542">
              <w:rPr>
                <w:rFonts w:ascii="Garamond" w:hAnsi="Garamond"/>
                <w:sz w:val="22"/>
                <w:szCs w:val="22"/>
              </w:rPr>
              <w:t>Actively  spot and refer sales opportunities</w:t>
            </w:r>
          </w:p>
          <w:p w:rsidR="00903C47" w:rsidRDefault="000A3542" w:rsidP="00E61F88">
            <w:pPr>
              <w:spacing w:line="360" w:lineRule="auto"/>
              <w:rPr>
                <w:b/>
              </w:rPr>
            </w:pPr>
            <w:r>
              <w:rPr>
                <w:b/>
              </w:rPr>
              <w:t>Customer</w:t>
            </w:r>
          </w:p>
          <w:p w:rsidR="000A3542" w:rsidRDefault="000A3542" w:rsidP="00216F7A">
            <w:pPr>
              <w:pStyle w:val="ListParagraph"/>
              <w:numPr>
                <w:ilvl w:val="0"/>
                <w:numId w:val="11"/>
              </w:numPr>
              <w:spacing w:line="360" w:lineRule="auto"/>
              <w:rPr>
                <w:rFonts w:ascii="Garamond" w:hAnsi="Garamond"/>
                <w:sz w:val="22"/>
                <w:szCs w:val="22"/>
              </w:rPr>
            </w:pPr>
            <w:r w:rsidRPr="000A3542">
              <w:rPr>
                <w:rFonts w:ascii="Garamond" w:hAnsi="Garamond"/>
                <w:sz w:val="22"/>
                <w:szCs w:val="22"/>
              </w:rPr>
              <w:t>Delivery of minimum customer service expectations ( as observed by manager).</w:t>
            </w:r>
            <w:r w:rsidR="00AB2E99" w:rsidRPr="000A3542">
              <w:rPr>
                <w:rFonts w:ascii="Garamond" w:hAnsi="Garamond"/>
                <w:sz w:val="22"/>
                <w:szCs w:val="22"/>
              </w:rPr>
              <w:t>Recognized</w:t>
            </w:r>
            <w:r w:rsidRPr="000A3542">
              <w:rPr>
                <w:rFonts w:ascii="Garamond" w:hAnsi="Garamond"/>
                <w:sz w:val="22"/>
                <w:szCs w:val="22"/>
              </w:rPr>
              <w:t xml:space="preserve"> for delivering exceptional customer service and receiving customer compliments</w:t>
            </w:r>
          </w:p>
          <w:p w:rsidR="000A3542" w:rsidRDefault="000A3542" w:rsidP="00216F7A">
            <w:pPr>
              <w:pStyle w:val="ListParagraph"/>
              <w:numPr>
                <w:ilvl w:val="0"/>
                <w:numId w:val="11"/>
              </w:numPr>
              <w:spacing w:line="360" w:lineRule="auto"/>
              <w:rPr>
                <w:rFonts w:ascii="Garamond" w:hAnsi="Garamond"/>
                <w:sz w:val="22"/>
                <w:szCs w:val="22"/>
              </w:rPr>
            </w:pPr>
            <w:r>
              <w:rPr>
                <w:rFonts w:ascii="Garamond" w:hAnsi="Garamond"/>
                <w:sz w:val="22"/>
                <w:szCs w:val="22"/>
              </w:rPr>
              <w:t xml:space="preserve">Productivity is sound and contributes effectively to timely service of customers, is well </w:t>
            </w:r>
            <w:r w:rsidR="00142CD2">
              <w:rPr>
                <w:rFonts w:ascii="Garamond" w:hAnsi="Garamond"/>
                <w:sz w:val="22"/>
                <w:szCs w:val="22"/>
              </w:rPr>
              <w:t>organized.</w:t>
            </w:r>
          </w:p>
          <w:p w:rsidR="000A3542" w:rsidRDefault="000A3542" w:rsidP="00216F7A">
            <w:pPr>
              <w:pStyle w:val="ListParagraph"/>
              <w:numPr>
                <w:ilvl w:val="0"/>
                <w:numId w:val="11"/>
              </w:numPr>
              <w:spacing w:line="360" w:lineRule="auto"/>
              <w:rPr>
                <w:rFonts w:ascii="Garamond" w:hAnsi="Garamond"/>
                <w:sz w:val="22"/>
                <w:szCs w:val="22"/>
              </w:rPr>
            </w:pPr>
            <w:r>
              <w:rPr>
                <w:rFonts w:ascii="Garamond" w:hAnsi="Garamond"/>
                <w:sz w:val="22"/>
                <w:szCs w:val="22"/>
              </w:rPr>
              <w:t>Strong customer feedback and minimal customer complaints</w:t>
            </w:r>
          </w:p>
          <w:p w:rsidR="000A3542" w:rsidRDefault="000A3542" w:rsidP="00E61F88">
            <w:pPr>
              <w:spacing w:line="360" w:lineRule="auto"/>
              <w:rPr>
                <w:b/>
              </w:rPr>
            </w:pPr>
            <w:r>
              <w:rPr>
                <w:b/>
              </w:rPr>
              <w:t>Proc</w:t>
            </w:r>
            <w:r w:rsidRPr="000A3542">
              <w:rPr>
                <w:b/>
              </w:rPr>
              <w:t>ess</w:t>
            </w:r>
          </w:p>
          <w:p w:rsidR="00114F26" w:rsidRPr="00C71526" w:rsidRDefault="00114F26" w:rsidP="00216F7A">
            <w:pPr>
              <w:pStyle w:val="ListParagraph"/>
              <w:numPr>
                <w:ilvl w:val="0"/>
                <w:numId w:val="12"/>
              </w:numPr>
              <w:spacing w:line="360" w:lineRule="auto"/>
              <w:rPr>
                <w:rFonts w:ascii="Garamond" w:hAnsi="Garamond"/>
                <w:sz w:val="22"/>
                <w:szCs w:val="22"/>
              </w:rPr>
            </w:pPr>
            <w:r w:rsidRPr="00C71526">
              <w:rPr>
                <w:rFonts w:ascii="Garamond" w:hAnsi="Garamond"/>
                <w:sz w:val="22"/>
                <w:szCs w:val="22"/>
              </w:rPr>
              <w:t xml:space="preserve">Improved transaction </w:t>
            </w:r>
            <w:r w:rsidR="00635AD2">
              <w:rPr>
                <w:rFonts w:ascii="Garamond" w:hAnsi="Garamond"/>
                <w:sz w:val="22"/>
                <w:szCs w:val="22"/>
              </w:rPr>
              <w:t>productivity</w:t>
            </w:r>
            <w:r w:rsidR="00635AD2" w:rsidRPr="00C71526">
              <w:rPr>
                <w:rFonts w:ascii="Garamond" w:hAnsi="Garamond"/>
                <w:sz w:val="22"/>
                <w:szCs w:val="22"/>
              </w:rPr>
              <w:t>. Well</w:t>
            </w:r>
            <w:r w:rsidRPr="00C71526">
              <w:rPr>
                <w:rFonts w:ascii="Garamond" w:hAnsi="Garamond"/>
                <w:sz w:val="22"/>
                <w:szCs w:val="22"/>
              </w:rPr>
              <w:t xml:space="preserve"> organized and keeps essential forms and items on hand</w:t>
            </w:r>
          </w:p>
          <w:p w:rsidR="00114F26" w:rsidRPr="00C71526" w:rsidRDefault="00114F26" w:rsidP="00216F7A">
            <w:pPr>
              <w:pStyle w:val="ListParagraph"/>
              <w:numPr>
                <w:ilvl w:val="0"/>
                <w:numId w:val="12"/>
              </w:numPr>
              <w:spacing w:line="360" w:lineRule="auto"/>
              <w:rPr>
                <w:rFonts w:ascii="Garamond" w:hAnsi="Garamond"/>
                <w:sz w:val="22"/>
                <w:szCs w:val="22"/>
              </w:rPr>
            </w:pPr>
            <w:r w:rsidRPr="00C71526">
              <w:rPr>
                <w:rFonts w:ascii="Garamond" w:hAnsi="Garamond"/>
                <w:sz w:val="22"/>
                <w:szCs w:val="22"/>
              </w:rPr>
              <w:t xml:space="preserve">Accuracy of transactions </w:t>
            </w:r>
            <w:r w:rsidR="00514017" w:rsidRPr="00C71526">
              <w:rPr>
                <w:rFonts w:ascii="Garamond" w:hAnsi="Garamond"/>
                <w:sz w:val="22"/>
                <w:szCs w:val="22"/>
              </w:rPr>
              <w:t>processed. No</w:t>
            </w:r>
            <w:r w:rsidRPr="00C71526">
              <w:rPr>
                <w:rFonts w:ascii="Garamond" w:hAnsi="Garamond"/>
                <w:sz w:val="22"/>
                <w:szCs w:val="22"/>
              </w:rPr>
              <w:t xml:space="preserve"> to minimal </w:t>
            </w:r>
            <w:r w:rsidR="00514017" w:rsidRPr="00C71526">
              <w:rPr>
                <w:rFonts w:ascii="Garamond" w:hAnsi="Garamond"/>
                <w:sz w:val="22"/>
                <w:szCs w:val="22"/>
              </w:rPr>
              <w:t>teller’s</w:t>
            </w:r>
            <w:r w:rsidRPr="00C71526">
              <w:rPr>
                <w:rFonts w:ascii="Garamond" w:hAnsi="Garamond"/>
                <w:sz w:val="22"/>
                <w:szCs w:val="22"/>
              </w:rPr>
              <w:t xml:space="preserve"> differences.</w:t>
            </w:r>
          </w:p>
          <w:p w:rsidR="00114F26" w:rsidRPr="00C71526" w:rsidRDefault="00114F26" w:rsidP="00216F7A">
            <w:pPr>
              <w:pStyle w:val="ListParagraph"/>
              <w:numPr>
                <w:ilvl w:val="0"/>
                <w:numId w:val="12"/>
              </w:numPr>
              <w:spacing w:line="360" w:lineRule="auto"/>
              <w:rPr>
                <w:rFonts w:ascii="Garamond" w:hAnsi="Garamond"/>
                <w:sz w:val="22"/>
                <w:szCs w:val="22"/>
              </w:rPr>
            </w:pPr>
            <w:r w:rsidRPr="00C71526">
              <w:rPr>
                <w:rFonts w:ascii="Garamond" w:hAnsi="Garamond"/>
                <w:sz w:val="22"/>
                <w:szCs w:val="22"/>
              </w:rPr>
              <w:t xml:space="preserve">Actively participates in sales management by completing weekly activity </w:t>
            </w:r>
            <w:r w:rsidR="00514017" w:rsidRPr="00C71526">
              <w:rPr>
                <w:rFonts w:ascii="Garamond" w:hAnsi="Garamond"/>
                <w:sz w:val="22"/>
                <w:szCs w:val="22"/>
              </w:rPr>
              <w:t>plan</w:t>
            </w:r>
            <w:r w:rsidRPr="00C71526">
              <w:rPr>
                <w:rFonts w:ascii="Garamond" w:hAnsi="Garamond"/>
                <w:sz w:val="22"/>
                <w:szCs w:val="22"/>
              </w:rPr>
              <w:t xml:space="preserve"> with referral numbers</w:t>
            </w:r>
          </w:p>
          <w:p w:rsidR="00114F26" w:rsidRDefault="00114F26" w:rsidP="00E61F88">
            <w:pPr>
              <w:spacing w:line="360" w:lineRule="auto"/>
              <w:rPr>
                <w:b/>
              </w:rPr>
            </w:pPr>
            <w:r w:rsidRPr="00514017">
              <w:rPr>
                <w:b/>
              </w:rPr>
              <w:t>Pe</w:t>
            </w:r>
            <w:r w:rsidR="00514017" w:rsidRPr="00514017">
              <w:rPr>
                <w:b/>
              </w:rPr>
              <w:t>ople</w:t>
            </w:r>
          </w:p>
          <w:p w:rsidR="00635AD2" w:rsidRDefault="00514017" w:rsidP="00216F7A">
            <w:pPr>
              <w:pStyle w:val="ListParagraph"/>
              <w:numPr>
                <w:ilvl w:val="0"/>
                <w:numId w:val="13"/>
              </w:numPr>
              <w:spacing w:line="360" w:lineRule="auto"/>
              <w:rPr>
                <w:rFonts w:ascii="Garamond" w:hAnsi="Garamond"/>
                <w:sz w:val="22"/>
                <w:szCs w:val="22"/>
              </w:rPr>
            </w:pPr>
            <w:r w:rsidRPr="00514017">
              <w:rPr>
                <w:rFonts w:ascii="Garamond" w:hAnsi="Garamond"/>
                <w:sz w:val="22"/>
                <w:szCs w:val="22"/>
              </w:rPr>
              <w:t xml:space="preserve">Up to date on all training requirements </w:t>
            </w:r>
          </w:p>
          <w:p w:rsidR="00635AD2" w:rsidRDefault="00635AD2" w:rsidP="00635AD2"/>
          <w:p w:rsidR="00635AD2" w:rsidRDefault="00635AD2" w:rsidP="00635AD2"/>
          <w:p w:rsidR="00142CD2" w:rsidRDefault="00142CD2" w:rsidP="00635AD2"/>
          <w:p w:rsidR="00142CD2" w:rsidRDefault="00142CD2" w:rsidP="00635AD2"/>
          <w:p w:rsidR="00142CD2" w:rsidRDefault="00142CD2" w:rsidP="00635AD2"/>
          <w:p w:rsidR="00142CD2" w:rsidRDefault="00142CD2" w:rsidP="00635AD2"/>
          <w:p w:rsidR="00142CD2" w:rsidRDefault="00142CD2" w:rsidP="00635AD2"/>
          <w:p w:rsidR="00142CD2" w:rsidRDefault="00142CD2" w:rsidP="00635AD2"/>
          <w:p w:rsidR="00142CD2" w:rsidRDefault="00142CD2" w:rsidP="00635AD2"/>
          <w:p w:rsidR="00142CD2" w:rsidRDefault="00142CD2" w:rsidP="00635AD2"/>
          <w:p w:rsidR="00142CD2" w:rsidRDefault="00142CD2" w:rsidP="00635AD2"/>
          <w:p w:rsidR="00142CD2" w:rsidRDefault="00142CD2" w:rsidP="00635AD2"/>
          <w:p w:rsidR="00142CD2" w:rsidRPr="00635AD2" w:rsidRDefault="00142CD2" w:rsidP="00635AD2"/>
          <w:p w:rsidR="00EA3D82" w:rsidRPr="00EA3D82" w:rsidRDefault="00EA3D82" w:rsidP="00EA3D82">
            <w:pPr>
              <w:rPr>
                <w:bCs/>
                <w:szCs w:val="24"/>
              </w:rPr>
            </w:pPr>
          </w:p>
          <w:p w:rsidR="00EA3D82" w:rsidRPr="00EA3D82" w:rsidRDefault="00EA3D82" w:rsidP="00EA3D82">
            <w:pPr>
              <w:rPr>
                <w:b/>
                <w:bCs/>
                <w:szCs w:val="24"/>
                <w:u w:val="single"/>
              </w:rPr>
            </w:pPr>
          </w:p>
          <w:p w:rsidR="00EA3D82" w:rsidRPr="00EA3D82" w:rsidRDefault="00EA3D82" w:rsidP="00EA3D82">
            <w:pPr>
              <w:pStyle w:val="Heading1"/>
              <w:rPr>
                <w:sz w:val="28"/>
                <w:szCs w:val="28"/>
              </w:rPr>
            </w:pPr>
            <w:r w:rsidRPr="00EA3D82">
              <w:rPr>
                <w:sz w:val="28"/>
                <w:szCs w:val="28"/>
              </w:rPr>
              <w:t>ILLS</w:t>
            </w:r>
          </w:p>
          <w:p w:rsidR="00EA3D82" w:rsidRPr="00EA3D82" w:rsidRDefault="00EA3D82" w:rsidP="00EA3D82">
            <w:pPr>
              <w:rPr>
                <w:b/>
                <w:bCs/>
                <w:u w:val="single"/>
              </w:rPr>
            </w:pPr>
            <w:r w:rsidRPr="00EA3D82">
              <w:rPr>
                <w:b/>
                <w:bCs/>
                <w:u w:val="single"/>
              </w:rPr>
              <w:t>Computer Skills</w:t>
            </w:r>
          </w:p>
          <w:p w:rsidR="00EA3D82" w:rsidRPr="00EA3D82" w:rsidRDefault="00EA3D82" w:rsidP="00EA3D82">
            <w:pPr>
              <w:rPr>
                <w:b/>
                <w:bCs/>
                <w:u w:val="single"/>
              </w:rPr>
            </w:pPr>
          </w:p>
          <w:p w:rsidR="00EA3D82" w:rsidRPr="00EA3D82" w:rsidRDefault="00EA3D82" w:rsidP="00EA3D82">
            <w:r w:rsidRPr="00EA3D82">
              <w:t xml:space="preserve">Have very good </w:t>
            </w:r>
            <w:r w:rsidR="00635AD2">
              <w:t xml:space="preserve">general </w:t>
            </w:r>
            <w:r w:rsidRPr="00EA3D82">
              <w:t>knowledge of Microsoft Word, Microsoft Excel, Power Point, Electronic Mail, Internet</w:t>
            </w:r>
          </w:p>
          <w:p w:rsidR="00EA3D82" w:rsidRDefault="00EA3D82" w:rsidP="00EA3D82"/>
          <w:p w:rsidR="00C71526" w:rsidRPr="00EA3D82" w:rsidRDefault="00C71526" w:rsidP="00EA3D82"/>
          <w:p w:rsidR="00EA3D82" w:rsidRPr="00EA3D82" w:rsidRDefault="00EA3D82" w:rsidP="00EA3D82">
            <w:pPr>
              <w:rPr>
                <w:rFonts w:cs="Arial"/>
                <w:b/>
                <w:bCs/>
                <w:u w:val="single"/>
              </w:rPr>
            </w:pPr>
          </w:p>
          <w:p w:rsidR="00635AD2" w:rsidRDefault="00635AD2" w:rsidP="00171BB1">
            <w:pPr>
              <w:rPr>
                <w:rFonts w:cs="Arial"/>
                <w:b/>
                <w:bCs/>
                <w:u w:val="single"/>
              </w:rPr>
            </w:pPr>
          </w:p>
          <w:p w:rsidR="009537F9" w:rsidRDefault="009537F9" w:rsidP="00171BB1">
            <w:pPr>
              <w:rPr>
                <w:rFonts w:cs="Arial"/>
                <w:b/>
                <w:bCs/>
                <w:u w:val="single"/>
              </w:rPr>
            </w:pPr>
          </w:p>
          <w:p w:rsidR="00EA3D82" w:rsidRDefault="00EA3D82" w:rsidP="00171BB1">
            <w:pPr>
              <w:rPr>
                <w:rFonts w:cs="Arial"/>
                <w:b/>
                <w:bCs/>
                <w:u w:val="single"/>
              </w:rPr>
            </w:pPr>
            <w:r w:rsidRPr="00EA3D82">
              <w:rPr>
                <w:rFonts w:cs="Arial"/>
                <w:b/>
                <w:bCs/>
                <w:u w:val="single"/>
              </w:rPr>
              <w:t>Other Skills</w:t>
            </w:r>
          </w:p>
          <w:p w:rsidR="00EA3D82" w:rsidRPr="00EA3D82" w:rsidRDefault="00850136" w:rsidP="00216F7A">
            <w:pPr>
              <w:numPr>
                <w:ilvl w:val="0"/>
                <w:numId w:val="5"/>
              </w:numPr>
            </w:pPr>
            <w:r>
              <w:t>Communication and Negotiation skills</w:t>
            </w:r>
          </w:p>
          <w:p w:rsidR="00EA3D82" w:rsidRDefault="00850136" w:rsidP="00216F7A">
            <w:pPr>
              <w:numPr>
                <w:ilvl w:val="0"/>
                <w:numId w:val="5"/>
              </w:numPr>
            </w:pPr>
            <w:r>
              <w:t>Numerical and Problem solving</w:t>
            </w:r>
          </w:p>
          <w:p w:rsidR="009537F9" w:rsidRPr="00EA3D82" w:rsidRDefault="009537F9" w:rsidP="00216F7A">
            <w:pPr>
              <w:numPr>
                <w:ilvl w:val="0"/>
                <w:numId w:val="5"/>
              </w:numPr>
            </w:pPr>
            <w:r>
              <w:t>Fast learner</w:t>
            </w:r>
          </w:p>
          <w:p w:rsidR="00EA3D82" w:rsidRPr="00EA3D82" w:rsidRDefault="00EA3D82" w:rsidP="00216F7A">
            <w:pPr>
              <w:numPr>
                <w:ilvl w:val="0"/>
                <w:numId w:val="5"/>
              </w:numPr>
            </w:pPr>
            <w:r w:rsidRPr="00EA3D82">
              <w:t>Team Oriented</w:t>
            </w:r>
          </w:p>
          <w:p w:rsidR="00EA3D82" w:rsidRPr="00EA3D82" w:rsidRDefault="00EA3D82" w:rsidP="00216F7A">
            <w:pPr>
              <w:numPr>
                <w:ilvl w:val="0"/>
                <w:numId w:val="5"/>
              </w:numPr>
            </w:pPr>
            <w:r w:rsidRPr="00EA3D82">
              <w:t>Accountable</w:t>
            </w:r>
          </w:p>
          <w:p w:rsidR="00EA3D82" w:rsidRDefault="00EA3D82" w:rsidP="00216F7A">
            <w:pPr>
              <w:numPr>
                <w:ilvl w:val="0"/>
                <w:numId w:val="5"/>
              </w:numPr>
            </w:pPr>
            <w:r w:rsidRPr="00EA3D82">
              <w:t>Achiever</w:t>
            </w:r>
          </w:p>
          <w:p w:rsidR="00B030CE" w:rsidRPr="00EA3D82" w:rsidRDefault="00B030CE" w:rsidP="00216F7A">
            <w:pPr>
              <w:numPr>
                <w:ilvl w:val="0"/>
                <w:numId w:val="5"/>
              </w:numPr>
            </w:pPr>
            <w:r>
              <w:t>Inno</w:t>
            </w:r>
            <w:r w:rsidR="0001099B">
              <w:t xml:space="preserve">vation </w:t>
            </w:r>
          </w:p>
          <w:p w:rsidR="00EA3D82" w:rsidRPr="00EA3D82" w:rsidRDefault="00EA3D82" w:rsidP="00216F7A">
            <w:pPr>
              <w:numPr>
                <w:ilvl w:val="0"/>
                <w:numId w:val="5"/>
              </w:numPr>
            </w:pPr>
            <w:r w:rsidRPr="00EA3D82">
              <w:t>Detail Oriented</w:t>
            </w:r>
          </w:p>
          <w:p w:rsidR="00EA3D82" w:rsidRPr="00EA3D82" w:rsidRDefault="00EA3D82" w:rsidP="00216F7A">
            <w:pPr>
              <w:numPr>
                <w:ilvl w:val="0"/>
                <w:numId w:val="5"/>
              </w:numPr>
            </w:pPr>
            <w:r w:rsidRPr="00EA3D82">
              <w:t>Honest</w:t>
            </w:r>
          </w:p>
          <w:p w:rsidR="00EA3D82" w:rsidRPr="00EA3D82" w:rsidRDefault="00EA3D82" w:rsidP="00216F7A">
            <w:pPr>
              <w:numPr>
                <w:ilvl w:val="0"/>
                <w:numId w:val="5"/>
              </w:numPr>
            </w:pPr>
            <w:r w:rsidRPr="00EA3D82">
              <w:t>Self Sufficient and assured</w:t>
            </w:r>
          </w:p>
          <w:p w:rsidR="00EA3D82" w:rsidRPr="00EA3D82" w:rsidRDefault="00EA3D82" w:rsidP="00216F7A">
            <w:pPr>
              <w:numPr>
                <w:ilvl w:val="0"/>
                <w:numId w:val="5"/>
              </w:numPr>
            </w:pPr>
            <w:r w:rsidRPr="00EA3D82">
              <w:t>Flexible and well organized</w:t>
            </w:r>
          </w:p>
          <w:p w:rsidR="00EA3D82" w:rsidRPr="00EA3D82" w:rsidRDefault="00EA3D82" w:rsidP="00216F7A">
            <w:pPr>
              <w:numPr>
                <w:ilvl w:val="0"/>
                <w:numId w:val="5"/>
              </w:numPr>
            </w:pPr>
            <w:r w:rsidRPr="00EA3D82">
              <w:t>Disciplined</w:t>
            </w:r>
            <w:r w:rsidR="0001099B">
              <w:t xml:space="preserve"> and Excellence </w:t>
            </w:r>
          </w:p>
          <w:p w:rsidR="00EA3D82" w:rsidRPr="00EA3D82" w:rsidRDefault="0047503A" w:rsidP="00EA3D82">
            <w:pPr>
              <w:jc w:val="center"/>
              <w:rPr>
                <w:b/>
                <w:sz w:val="28"/>
                <w:szCs w:val="28"/>
                <w:u w:val="single"/>
              </w:rPr>
            </w:pPr>
            <w:r w:rsidRPr="0047503A">
              <w:rPr>
                <w:b/>
                <w:sz w:val="28"/>
                <w:szCs w:val="28"/>
              </w:rPr>
              <w:t xml:space="preserve">                      </w:t>
            </w:r>
            <w:r w:rsidR="00EA3D82" w:rsidRPr="00EA3D82">
              <w:rPr>
                <w:b/>
                <w:sz w:val="28"/>
                <w:szCs w:val="28"/>
                <w:u w:val="single"/>
              </w:rPr>
              <w:t>PROFESSIONAL PROFILE</w:t>
            </w:r>
          </w:p>
          <w:p w:rsidR="00EA3D82" w:rsidRPr="00EA3D82" w:rsidRDefault="00EA3D82" w:rsidP="00EA3D82">
            <w:pPr>
              <w:jc w:val="center"/>
              <w:rPr>
                <w:b/>
                <w:u w:val="single"/>
              </w:rPr>
            </w:pPr>
          </w:p>
          <w:p w:rsidR="00EA3D82" w:rsidRPr="00EA3D82" w:rsidRDefault="00EA3D82" w:rsidP="00216F7A">
            <w:pPr>
              <w:numPr>
                <w:ilvl w:val="0"/>
                <w:numId w:val="6"/>
              </w:numPr>
              <w:spacing w:line="360" w:lineRule="auto"/>
            </w:pPr>
            <w:r w:rsidRPr="00EA3D82">
              <w:t>Good interpersonal skills. Ability to work in a multi-cultural, multi-ethnic environment with sensitivity and respect for diversity.</w:t>
            </w:r>
          </w:p>
          <w:p w:rsidR="00EA3D82" w:rsidRPr="00EA3D82" w:rsidRDefault="00EA3D82" w:rsidP="00216F7A">
            <w:pPr>
              <w:numPr>
                <w:ilvl w:val="0"/>
                <w:numId w:val="7"/>
              </w:numPr>
              <w:spacing w:line="360" w:lineRule="auto"/>
            </w:pPr>
            <w:r w:rsidRPr="00EA3D82">
              <w:t>Result oriented and ability to deliver under time constraint.</w:t>
            </w:r>
          </w:p>
          <w:p w:rsidR="00EA3D82" w:rsidRPr="00EA3D82" w:rsidRDefault="00EA3D82" w:rsidP="00216F7A">
            <w:pPr>
              <w:numPr>
                <w:ilvl w:val="0"/>
                <w:numId w:val="8"/>
              </w:numPr>
              <w:spacing w:line="360" w:lineRule="auto"/>
            </w:pPr>
            <w:r w:rsidRPr="00EA3D82">
              <w:t xml:space="preserve">Good communication, negotiation, time </w:t>
            </w:r>
            <w:smartTag w:uri="urn:schemas-microsoft-com:office:smarttags" w:element="PersonName">
              <w:r w:rsidRPr="00EA3D82">
                <w:t>man</w:t>
              </w:r>
            </w:smartTag>
            <w:r w:rsidRPr="00EA3D82">
              <w:t xml:space="preserve">agement skills. Ability to write in a clear and concise </w:t>
            </w:r>
            <w:smartTag w:uri="urn:schemas-microsoft-com:office:smarttags" w:element="PersonName">
              <w:r w:rsidRPr="00EA3D82">
                <w:t>man</w:t>
              </w:r>
            </w:smartTag>
            <w:r w:rsidRPr="00EA3D82">
              <w:t>ner and communicate effectively.</w:t>
            </w:r>
          </w:p>
          <w:p w:rsidR="00EA3D82" w:rsidRDefault="003A5C2C" w:rsidP="00216F7A">
            <w:pPr>
              <w:numPr>
                <w:ilvl w:val="0"/>
                <w:numId w:val="9"/>
              </w:numPr>
              <w:spacing w:line="360" w:lineRule="auto"/>
            </w:pPr>
            <w:r>
              <w:t>C</w:t>
            </w:r>
            <w:r w:rsidR="00EA3D82" w:rsidRPr="00EA3D82">
              <w:t>ommitment to continuous learning. Initiative and willingness to learn new skills.</w:t>
            </w:r>
          </w:p>
          <w:p w:rsidR="00E61F88" w:rsidRPr="00EA3D82" w:rsidRDefault="00E61F88" w:rsidP="00E61F88">
            <w:pPr>
              <w:spacing w:line="360" w:lineRule="auto"/>
            </w:pPr>
          </w:p>
          <w:p w:rsidR="00EA3D82" w:rsidRPr="00EA3D82" w:rsidRDefault="00EA3D82" w:rsidP="00171BB1">
            <w:pPr>
              <w:pStyle w:val="Heading1"/>
            </w:pPr>
            <w:r w:rsidRPr="00EA3D82">
              <w:rPr>
                <w:sz w:val="28"/>
                <w:szCs w:val="28"/>
              </w:rPr>
              <w:t xml:space="preserve">OTHER </w:t>
            </w:r>
          </w:p>
          <w:p w:rsidR="002F37A0" w:rsidRPr="002B413E" w:rsidRDefault="00142CD2" w:rsidP="00D57E16">
            <w:pPr>
              <w:pStyle w:val="SectionTitle"/>
              <w:rPr>
                <w:b/>
                <w:bCs/>
              </w:rPr>
            </w:pPr>
            <w:r>
              <w:rPr>
                <w:b/>
                <w:bCs/>
              </w:rPr>
              <w:t>REFEREes</w:t>
            </w:r>
          </w:p>
        </w:tc>
      </w:tr>
      <w:tr w:rsidR="002F37A0" w:rsidRPr="008B384F" w:rsidTr="00E763B0">
        <w:trPr>
          <w:trHeight w:val="47"/>
        </w:trPr>
        <w:tc>
          <w:tcPr>
            <w:tcW w:w="1543" w:type="dxa"/>
          </w:tcPr>
          <w:p w:rsidR="002F37A0" w:rsidRDefault="002F37A0" w:rsidP="00D57E16"/>
        </w:tc>
        <w:tc>
          <w:tcPr>
            <w:tcW w:w="7945" w:type="dxa"/>
          </w:tcPr>
          <w:p w:rsidR="009537F9" w:rsidRPr="00C71526" w:rsidRDefault="009537F9" w:rsidP="00216F7A">
            <w:pPr>
              <w:pStyle w:val="BodyText"/>
              <w:numPr>
                <w:ilvl w:val="0"/>
                <w:numId w:val="4"/>
              </w:numPr>
              <w:spacing w:line="360" w:lineRule="auto"/>
              <w:ind w:left="720"/>
            </w:pPr>
            <w:r w:rsidRPr="00C71526">
              <w:t xml:space="preserve">Carol </w:t>
            </w:r>
            <w:r w:rsidR="00850136" w:rsidRPr="00C71526">
              <w:t>Dass, ANZ</w:t>
            </w:r>
            <w:r w:rsidRPr="00C71526">
              <w:t xml:space="preserve"> Labasa </w:t>
            </w:r>
            <w:r w:rsidR="00C71526" w:rsidRPr="00C71526">
              <w:t>Branch, Assistant</w:t>
            </w:r>
            <w:r w:rsidRPr="00C71526">
              <w:t xml:space="preserve"> Manager and Tellers Supervisor</w:t>
            </w:r>
          </w:p>
          <w:p w:rsidR="009537F9" w:rsidRPr="00C71526" w:rsidRDefault="009537F9" w:rsidP="00E61F88">
            <w:pPr>
              <w:pStyle w:val="BodyText"/>
              <w:spacing w:line="360" w:lineRule="auto"/>
              <w:ind w:left="720"/>
            </w:pPr>
            <w:r w:rsidRPr="00C71526">
              <w:t>Email:Carol.Dass@anz.com</w:t>
            </w:r>
          </w:p>
          <w:p w:rsidR="009537F9" w:rsidRDefault="009537F9" w:rsidP="00E61F88">
            <w:pPr>
              <w:pStyle w:val="BodyText"/>
              <w:spacing w:line="360" w:lineRule="auto"/>
              <w:ind w:left="720"/>
            </w:pPr>
            <w:r w:rsidRPr="00C71526">
              <w:t>Ph:8811499</w:t>
            </w:r>
            <w:r w:rsidR="00AB2E99">
              <w:t>/9918919</w:t>
            </w:r>
          </w:p>
          <w:p w:rsidR="00E61F88" w:rsidRPr="00C71526" w:rsidRDefault="00E61F88" w:rsidP="00E61F88">
            <w:pPr>
              <w:pStyle w:val="BodyText"/>
              <w:spacing w:line="360" w:lineRule="auto"/>
              <w:ind w:left="720"/>
            </w:pPr>
          </w:p>
          <w:p w:rsidR="009537F9" w:rsidRPr="00C71526" w:rsidRDefault="009537F9" w:rsidP="00216F7A">
            <w:pPr>
              <w:pStyle w:val="BodyText"/>
              <w:numPr>
                <w:ilvl w:val="0"/>
                <w:numId w:val="8"/>
              </w:numPr>
              <w:spacing w:line="360" w:lineRule="auto"/>
            </w:pPr>
            <w:r w:rsidRPr="00C71526">
              <w:lastRenderedPageBreak/>
              <w:t xml:space="preserve">Semi Drecala,USP Labasa Campus and Laucala </w:t>
            </w:r>
            <w:r w:rsidR="00C71526" w:rsidRPr="00C71526">
              <w:t>Campus, Student</w:t>
            </w:r>
            <w:r w:rsidRPr="00C71526">
              <w:t xml:space="preserve"> Academic officer</w:t>
            </w:r>
          </w:p>
          <w:p w:rsidR="009537F9" w:rsidRPr="00C71526" w:rsidRDefault="009537F9" w:rsidP="00E61F88">
            <w:pPr>
              <w:pStyle w:val="NoSpacing"/>
              <w:spacing w:line="360" w:lineRule="auto"/>
              <w:ind w:left="720"/>
              <w:rPr>
                <w:rFonts w:ascii="Garamond" w:hAnsi="Garamond" w:cs="Times New Roman"/>
              </w:rPr>
            </w:pPr>
            <w:r w:rsidRPr="00C71526">
              <w:rPr>
                <w:rFonts w:ascii="Garamond" w:hAnsi="Garamond" w:cs="Times New Roman"/>
              </w:rPr>
              <w:t>Email:drecala_s@usp.ac.fj</w:t>
            </w:r>
          </w:p>
          <w:p w:rsidR="00C71526" w:rsidRPr="00C71526" w:rsidRDefault="00C71526" w:rsidP="00E61F88">
            <w:pPr>
              <w:pStyle w:val="NoSpacing"/>
              <w:spacing w:line="360" w:lineRule="auto"/>
              <w:ind w:left="720"/>
              <w:rPr>
                <w:rFonts w:ascii="Garamond" w:hAnsi="Garamond" w:cs="Times New Roman"/>
              </w:rPr>
            </w:pPr>
          </w:p>
          <w:p w:rsidR="009537F9" w:rsidRPr="00C71526" w:rsidRDefault="009537F9" w:rsidP="00E61F88">
            <w:pPr>
              <w:pStyle w:val="NoSpacing"/>
              <w:spacing w:line="360" w:lineRule="auto"/>
              <w:ind w:left="720"/>
              <w:rPr>
                <w:rFonts w:ascii="Garamond" w:hAnsi="Garamond" w:cs="Times New Roman"/>
              </w:rPr>
            </w:pPr>
            <w:r w:rsidRPr="00C71526">
              <w:rPr>
                <w:rFonts w:ascii="Garamond" w:hAnsi="Garamond" w:cs="Times New Roman"/>
              </w:rPr>
              <w:t>Ph:8817707</w:t>
            </w:r>
          </w:p>
          <w:p w:rsidR="00C71526" w:rsidRPr="00C71526" w:rsidRDefault="00C71526" w:rsidP="00E61F88">
            <w:pPr>
              <w:pStyle w:val="NoSpacing"/>
              <w:spacing w:line="360" w:lineRule="auto"/>
              <w:ind w:left="720"/>
              <w:rPr>
                <w:rFonts w:ascii="Garamond" w:hAnsi="Garamond" w:cs="Times New Roman"/>
              </w:rPr>
            </w:pPr>
          </w:p>
          <w:p w:rsidR="00C71526" w:rsidRDefault="00142CD2" w:rsidP="00216F7A">
            <w:pPr>
              <w:pStyle w:val="NoSpacing"/>
              <w:numPr>
                <w:ilvl w:val="0"/>
                <w:numId w:val="14"/>
              </w:numPr>
              <w:spacing w:line="720" w:lineRule="auto"/>
              <w:jc w:val="both"/>
              <w:rPr>
                <w:rFonts w:ascii="Garamond" w:hAnsi="Garamond" w:cs="Times New Roman"/>
              </w:rPr>
            </w:pPr>
            <w:r>
              <w:rPr>
                <w:rFonts w:ascii="Garamond" w:hAnsi="Garamond" w:cs="Times New Roman"/>
              </w:rPr>
              <w:t>Benjamin Lee</w:t>
            </w:r>
            <w:r w:rsidR="00E61F88">
              <w:rPr>
                <w:rFonts w:ascii="Garamond" w:hAnsi="Garamond" w:cs="Times New Roman"/>
              </w:rPr>
              <w:t>, ANZ Labasa Branch, Personal Banker</w:t>
            </w:r>
          </w:p>
          <w:p w:rsidR="00E61F88" w:rsidRDefault="00E61F88" w:rsidP="00E61F88">
            <w:pPr>
              <w:pStyle w:val="NoSpacing"/>
              <w:spacing w:line="720" w:lineRule="auto"/>
              <w:jc w:val="both"/>
              <w:rPr>
                <w:rFonts w:ascii="Garamond" w:hAnsi="Garamond" w:cs="Times New Roman"/>
              </w:rPr>
            </w:pPr>
            <w:r>
              <w:rPr>
                <w:rFonts w:ascii="Garamond" w:hAnsi="Garamond" w:cs="Times New Roman"/>
              </w:rPr>
              <w:t xml:space="preserve">             Email:Benjamin.Lee@anz.com</w:t>
            </w:r>
          </w:p>
          <w:p w:rsidR="00E61F88" w:rsidRDefault="00E61F88" w:rsidP="00E61F88">
            <w:pPr>
              <w:pStyle w:val="NoSpacing"/>
              <w:spacing w:line="720" w:lineRule="auto"/>
              <w:jc w:val="both"/>
              <w:rPr>
                <w:rFonts w:ascii="Garamond" w:hAnsi="Garamond" w:cs="Times New Roman"/>
              </w:rPr>
            </w:pPr>
            <w:r>
              <w:rPr>
                <w:rFonts w:ascii="Garamond" w:hAnsi="Garamond" w:cs="Times New Roman"/>
              </w:rPr>
              <w:t xml:space="preserve">             Ph:8811499 ext 14064/9801757</w:t>
            </w:r>
          </w:p>
          <w:p w:rsidR="00142CD2" w:rsidRPr="00C71526" w:rsidRDefault="00142CD2" w:rsidP="00E61F88">
            <w:pPr>
              <w:pStyle w:val="NoSpacing"/>
              <w:spacing w:line="720" w:lineRule="auto"/>
              <w:ind w:left="720"/>
              <w:jc w:val="both"/>
              <w:rPr>
                <w:rFonts w:ascii="Garamond" w:hAnsi="Garamond" w:cs="Times New Roman"/>
              </w:rPr>
            </w:pPr>
          </w:p>
          <w:p w:rsidR="009537F9" w:rsidRPr="00C71526" w:rsidRDefault="009537F9" w:rsidP="00E61F88">
            <w:pPr>
              <w:pStyle w:val="BodyText"/>
              <w:spacing w:line="720" w:lineRule="auto"/>
              <w:ind w:left="720"/>
            </w:pPr>
          </w:p>
          <w:p w:rsidR="009537F9" w:rsidRDefault="009537F9" w:rsidP="009537F9">
            <w:pPr>
              <w:pStyle w:val="BodyText"/>
              <w:spacing w:line="360" w:lineRule="auto"/>
              <w:ind w:left="720"/>
            </w:pPr>
          </w:p>
          <w:p w:rsidR="00D9268F" w:rsidRPr="008B384F" w:rsidRDefault="00D9268F" w:rsidP="00C71526">
            <w:pPr>
              <w:pStyle w:val="BodyText"/>
              <w:spacing w:line="360" w:lineRule="auto"/>
              <w:ind w:left="720"/>
            </w:pPr>
          </w:p>
        </w:tc>
      </w:tr>
      <w:tr w:rsidR="009537F9" w:rsidRPr="008B384F" w:rsidTr="00E763B0">
        <w:trPr>
          <w:trHeight w:val="47"/>
        </w:trPr>
        <w:tc>
          <w:tcPr>
            <w:tcW w:w="1543" w:type="dxa"/>
          </w:tcPr>
          <w:p w:rsidR="009537F9" w:rsidRDefault="009537F9" w:rsidP="00D57E16"/>
        </w:tc>
        <w:tc>
          <w:tcPr>
            <w:tcW w:w="7945" w:type="dxa"/>
          </w:tcPr>
          <w:p w:rsidR="009537F9" w:rsidRDefault="009537F9" w:rsidP="00C71526">
            <w:pPr>
              <w:pStyle w:val="BodyText"/>
              <w:spacing w:line="360" w:lineRule="auto"/>
            </w:pPr>
          </w:p>
        </w:tc>
      </w:tr>
    </w:tbl>
    <w:p w:rsidR="0088240F" w:rsidRDefault="0088240F" w:rsidP="000A63B2">
      <w:bookmarkStart w:id="0" w:name="_GoBack"/>
      <w:bookmarkEnd w:id="0"/>
    </w:p>
    <w:sectPr w:rsidR="0088240F" w:rsidSect="00C32E45">
      <w:headerReference w:type="default" r:id="rId9"/>
      <w:pgSz w:w="11907" w:h="16839"/>
      <w:pgMar w:top="1008" w:right="1901" w:bottom="1123" w:left="1642"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B18" w:rsidRDefault="00612B18">
      <w:r>
        <w:separator/>
      </w:r>
    </w:p>
  </w:endnote>
  <w:endnote w:type="continuationSeparator" w:id="0">
    <w:p w:rsidR="00612B18" w:rsidRDefault="0061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B18" w:rsidRDefault="00612B18">
      <w:r>
        <w:separator/>
      </w:r>
    </w:p>
  </w:footnote>
  <w:footnote w:type="continuationSeparator" w:id="0">
    <w:p w:rsidR="00612B18" w:rsidRDefault="00612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08F" w:rsidRDefault="00EC208F" w:rsidP="00227F2F">
    <w:pPr>
      <w:pStyle w:val="Header"/>
      <w:framePr w:wrap="auto" w:vAnchor="text" w:hAnchor="margin" w:xAlign="right" w:y="1"/>
      <w:rPr>
        <w:rStyle w:val="PageNumber"/>
        <w:rFonts w:cs="Garamond"/>
      </w:rPr>
    </w:pPr>
    <w:r>
      <w:rPr>
        <w:rStyle w:val="PageNumber"/>
        <w:rFonts w:cs="Garamond"/>
      </w:rPr>
      <w:fldChar w:fldCharType="begin"/>
    </w:r>
    <w:r>
      <w:rPr>
        <w:rStyle w:val="PageNumber"/>
        <w:rFonts w:cs="Garamond"/>
      </w:rPr>
      <w:instrText xml:space="preserve">PAGE  </w:instrText>
    </w:r>
    <w:r>
      <w:rPr>
        <w:rStyle w:val="PageNumber"/>
        <w:rFonts w:cs="Garamond"/>
      </w:rPr>
      <w:fldChar w:fldCharType="separate"/>
    </w:r>
    <w:r w:rsidR="007F7D38">
      <w:rPr>
        <w:rStyle w:val="PageNumber"/>
        <w:rFonts w:cs="Garamond"/>
        <w:noProof/>
      </w:rPr>
      <w:t>3</w:t>
    </w:r>
    <w:r>
      <w:rPr>
        <w:rStyle w:val="PageNumber"/>
        <w:rFonts w:cs="Garamond"/>
      </w:rPr>
      <w:fldChar w:fldCharType="end"/>
    </w:r>
  </w:p>
  <w:p w:rsidR="00EC208F" w:rsidRDefault="00EC208F" w:rsidP="0088240F">
    <w:pPr>
      <w:pStyle w:val="Header"/>
      <w:tabs>
        <w:tab w:val="left" w:pos="1560"/>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PersonalInfo"/>
      <w:lvlText w:val="*"/>
      <w:lvlJc w:val="left"/>
      <w:rPr>
        <w:rFonts w:cs="Times New Roman"/>
      </w:rPr>
    </w:lvl>
  </w:abstractNum>
  <w:abstractNum w:abstractNumId="1" w15:restartNumberingAfterBreak="0">
    <w:nsid w:val="30282787"/>
    <w:multiLevelType w:val="hybridMultilevel"/>
    <w:tmpl w:val="65D40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1C4EFB"/>
    <w:multiLevelType w:val="hybridMultilevel"/>
    <w:tmpl w:val="5B8A3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C235F3"/>
    <w:multiLevelType w:val="hybridMultilevel"/>
    <w:tmpl w:val="C5D6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A24"/>
    <w:multiLevelType w:val="hybridMultilevel"/>
    <w:tmpl w:val="89A883D8"/>
    <w:lvl w:ilvl="0" w:tplc="04090005">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473C83"/>
    <w:multiLevelType w:val="hybridMultilevel"/>
    <w:tmpl w:val="56AEC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167372"/>
    <w:multiLevelType w:val="hybridMultilevel"/>
    <w:tmpl w:val="304C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16167"/>
    <w:multiLevelType w:val="hybridMultilevel"/>
    <w:tmpl w:val="0AF817AA"/>
    <w:lvl w:ilvl="0" w:tplc="D11EF664">
      <w:start w:val="2001"/>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9" w15:restartNumberingAfterBreak="0">
    <w:nsid w:val="6A2977C2"/>
    <w:multiLevelType w:val="hybridMultilevel"/>
    <w:tmpl w:val="864EF9B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7A3FFC"/>
    <w:multiLevelType w:val="hybridMultilevel"/>
    <w:tmpl w:val="F1DC3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D607AE"/>
    <w:multiLevelType w:val="hybridMultilevel"/>
    <w:tmpl w:val="A48A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B5EDB"/>
    <w:multiLevelType w:val="hybridMultilevel"/>
    <w:tmpl w:val="872881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E96A1D"/>
    <w:multiLevelType w:val="hybridMultilevel"/>
    <w:tmpl w:val="2ABE1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3">
    <w:abstractNumId w:val="9"/>
  </w:num>
  <w:num w:numId="4">
    <w:abstractNumId w:val="4"/>
  </w:num>
  <w:num w:numId="5">
    <w:abstractNumId w:val="5"/>
  </w:num>
  <w:num w:numId="6">
    <w:abstractNumId w:val="2"/>
  </w:num>
  <w:num w:numId="7">
    <w:abstractNumId w:val="1"/>
  </w:num>
  <w:num w:numId="8">
    <w:abstractNumId w:val="13"/>
  </w:num>
  <w:num w:numId="9">
    <w:abstractNumId w:val="12"/>
  </w:num>
  <w:num w:numId="10">
    <w:abstractNumId w:val="7"/>
  </w:num>
  <w:num w:numId="11">
    <w:abstractNumId w:val="6"/>
  </w:num>
  <w:num w:numId="12">
    <w:abstractNumId w:val="3"/>
  </w:num>
  <w:num w:numId="13">
    <w:abstractNumId w:val="1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drawingGridHorizontalSpacing w:val="11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ResumeStyle" w:val="2"/>
  </w:docVars>
  <w:rsids>
    <w:rsidRoot w:val="008B3D79"/>
    <w:rsid w:val="00000453"/>
    <w:rsid w:val="0001099B"/>
    <w:rsid w:val="00013CEB"/>
    <w:rsid w:val="00014268"/>
    <w:rsid w:val="000172AC"/>
    <w:rsid w:val="000221F3"/>
    <w:rsid w:val="00026D91"/>
    <w:rsid w:val="00044940"/>
    <w:rsid w:val="00045BD7"/>
    <w:rsid w:val="00052A5C"/>
    <w:rsid w:val="0008068A"/>
    <w:rsid w:val="00094849"/>
    <w:rsid w:val="000952E7"/>
    <w:rsid w:val="00096D47"/>
    <w:rsid w:val="000A0864"/>
    <w:rsid w:val="000A3542"/>
    <w:rsid w:val="000A62B7"/>
    <w:rsid w:val="000A63B2"/>
    <w:rsid w:val="000C30D5"/>
    <w:rsid w:val="000C36C5"/>
    <w:rsid w:val="000C47A2"/>
    <w:rsid w:val="000C5F61"/>
    <w:rsid w:val="000D326D"/>
    <w:rsid w:val="000F5DAD"/>
    <w:rsid w:val="0011104B"/>
    <w:rsid w:val="00114F26"/>
    <w:rsid w:val="00120F5D"/>
    <w:rsid w:val="001254C1"/>
    <w:rsid w:val="001309AF"/>
    <w:rsid w:val="0013306E"/>
    <w:rsid w:val="00142CD2"/>
    <w:rsid w:val="00144CC5"/>
    <w:rsid w:val="00171BB1"/>
    <w:rsid w:val="00171FD3"/>
    <w:rsid w:val="00186FBE"/>
    <w:rsid w:val="001915C6"/>
    <w:rsid w:val="001A4237"/>
    <w:rsid w:val="001C6041"/>
    <w:rsid w:val="001C6242"/>
    <w:rsid w:val="001F20FE"/>
    <w:rsid w:val="00216F7A"/>
    <w:rsid w:val="00227F2F"/>
    <w:rsid w:val="00230181"/>
    <w:rsid w:val="002344D1"/>
    <w:rsid w:val="0025382B"/>
    <w:rsid w:val="00290E8E"/>
    <w:rsid w:val="002B3954"/>
    <w:rsid w:val="002B413E"/>
    <w:rsid w:val="002C1BA9"/>
    <w:rsid w:val="002E2370"/>
    <w:rsid w:val="002F32F3"/>
    <w:rsid w:val="002F37A0"/>
    <w:rsid w:val="003236DD"/>
    <w:rsid w:val="00373BC9"/>
    <w:rsid w:val="003751A4"/>
    <w:rsid w:val="00392600"/>
    <w:rsid w:val="003A5C2C"/>
    <w:rsid w:val="003F0889"/>
    <w:rsid w:val="003F66A2"/>
    <w:rsid w:val="00414C33"/>
    <w:rsid w:val="00432E74"/>
    <w:rsid w:val="00453B01"/>
    <w:rsid w:val="0047154B"/>
    <w:rsid w:val="004739EE"/>
    <w:rsid w:val="0047503A"/>
    <w:rsid w:val="0048706E"/>
    <w:rsid w:val="00494007"/>
    <w:rsid w:val="004A50DA"/>
    <w:rsid w:val="004A7A81"/>
    <w:rsid w:val="004D6771"/>
    <w:rsid w:val="004F0287"/>
    <w:rsid w:val="005078E1"/>
    <w:rsid w:val="00510FE9"/>
    <w:rsid w:val="00514017"/>
    <w:rsid w:val="00522D8E"/>
    <w:rsid w:val="00531072"/>
    <w:rsid w:val="00555DB4"/>
    <w:rsid w:val="0055721B"/>
    <w:rsid w:val="00571065"/>
    <w:rsid w:val="00594964"/>
    <w:rsid w:val="005A467F"/>
    <w:rsid w:val="005B6169"/>
    <w:rsid w:val="005B6C84"/>
    <w:rsid w:val="005D0436"/>
    <w:rsid w:val="00600560"/>
    <w:rsid w:val="00612A50"/>
    <w:rsid w:val="00612B18"/>
    <w:rsid w:val="0061515B"/>
    <w:rsid w:val="00630861"/>
    <w:rsid w:val="00631CF9"/>
    <w:rsid w:val="00635AD2"/>
    <w:rsid w:val="00646B1C"/>
    <w:rsid w:val="006B245D"/>
    <w:rsid w:val="006B3E8A"/>
    <w:rsid w:val="006C43B5"/>
    <w:rsid w:val="007030AF"/>
    <w:rsid w:val="00721D0F"/>
    <w:rsid w:val="007346B3"/>
    <w:rsid w:val="00735FE8"/>
    <w:rsid w:val="007453ED"/>
    <w:rsid w:val="007537B0"/>
    <w:rsid w:val="00755907"/>
    <w:rsid w:val="007806F9"/>
    <w:rsid w:val="007A3077"/>
    <w:rsid w:val="007A658E"/>
    <w:rsid w:val="007B2684"/>
    <w:rsid w:val="007B42E9"/>
    <w:rsid w:val="007B51AA"/>
    <w:rsid w:val="007B775D"/>
    <w:rsid w:val="007E3256"/>
    <w:rsid w:val="007F7D38"/>
    <w:rsid w:val="00814367"/>
    <w:rsid w:val="00820AF4"/>
    <w:rsid w:val="008215FA"/>
    <w:rsid w:val="0082676B"/>
    <w:rsid w:val="00836C42"/>
    <w:rsid w:val="00850136"/>
    <w:rsid w:val="00857FE1"/>
    <w:rsid w:val="008617DB"/>
    <w:rsid w:val="0088240F"/>
    <w:rsid w:val="008A2202"/>
    <w:rsid w:val="008B384F"/>
    <w:rsid w:val="008B3D79"/>
    <w:rsid w:val="008D4098"/>
    <w:rsid w:val="008F1CBD"/>
    <w:rsid w:val="008F218B"/>
    <w:rsid w:val="008F5855"/>
    <w:rsid w:val="00903C47"/>
    <w:rsid w:val="00922DE9"/>
    <w:rsid w:val="00930CA1"/>
    <w:rsid w:val="00931874"/>
    <w:rsid w:val="00937849"/>
    <w:rsid w:val="0094592D"/>
    <w:rsid w:val="00947479"/>
    <w:rsid w:val="009537F9"/>
    <w:rsid w:val="009542B1"/>
    <w:rsid w:val="00961CC2"/>
    <w:rsid w:val="00964890"/>
    <w:rsid w:val="00980D2C"/>
    <w:rsid w:val="009924F1"/>
    <w:rsid w:val="0099678A"/>
    <w:rsid w:val="009A4060"/>
    <w:rsid w:val="009C0FF6"/>
    <w:rsid w:val="009C7A95"/>
    <w:rsid w:val="009D4831"/>
    <w:rsid w:val="009D6B97"/>
    <w:rsid w:val="009E3224"/>
    <w:rsid w:val="009F5B43"/>
    <w:rsid w:val="00A07185"/>
    <w:rsid w:val="00A07F76"/>
    <w:rsid w:val="00A32631"/>
    <w:rsid w:val="00A4119F"/>
    <w:rsid w:val="00A55BA8"/>
    <w:rsid w:val="00A7786F"/>
    <w:rsid w:val="00A862CE"/>
    <w:rsid w:val="00AB2E99"/>
    <w:rsid w:val="00AC1B78"/>
    <w:rsid w:val="00AF7531"/>
    <w:rsid w:val="00B030CE"/>
    <w:rsid w:val="00B110AC"/>
    <w:rsid w:val="00B14DF4"/>
    <w:rsid w:val="00B17750"/>
    <w:rsid w:val="00B25AD6"/>
    <w:rsid w:val="00B345FD"/>
    <w:rsid w:val="00B34C65"/>
    <w:rsid w:val="00B35A26"/>
    <w:rsid w:val="00B85241"/>
    <w:rsid w:val="00B92162"/>
    <w:rsid w:val="00BB4A9B"/>
    <w:rsid w:val="00BD2D27"/>
    <w:rsid w:val="00BD422A"/>
    <w:rsid w:val="00BF1BD2"/>
    <w:rsid w:val="00BF2C4E"/>
    <w:rsid w:val="00BF3783"/>
    <w:rsid w:val="00BF589A"/>
    <w:rsid w:val="00C02E8C"/>
    <w:rsid w:val="00C07F57"/>
    <w:rsid w:val="00C32E45"/>
    <w:rsid w:val="00C70187"/>
    <w:rsid w:val="00C71526"/>
    <w:rsid w:val="00C87874"/>
    <w:rsid w:val="00C9196E"/>
    <w:rsid w:val="00C9375F"/>
    <w:rsid w:val="00CF395C"/>
    <w:rsid w:val="00D01C3B"/>
    <w:rsid w:val="00D233AC"/>
    <w:rsid w:val="00D25DA7"/>
    <w:rsid w:val="00D31C78"/>
    <w:rsid w:val="00D34338"/>
    <w:rsid w:val="00D354F1"/>
    <w:rsid w:val="00D36E02"/>
    <w:rsid w:val="00D57E16"/>
    <w:rsid w:val="00D63AF9"/>
    <w:rsid w:val="00D9268F"/>
    <w:rsid w:val="00D93AD8"/>
    <w:rsid w:val="00DC524E"/>
    <w:rsid w:val="00DD394F"/>
    <w:rsid w:val="00DD50D6"/>
    <w:rsid w:val="00DD56B5"/>
    <w:rsid w:val="00DF164E"/>
    <w:rsid w:val="00DF5537"/>
    <w:rsid w:val="00E00E94"/>
    <w:rsid w:val="00E328F5"/>
    <w:rsid w:val="00E42085"/>
    <w:rsid w:val="00E61F88"/>
    <w:rsid w:val="00E652DE"/>
    <w:rsid w:val="00E675D7"/>
    <w:rsid w:val="00E704F4"/>
    <w:rsid w:val="00E763B0"/>
    <w:rsid w:val="00E91E47"/>
    <w:rsid w:val="00E93D40"/>
    <w:rsid w:val="00EA3D82"/>
    <w:rsid w:val="00EB5C53"/>
    <w:rsid w:val="00EC208F"/>
    <w:rsid w:val="00EC381E"/>
    <w:rsid w:val="00ED2E7A"/>
    <w:rsid w:val="00F03DD5"/>
    <w:rsid w:val="00F0615E"/>
    <w:rsid w:val="00F24400"/>
    <w:rsid w:val="00F26AAA"/>
    <w:rsid w:val="00F35D3A"/>
    <w:rsid w:val="00F4695C"/>
    <w:rsid w:val="00F70A63"/>
    <w:rsid w:val="00F75651"/>
    <w:rsid w:val="00F76D10"/>
    <w:rsid w:val="00F77A49"/>
    <w:rsid w:val="00F77FA9"/>
    <w:rsid w:val="00F8269C"/>
    <w:rsid w:val="00F90C54"/>
    <w:rsid w:val="00F951F8"/>
    <w:rsid w:val="00FA2309"/>
    <w:rsid w:val="00FC3148"/>
    <w:rsid w:val="00FD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efaultImageDpi w14:val="0"/>
  <w15:docId w15:val="{2F2F6B8F-1A1E-4EFB-B76B-F0519AE1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D79"/>
    <w:pPr>
      <w:spacing w:after="0" w:line="240" w:lineRule="auto"/>
      <w:jc w:val="both"/>
    </w:pPr>
    <w:rPr>
      <w:rFonts w:ascii="Garamond" w:hAnsi="Garamond" w:cs="Garamond"/>
      <w:lang w:val="en-AU"/>
    </w:rPr>
  </w:style>
  <w:style w:type="paragraph" w:styleId="Heading1">
    <w:name w:val="heading 1"/>
    <w:basedOn w:val="HeadingBase"/>
    <w:next w:val="BodyText"/>
    <w:link w:val="Heading1Char"/>
    <w:uiPriority w:val="99"/>
    <w:qFormat/>
    <w:rsid w:val="008B3D79"/>
    <w:pPr>
      <w:ind w:left="-2160"/>
      <w:jc w:val="left"/>
      <w:outlineLvl w:val="0"/>
    </w:pPr>
    <w:rPr>
      <w:spacing w:val="20"/>
      <w:kern w:val="28"/>
      <w:sz w:val="23"/>
      <w:szCs w:val="23"/>
    </w:rPr>
  </w:style>
  <w:style w:type="paragraph" w:styleId="Heading2">
    <w:name w:val="heading 2"/>
    <w:basedOn w:val="HeadingBase"/>
    <w:next w:val="BodyText"/>
    <w:link w:val="Heading2Char"/>
    <w:uiPriority w:val="99"/>
    <w:qFormat/>
    <w:rsid w:val="008B3D79"/>
    <w:pPr>
      <w:jc w:val="left"/>
      <w:outlineLvl w:val="1"/>
    </w:pPr>
    <w:rPr>
      <w:spacing w:val="5"/>
      <w:sz w:val="20"/>
      <w:szCs w:val="20"/>
    </w:rPr>
  </w:style>
  <w:style w:type="paragraph" w:styleId="Heading3">
    <w:name w:val="heading 3"/>
    <w:basedOn w:val="HeadingBase"/>
    <w:next w:val="BodyText"/>
    <w:link w:val="Heading3Char"/>
    <w:uiPriority w:val="99"/>
    <w:qFormat/>
    <w:rsid w:val="008B3D79"/>
    <w:pPr>
      <w:spacing w:after="220"/>
      <w:jc w:val="left"/>
      <w:outlineLvl w:val="2"/>
    </w:pPr>
    <w:rPr>
      <w:i/>
      <w:iCs/>
      <w:spacing w:val="-2"/>
      <w:sz w:val="20"/>
      <w:szCs w:val="20"/>
    </w:rPr>
  </w:style>
  <w:style w:type="paragraph" w:styleId="Heading4">
    <w:name w:val="heading 4"/>
    <w:basedOn w:val="HeadingBase"/>
    <w:next w:val="BodyText"/>
    <w:link w:val="Heading4Char"/>
    <w:uiPriority w:val="99"/>
    <w:qFormat/>
    <w:rsid w:val="008B3D79"/>
    <w:pPr>
      <w:spacing w:after="0"/>
      <w:jc w:val="left"/>
      <w:outlineLvl w:val="3"/>
    </w:pPr>
    <w:rPr>
      <w:i/>
      <w:iCs/>
      <w:caps w:val="0"/>
      <w:spacing w:val="5"/>
      <w:sz w:val="24"/>
      <w:szCs w:val="24"/>
    </w:rPr>
  </w:style>
  <w:style w:type="paragraph" w:styleId="Heading5">
    <w:name w:val="heading 5"/>
    <w:basedOn w:val="HeadingBase"/>
    <w:next w:val="BodyText"/>
    <w:link w:val="Heading5Char"/>
    <w:uiPriority w:val="99"/>
    <w:qFormat/>
    <w:rsid w:val="008B3D79"/>
    <w:pPr>
      <w:spacing w:after="220"/>
      <w:jc w:val="left"/>
      <w:outlineLvl w:val="4"/>
    </w:pPr>
    <w:rPr>
      <w:b/>
      <w:bCs/>
      <w:spacing w:val="20"/>
      <w:sz w:val="18"/>
      <w:szCs w:val="18"/>
    </w:rPr>
  </w:style>
  <w:style w:type="paragraph" w:styleId="Heading6">
    <w:name w:val="heading 6"/>
    <w:basedOn w:val="Normal"/>
    <w:next w:val="Normal"/>
    <w:link w:val="Heading6Char"/>
    <w:uiPriority w:val="99"/>
    <w:qFormat/>
    <w:rsid w:val="008B3D79"/>
    <w:pPr>
      <w:spacing w:before="240" w:line="240" w:lineRule="atLeas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AU"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AU"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AU"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en-AU"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AU"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en-AU" w:eastAsia="x-none"/>
    </w:rPr>
  </w:style>
  <w:style w:type="paragraph" w:customStyle="1" w:styleId="Achievement">
    <w:name w:val="Achievement"/>
    <w:basedOn w:val="BodyText"/>
    <w:uiPriority w:val="99"/>
    <w:rsid w:val="008B3D79"/>
    <w:pPr>
      <w:numPr>
        <w:numId w:val="1"/>
      </w:numPr>
      <w:spacing w:after="60"/>
      <w:ind w:right="245"/>
    </w:pPr>
  </w:style>
  <w:style w:type="paragraph" w:styleId="BodyText">
    <w:name w:val="Body Text"/>
    <w:basedOn w:val="Normal"/>
    <w:link w:val="BodyTextChar"/>
    <w:uiPriority w:val="99"/>
    <w:rsid w:val="008B3D79"/>
    <w:pPr>
      <w:spacing w:after="220" w:line="240" w:lineRule="atLeast"/>
    </w:pPr>
  </w:style>
  <w:style w:type="character" w:customStyle="1" w:styleId="BodyTextChar">
    <w:name w:val="Body Text Char"/>
    <w:basedOn w:val="DefaultParagraphFont"/>
    <w:link w:val="BodyText"/>
    <w:uiPriority w:val="99"/>
    <w:semiHidden/>
    <w:locked/>
    <w:rPr>
      <w:rFonts w:ascii="Garamond" w:hAnsi="Garamond" w:cs="Garamond"/>
      <w:lang w:val="en-AU" w:eastAsia="x-none"/>
    </w:rPr>
  </w:style>
  <w:style w:type="paragraph" w:customStyle="1" w:styleId="Address1">
    <w:name w:val="Address 1"/>
    <w:basedOn w:val="Normal"/>
    <w:uiPriority w:val="99"/>
    <w:rsid w:val="008B3D79"/>
    <w:pPr>
      <w:spacing w:line="160" w:lineRule="atLeast"/>
      <w:jc w:val="center"/>
    </w:pPr>
    <w:rPr>
      <w:caps/>
      <w:spacing w:val="30"/>
      <w:sz w:val="15"/>
      <w:szCs w:val="15"/>
    </w:rPr>
  </w:style>
  <w:style w:type="paragraph" w:customStyle="1" w:styleId="Address2">
    <w:name w:val="Address 2"/>
    <w:basedOn w:val="Normal"/>
    <w:uiPriority w:val="99"/>
    <w:rsid w:val="008B3D79"/>
    <w:pPr>
      <w:spacing w:line="160" w:lineRule="atLeast"/>
      <w:jc w:val="center"/>
    </w:pPr>
    <w:rPr>
      <w:caps/>
      <w:spacing w:val="30"/>
      <w:sz w:val="15"/>
      <w:szCs w:val="15"/>
    </w:rPr>
  </w:style>
  <w:style w:type="paragraph" w:customStyle="1" w:styleId="CompanyName">
    <w:name w:val="Company Name"/>
    <w:basedOn w:val="Normal"/>
    <w:next w:val="JobTitle"/>
    <w:uiPriority w:val="99"/>
    <w:rsid w:val="008B3D79"/>
    <w:pPr>
      <w:tabs>
        <w:tab w:val="left" w:pos="1440"/>
        <w:tab w:val="right" w:pos="6480"/>
      </w:tabs>
      <w:spacing w:before="220" w:line="220" w:lineRule="atLeast"/>
      <w:jc w:val="left"/>
    </w:pPr>
  </w:style>
  <w:style w:type="paragraph" w:customStyle="1" w:styleId="Institution">
    <w:name w:val="Institution"/>
    <w:basedOn w:val="Normal"/>
    <w:next w:val="Achievement"/>
    <w:uiPriority w:val="99"/>
    <w:rsid w:val="008B3D79"/>
    <w:pPr>
      <w:tabs>
        <w:tab w:val="left" w:pos="1440"/>
        <w:tab w:val="right" w:pos="6480"/>
      </w:tabs>
      <w:spacing w:before="60" w:line="220" w:lineRule="atLeast"/>
      <w:jc w:val="left"/>
    </w:pPr>
  </w:style>
  <w:style w:type="paragraph" w:customStyle="1" w:styleId="JobTitle">
    <w:name w:val="Job Title"/>
    <w:next w:val="Achievement"/>
    <w:uiPriority w:val="99"/>
    <w:rsid w:val="008B3D79"/>
    <w:pPr>
      <w:spacing w:before="40" w:after="40" w:line="220" w:lineRule="atLeast"/>
    </w:pPr>
    <w:rPr>
      <w:rFonts w:ascii="Garamond" w:hAnsi="Garamond" w:cs="Garamond"/>
      <w:i/>
      <w:iCs/>
      <w:spacing w:val="5"/>
      <w:sz w:val="23"/>
      <w:szCs w:val="23"/>
    </w:rPr>
  </w:style>
  <w:style w:type="paragraph" w:customStyle="1" w:styleId="Name">
    <w:name w:val="Name"/>
    <w:basedOn w:val="Normal"/>
    <w:next w:val="Normal"/>
    <w:uiPriority w:val="99"/>
    <w:rsid w:val="008B3D79"/>
    <w:pPr>
      <w:spacing w:after="440" w:line="240" w:lineRule="atLeast"/>
      <w:jc w:val="center"/>
    </w:pPr>
    <w:rPr>
      <w:caps/>
      <w:spacing w:val="80"/>
      <w:sz w:val="44"/>
      <w:szCs w:val="44"/>
    </w:rPr>
  </w:style>
  <w:style w:type="paragraph" w:customStyle="1" w:styleId="Objective">
    <w:name w:val="Objective"/>
    <w:basedOn w:val="Normal"/>
    <w:next w:val="BodyText"/>
    <w:uiPriority w:val="99"/>
    <w:rsid w:val="008B3D79"/>
    <w:pPr>
      <w:spacing w:before="60" w:after="220" w:line="220" w:lineRule="atLeast"/>
    </w:pPr>
  </w:style>
  <w:style w:type="paragraph" w:customStyle="1" w:styleId="SectionTitle">
    <w:name w:val="Section Title"/>
    <w:basedOn w:val="Normal"/>
    <w:next w:val="Objective"/>
    <w:uiPriority w:val="99"/>
    <w:rsid w:val="008B3D79"/>
    <w:pPr>
      <w:pBdr>
        <w:bottom w:val="single" w:sz="6" w:space="1" w:color="808080"/>
      </w:pBdr>
      <w:spacing w:before="220" w:line="220" w:lineRule="atLeast"/>
      <w:jc w:val="left"/>
    </w:pPr>
    <w:rPr>
      <w:caps/>
      <w:spacing w:val="15"/>
      <w:sz w:val="20"/>
      <w:szCs w:val="20"/>
    </w:rPr>
  </w:style>
  <w:style w:type="paragraph" w:customStyle="1" w:styleId="PersonalInfo">
    <w:name w:val="Personal Info"/>
    <w:basedOn w:val="Achievement"/>
    <w:next w:val="Achievement"/>
    <w:uiPriority w:val="99"/>
    <w:rsid w:val="008B3D79"/>
    <w:pPr>
      <w:numPr>
        <w:numId w:val="2"/>
      </w:numPr>
      <w:spacing w:before="220"/>
      <w:ind w:right="0"/>
    </w:pPr>
  </w:style>
  <w:style w:type="paragraph" w:customStyle="1" w:styleId="HeadingBase">
    <w:name w:val="Heading Base"/>
    <w:basedOn w:val="BodyText"/>
    <w:next w:val="BodyText"/>
    <w:uiPriority w:val="99"/>
    <w:rsid w:val="008B3D79"/>
    <w:pPr>
      <w:keepNext/>
      <w:keepLines/>
      <w:spacing w:before="240" w:after="240"/>
    </w:pPr>
    <w:rPr>
      <w:caps/>
    </w:rPr>
  </w:style>
  <w:style w:type="paragraph" w:customStyle="1" w:styleId="HeaderBase">
    <w:name w:val="Header Base"/>
    <w:basedOn w:val="Normal"/>
    <w:uiPriority w:val="99"/>
    <w:rsid w:val="008B3D79"/>
    <w:pPr>
      <w:spacing w:before="220" w:after="220" w:line="220" w:lineRule="atLeast"/>
      <w:ind w:left="-2160"/>
    </w:pPr>
    <w:rPr>
      <w:caps/>
    </w:rPr>
  </w:style>
  <w:style w:type="paragraph" w:customStyle="1" w:styleId="DocumentLabel">
    <w:name w:val="Document Label"/>
    <w:basedOn w:val="Normal"/>
    <w:next w:val="SectionTitle"/>
    <w:uiPriority w:val="99"/>
    <w:rsid w:val="008B3D79"/>
    <w:pPr>
      <w:spacing w:after="220"/>
    </w:pPr>
    <w:rPr>
      <w:spacing w:val="-20"/>
      <w:sz w:val="48"/>
      <w:szCs w:val="48"/>
    </w:rPr>
  </w:style>
  <w:style w:type="paragraph" w:styleId="Date">
    <w:name w:val="Date"/>
    <w:basedOn w:val="BodyText"/>
    <w:link w:val="DateChar"/>
    <w:uiPriority w:val="99"/>
    <w:rsid w:val="008B3D79"/>
    <w:pPr>
      <w:keepNext/>
    </w:pPr>
  </w:style>
  <w:style w:type="character" w:customStyle="1" w:styleId="DateChar">
    <w:name w:val="Date Char"/>
    <w:basedOn w:val="DefaultParagraphFont"/>
    <w:link w:val="Date"/>
    <w:uiPriority w:val="99"/>
    <w:semiHidden/>
    <w:locked/>
    <w:rPr>
      <w:rFonts w:ascii="Garamond" w:hAnsi="Garamond" w:cs="Garamond"/>
      <w:lang w:val="en-AU" w:eastAsia="x-none"/>
    </w:rPr>
  </w:style>
  <w:style w:type="paragraph" w:customStyle="1" w:styleId="CityState">
    <w:name w:val="City/State"/>
    <w:basedOn w:val="BodyText"/>
    <w:next w:val="BodyText"/>
    <w:uiPriority w:val="99"/>
    <w:rsid w:val="008B3D79"/>
    <w:pPr>
      <w:keepNext/>
    </w:pPr>
  </w:style>
  <w:style w:type="character" w:customStyle="1" w:styleId="Lead-inEmphasis">
    <w:name w:val="Lead-in Emphasis"/>
    <w:uiPriority w:val="99"/>
    <w:rsid w:val="008B3D79"/>
    <w:rPr>
      <w:rFonts w:ascii="Arial Black" w:hAnsi="Arial Black"/>
      <w:spacing w:val="-6"/>
      <w:sz w:val="18"/>
    </w:rPr>
  </w:style>
  <w:style w:type="paragraph" w:styleId="Header">
    <w:name w:val="header"/>
    <w:basedOn w:val="HeaderBase"/>
    <w:link w:val="HeaderChar"/>
    <w:uiPriority w:val="99"/>
    <w:rsid w:val="008B3D79"/>
  </w:style>
  <w:style w:type="character" w:customStyle="1" w:styleId="HeaderChar">
    <w:name w:val="Header Char"/>
    <w:basedOn w:val="DefaultParagraphFont"/>
    <w:link w:val="Header"/>
    <w:uiPriority w:val="99"/>
    <w:semiHidden/>
    <w:locked/>
    <w:rPr>
      <w:rFonts w:ascii="Garamond" w:hAnsi="Garamond" w:cs="Garamond"/>
      <w:lang w:val="en-AU" w:eastAsia="x-none"/>
    </w:rPr>
  </w:style>
  <w:style w:type="paragraph" w:styleId="Footer">
    <w:name w:val="footer"/>
    <w:basedOn w:val="HeaderBase"/>
    <w:link w:val="FooterChar"/>
    <w:uiPriority w:val="99"/>
    <w:rsid w:val="008B3D79"/>
    <w:pPr>
      <w:tabs>
        <w:tab w:val="right" w:pos="7320"/>
      </w:tabs>
      <w:spacing w:line="240" w:lineRule="atLeast"/>
      <w:ind w:right="-840"/>
      <w:jc w:val="left"/>
    </w:pPr>
  </w:style>
  <w:style w:type="character" w:customStyle="1" w:styleId="FooterChar">
    <w:name w:val="Footer Char"/>
    <w:basedOn w:val="DefaultParagraphFont"/>
    <w:link w:val="Footer"/>
    <w:uiPriority w:val="99"/>
    <w:semiHidden/>
    <w:locked/>
    <w:rPr>
      <w:rFonts w:ascii="Garamond" w:hAnsi="Garamond" w:cs="Garamond"/>
      <w:lang w:val="en-AU" w:eastAsia="x-none"/>
    </w:rPr>
  </w:style>
  <w:style w:type="paragraph" w:customStyle="1" w:styleId="SectionSubtitle">
    <w:name w:val="Section Subtitle"/>
    <w:basedOn w:val="SectionTitle"/>
    <w:next w:val="Normal"/>
    <w:uiPriority w:val="99"/>
    <w:rsid w:val="008B3D79"/>
    <w:rPr>
      <w:i/>
      <w:iCs/>
      <w:caps w:val="0"/>
      <w:spacing w:val="10"/>
      <w:sz w:val="24"/>
      <w:szCs w:val="24"/>
    </w:rPr>
  </w:style>
  <w:style w:type="character" w:styleId="PageNumber">
    <w:name w:val="page number"/>
    <w:basedOn w:val="DefaultParagraphFont"/>
    <w:uiPriority w:val="99"/>
    <w:rsid w:val="008B3D79"/>
    <w:rPr>
      <w:rFonts w:cs="Times New Roman"/>
      <w:sz w:val="24"/>
      <w:szCs w:val="24"/>
    </w:rPr>
  </w:style>
  <w:style w:type="character" w:styleId="Emphasis">
    <w:name w:val="Emphasis"/>
    <w:basedOn w:val="DefaultParagraphFont"/>
    <w:uiPriority w:val="99"/>
    <w:qFormat/>
    <w:rsid w:val="008B3D79"/>
    <w:rPr>
      <w:rFonts w:ascii="Garamond" w:hAnsi="Garamond" w:cs="Garamond"/>
      <w:caps/>
      <w:spacing w:val="0"/>
      <w:sz w:val="18"/>
      <w:szCs w:val="18"/>
    </w:rPr>
  </w:style>
  <w:style w:type="paragraph" w:styleId="BodyText2">
    <w:name w:val="Body Text 2"/>
    <w:basedOn w:val="BodyText"/>
    <w:link w:val="BodyText2Char"/>
    <w:uiPriority w:val="99"/>
    <w:rsid w:val="008B3D79"/>
    <w:pPr>
      <w:ind w:left="720"/>
    </w:pPr>
  </w:style>
  <w:style w:type="character" w:customStyle="1" w:styleId="BodyText2Char">
    <w:name w:val="Body Text 2 Char"/>
    <w:basedOn w:val="DefaultParagraphFont"/>
    <w:link w:val="BodyText2"/>
    <w:uiPriority w:val="99"/>
    <w:semiHidden/>
    <w:locked/>
    <w:rPr>
      <w:rFonts w:ascii="Garamond" w:hAnsi="Garamond" w:cs="Garamond"/>
      <w:lang w:val="en-AU" w:eastAsia="x-none"/>
    </w:rPr>
  </w:style>
  <w:style w:type="character" w:customStyle="1" w:styleId="Job">
    <w:name w:val="Job"/>
    <w:basedOn w:val="DefaultParagraphFont"/>
    <w:uiPriority w:val="99"/>
    <w:rsid w:val="008B3D79"/>
    <w:rPr>
      <w:rFonts w:cs="Times New Roman"/>
    </w:rPr>
  </w:style>
  <w:style w:type="paragraph" w:customStyle="1" w:styleId="PersonalData">
    <w:name w:val="Personal Data"/>
    <w:basedOn w:val="BodyText"/>
    <w:uiPriority w:val="99"/>
    <w:rsid w:val="008B3D79"/>
    <w:pPr>
      <w:spacing w:after="120" w:line="240" w:lineRule="exact"/>
      <w:ind w:left="-1080" w:right="1080"/>
    </w:pPr>
    <w:rPr>
      <w:rFonts w:ascii="Arial" w:hAnsi="Arial" w:cs="Arial"/>
      <w:i/>
      <w:iCs/>
    </w:rPr>
  </w:style>
  <w:style w:type="paragraph" w:customStyle="1" w:styleId="CompanyNameOne">
    <w:name w:val="Company Name One"/>
    <w:basedOn w:val="CompanyName"/>
    <w:next w:val="JobTitle"/>
    <w:uiPriority w:val="99"/>
    <w:rsid w:val="008B3D79"/>
    <w:pPr>
      <w:spacing w:before="60"/>
    </w:pPr>
  </w:style>
  <w:style w:type="paragraph" w:customStyle="1" w:styleId="NoTitle">
    <w:name w:val="No Title"/>
    <w:basedOn w:val="SectionTitle"/>
    <w:uiPriority w:val="99"/>
    <w:rsid w:val="008B3D79"/>
    <w:pPr>
      <w:pBdr>
        <w:bottom w:val="none" w:sz="0" w:space="0" w:color="auto"/>
      </w:pBdr>
    </w:pPr>
  </w:style>
  <w:style w:type="character" w:styleId="Hyperlink">
    <w:name w:val="Hyperlink"/>
    <w:basedOn w:val="DefaultParagraphFont"/>
    <w:uiPriority w:val="99"/>
    <w:unhideWhenUsed/>
    <w:rsid w:val="00D25DA7"/>
    <w:rPr>
      <w:rFonts w:cs="Times New Roman"/>
      <w:color w:val="0000FF" w:themeColor="hyperlink"/>
      <w:u w:val="single"/>
    </w:rPr>
  </w:style>
  <w:style w:type="paragraph" w:styleId="ListParagraph">
    <w:name w:val="List Paragraph"/>
    <w:basedOn w:val="Normal"/>
    <w:uiPriority w:val="34"/>
    <w:qFormat/>
    <w:rsid w:val="00EA3D82"/>
    <w:pPr>
      <w:ind w:left="720"/>
      <w:contextualSpacing/>
      <w:jc w:val="left"/>
    </w:pPr>
    <w:rPr>
      <w:rFonts w:ascii="Arial" w:hAnsi="Arial" w:cs="Times New Roman"/>
      <w:sz w:val="24"/>
      <w:szCs w:val="20"/>
      <w:lang w:val="en-US"/>
    </w:rPr>
  </w:style>
  <w:style w:type="paragraph" w:styleId="BalloonText">
    <w:name w:val="Balloon Text"/>
    <w:basedOn w:val="Normal"/>
    <w:link w:val="BalloonTextChar"/>
    <w:uiPriority w:val="99"/>
    <w:semiHidden/>
    <w:unhideWhenUsed/>
    <w:rsid w:val="00A862C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62CE"/>
    <w:rPr>
      <w:rFonts w:ascii="Tahoma" w:hAnsi="Tahoma" w:cs="Tahoma"/>
      <w:sz w:val="16"/>
      <w:szCs w:val="16"/>
      <w:lang w:val="en-AU" w:eastAsia="x-none"/>
    </w:rPr>
  </w:style>
  <w:style w:type="paragraph" w:styleId="NoSpacing">
    <w:name w:val="No Spacing"/>
    <w:uiPriority w:val="1"/>
    <w:qFormat/>
    <w:rsid w:val="009537F9"/>
    <w:pPr>
      <w:spacing w:after="0" w:line="240" w:lineRule="auto"/>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7A652-3F2E-411A-88A1-0D16F309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Template>
  <TotalTime>39</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Resume Wizard</vt:lpstr>
    </vt:vector>
  </TitlesOfParts>
  <Company>RSMS</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creator>RSMS</dc:creator>
  <cp:lastModifiedBy>IB</cp:lastModifiedBy>
  <cp:revision>10</cp:revision>
  <cp:lastPrinted>2016-08-12T22:18:00Z</cp:lastPrinted>
  <dcterms:created xsi:type="dcterms:W3CDTF">2016-08-24T02:39:00Z</dcterms:created>
  <dcterms:modified xsi:type="dcterms:W3CDTF">2017-09-27T22:00:00Z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2000091800</vt:i4>
  </property>
  <property fmtid="{D5CDD505-2E9C-101B-9397-08002B2CF9AE}" pid="4" name="LCID">
    <vt:i4>1033</vt:i4>
  </property>
</Properties>
</file>