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D8CA5B" w14:textId="77777777" w:rsidR="00537251" w:rsidRDefault="00D1783C" w:rsidP="00294D1D">
      <w:pPr>
        <w:jc w:val="center"/>
        <w:outlineLvl w:val="0"/>
        <w:rPr>
          <w:rFonts w:cs="Arial"/>
          <w:b/>
          <w:smallCaps/>
          <w:spacing w:val="120"/>
          <w:sz w:val="40"/>
        </w:rPr>
      </w:pPr>
      <w:r w:rsidRPr="00537251">
        <w:rPr>
          <w:rFonts w:cs="Arial"/>
          <w:b/>
          <w:smallCaps/>
          <w:spacing w:val="120"/>
          <w:sz w:val="48"/>
        </w:rPr>
        <w:t>R</w:t>
      </w:r>
      <w:r w:rsidRPr="00537251">
        <w:rPr>
          <w:rFonts w:cs="Arial"/>
          <w:b/>
          <w:smallCaps/>
          <w:spacing w:val="120"/>
          <w:sz w:val="40"/>
        </w:rPr>
        <w:t>ESUME</w:t>
      </w:r>
    </w:p>
    <w:p w14:paraId="4CD7E75D" w14:textId="77777777" w:rsidR="00F86F77" w:rsidRPr="00F86F77" w:rsidRDefault="00F86F77" w:rsidP="00537251">
      <w:pPr>
        <w:jc w:val="center"/>
        <w:rPr>
          <w:rFonts w:cs="Arial"/>
          <w:b/>
          <w:smallCaps/>
          <w:spacing w:val="120"/>
          <w:sz w:val="16"/>
          <w:szCs w:val="16"/>
        </w:rPr>
      </w:pPr>
    </w:p>
    <w:p w14:paraId="11D3C09E" w14:textId="1FDC8D0F" w:rsidR="00C21BDE" w:rsidRDefault="002501A4" w:rsidP="002501A4">
      <w:pPr>
        <w:jc w:val="right"/>
        <w:rPr>
          <w:rFonts w:cs="Arial"/>
          <w:b/>
          <w:smallCaps/>
          <w:spacing w:val="120"/>
          <w:sz w:val="40"/>
        </w:rPr>
      </w:pPr>
      <w:r>
        <w:rPr>
          <w:rFonts w:cs="Arial"/>
          <w:b/>
          <w:smallCaps/>
          <w:noProof/>
          <w:spacing w:val="120"/>
          <w:lang w:val="en-GB" w:eastAsia="en-GB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37F52153" wp14:editId="520C47D1">
                <wp:simplePos x="0" y="0"/>
                <wp:positionH relativeFrom="column">
                  <wp:posOffset>4529</wp:posOffset>
                </wp:positionH>
                <wp:positionV relativeFrom="paragraph">
                  <wp:posOffset>413732</wp:posOffset>
                </wp:positionV>
                <wp:extent cx="3653790" cy="1457865"/>
                <wp:effectExtent l="0" t="0" r="3810" b="9525"/>
                <wp:wrapNone/>
                <wp:docPr id="3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3790" cy="14578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59F62F" w14:textId="1F48C9E1" w:rsidR="00EF649E" w:rsidRDefault="00EF649E" w:rsidP="00EE7564">
                            <w:pPr>
                              <w:tabs>
                                <w:tab w:val="left" w:pos="9639"/>
                              </w:tabs>
                              <w:rPr>
                                <w:rFonts w:cs="Arial"/>
                                <w:b/>
                                <w:sz w:val="26"/>
                              </w:rPr>
                            </w:pPr>
                            <w:r>
                              <w:rPr>
                                <w:rStyle w:val="Givenname"/>
                              </w:rPr>
                              <w:t>Sahil Naresh Dewan</w:t>
                            </w:r>
                          </w:p>
                          <w:p w14:paraId="6446271D" w14:textId="77777777" w:rsidR="00EF649E" w:rsidRDefault="00EF649E" w:rsidP="0045024A">
                            <w:pPr>
                              <w:tabs>
                                <w:tab w:val="left" w:pos="1560"/>
                              </w:tabs>
                              <w:jc w:val="both"/>
                              <w:rPr>
                                <w:rFonts w:cs="Arial"/>
                              </w:rPr>
                            </w:pPr>
                          </w:p>
                          <w:p w14:paraId="72576CA8" w14:textId="4B8F2E01" w:rsidR="00EF649E" w:rsidRPr="00C36451" w:rsidRDefault="00EF649E" w:rsidP="0045024A">
                            <w:pPr>
                              <w:tabs>
                                <w:tab w:val="left" w:pos="1560"/>
                              </w:tabs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Cs/>
                              </w:rPr>
                              <w:t>Mobile</w:t>
                            </w:r>
                            <w:r w:rsidRPr="00C36451">
                              <w:rPr>
                                <w:iCs/>
                              </w:rPr>
                              <w:t>:</w:t>
                            </w:r>
                            <w:r>
                              <w:rPr>
                                <w:iCs/>
                              </w:rPr>
                              <w:tab/>
                            </w:r>
                            <w:sdt>
                              <w:sdtPr>
                                <w:rPr>
                                  <w:iCs/>
                                </w:rPr>
                                <w:id w:val="1054657892"/>
                                <w:text/>
                              </w:sdtPr>
                              <w:sdtEndPr/>
                              <w:sdtContent>
                                <w:r w:rsidR="00DD235C">
                                  <w:rPr>
                                    <w:iCs/>
                                  </w:rPr>
                                  <w:t>+91 9930019735</w:t>
                                </w:r>
                              </w:sdtContent>
                            </w:sdt>
                          </w:p>
                          <w:p w14:paraId="1EF0632B" w14:textId="77777777" w:rsidR="00EF649E" w:rsidRDefault="00EF649E" w:rsidP="00C36451">
                            <w:pPr>
                              <w:tabs>
                                <w:tab w:val="left" w:pos="1560"/>
                              </w:tabs>
                              <w:rPr>
                                <w:i/>
                                <w:iCs/>
                              </w:rPr>
                            </w:pPr>
                          </w:p>
                          <w:p w14:paraId="07191F19" w14:textId="77777777" w:rsidR="00EF649E" w:rsidRPr="00537251" w:rsidRDefault="00EF649E" w:rsidP="00C36451">
                            <w:pPr>
                              <w:tabs>
                                <w:tab w:val="left" w:pos="1560"/>
                              </w:tabs>
                              <w:rPr>
                                <w:iCs/>
                              </w:rPr>
                            </w:pPr>
                            <w:r>
                              <w:rPr>
                                <w:iCs/>
                              </w:rPr>
                              <w:t>Email:</w:t>
                            </w:r>
                            <w:r>
                              <w:rPr>
                                <w:iCs/>
                              </w:rPr>
                              <w:tab/>
                              <w:t>sahil_759@live.in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7F52153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.35pt;margin-top:32.6pt;width:287.7pt;height:114.8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" stroked="f">
                <v:textbox>
                  <w:txbxContent>
                    <w:p w14:paraId="2659F62F" w14:textId="1F48C9E1" w:rsidR="00EF649E" w:rsidRDefault="00EF649E" w:rsidP="00EE7564">
                      <w:pPr>
                        <w:tabs>
                          <w:tab w:val="left" w:pos="9639"/>
                        </w:tabs>
                        <w:rPr>
                          <w:rFonts w:cs="Arial"/>
                          <w:b/>
                          <w:sz w:val="26"/>
                        </w:rPr>
                      </w:pPr>
                      <w:r>
                        <w:rPr>
                          <w:rStyle w:val="Givenname"/>
                        </w:rPr>
                        <w:t>Sahil Naresh Dewan</w:t>
                      </w:r>
                    </w:p>
                    <w:p w14:paraId="6446271D" w14:textId="77777777" w:rsidR="00EF649E" w:rsidRDefault="00EF649E" w:rsidP="0045024A">
                      <w:pPr>
                        <w:tabs>
                          <w:tab w:val="left" w:pos="1560"/>
                        </w:tabs>
                        <w:jc w:val="both"/>
                        <w:rPr>
                          <w:rFonts w:cs="Arial"/>
                        </w:rPr>
                      </w:pPr>
                    </w:p>
                    <w:p w14:paraId="72576CA8" w14:textId="4B8F2E01" w:rsidR="00EF649E" w:rsidRPr="00C36451" w:rsidRDefault="00EF649E" w:rsidP="0045024A">
                      <w:pPr>
                        <w:tabs>
                          <w:tab w:val="left" w:pos="1560"/>
                        </w:tabs>
                        <w:rPr>
                          <w:i/>
                          <w:iCs/>
                        </w:rPr>
                      </w:pPr>
                      <w:r>
                        <w:rPr>
                          <w:iCs/>
                        </w:rPr>
                        <w:t>Mobile</w:t>
                      </w:r>
                      <w:r w:rsidRPr="00C36451">
                        <w:rPr>
                          <w:iCs/>
                        </w:rPr>
                        <w:t>:</w:t>
                      </w:r>
                      <w:r>
                        <w:rPr>
                          <w:iCs/>
                        </w:rPr>
                        <w:tab/>
                      </w:r>
                      <w:sdt>
                        <w:sdtPr>
                          <w:rPr>
                            <w:iCs/>
                          </w:rPr>
                          <w:id w:val="1054657892"/>
                          <w:text/>
                        </w:sdtPr>
                        <w:sdtEndPr/>
                        <w:sdtContent>
                          <w:r w:rsidR="00DD235C">
                            <w:rPr>
                              <w:iCs/>
                            </w:rPr>
                            <w:t>+91 9930019735</w:t>
                          </w:r>
                        </w:sdtContent>
                      </w:sdt>
                    </w:p>
                    <w:p w14:paraId="1EF0632B" w14:textId="77777777" w:rsidR="00EF649E" w:rsidRDefault="00EF649E" w:rsidP="00C36451">
                      <w:pPr>
                        <w:tabs>
                          <w:tab w:val="left" w:pos="1560"/>
                        </w:tabs>
                        <w:rPr>
                          <w:i/>
                          <w:iCs/>
                        </w:rPr>
                      </w:pPr>
                    </w:p>
                    <w:p w14:paraId="07191F19" w14:textId="77777777" w:rsidR="00EF649E" w:rsidRPr="00537251" w:rsidRDefault="00EF649E" w:rsidP="00C36451">
                      <w:pPr>
                        <w:tabs>
                          <w:tab w:val="left" w:pos="1560"/>
                        </w:tabs>
                        <w:rPr>
                          <w:iCs/>
                        </w:rPr>
                      </w:pPr>
                      <w:r>
                        <w:rPr>
                          <w:iCs/>
                        </w:rPr>
                        <w:t>Email:</w:t>
                      </w:r>
                      <w:r>
                        <w:rPr>
                          <w:iCs/>
                        </w:rPr>
                        <w:tab/>
                        <w:t>sahil_759@live.in</w:t>
                      </w:r>
                    </w:p>
                  </w:txbxContent>
                </v:textbox>
              </v:shape>
            </w:pict>
          </mc:Fallback>
        </mc:AlternateContent>
      </w:r>
      <w:sdt>
        <w:sdtPr>
          <w:rPr>
            <w:rFonts w:cs="Arial"/>
            <w:b/>
            <w:smallCaps/>
            <w:spacing w:val="120"/>
            <w:sz w:val="40"/>
          </w:rPr>
          <w:id w:val="-57714178"/>
          <w:showingPlcHdr/>
          <w:picture/>
        </w:sdtPr>
        <w:sdtEndPr/>
        <w:sdtContent>
          <w:r w:rsidR="000A0372">
            <w:rPr>
              <w:rFonts w:cs="Arial"/>
              <w:b/>
              <w:smallCaps/>
              <w:noProof/>
              <w:spacing w:val="120"/>
              <w:sz w:val="40"/>
            </w:rPr>
            <w:drawing>
              <wp:inline distT="0" distB="0" distL="0" distR="0" wp14:anchorId="32F697EA" wp14:editId="3DEF4951">
                <wp:extent cx="914400" cy="91440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  <w:r w:rsidR="006B683F">
        <w:rPr>
          <w:rFonts w:cs="Arial"/>
          <w:b/>
          <w:smallCaps/>
          <w:spacing w:val="120"/>
          <w:sz w:val="40"/>
        </w:rPr>
        <w:t xml:space="preserve"> </w:t>
      </w:r>
      <w:r w:rsidR="00F86F77">
        <w:rPr>
          <w:rFonts w:cs="Arial"/>
          <w:b/>
          <w:smallCaps/>
          <w:spacing w:val="120"/>
          <w:sz w:val="40"/>
        </w:rPr>
        <w:t xml:space="preserve"> </w:t>
      </w:r>
    </w:p>
    <w:p w14:paraId="03911B1C" w14:textId="77777777" w:rsidR="004E5249" w:rsidRDefault="00D5500E" w:rsidP="00DD47AF">
      <w:pPr>
        <w:tabs>
          <w:tab w:val="left" w:pos="6670"/>
        </w:tabs>
        <w:rPr>
          <w:rFonts w:cs="Arial"/>
          <w:b/>
          <w:smallCaps/>
          <w:spacing w:val="120"/>
          <w:sz w:val="16"/>
          <w:szCs w:val="16"/>
        </w:rPr>
      </w:pPr>
      <w:r>
        <w:rPr>
          <w:rFonts w:cs="Arial"/>
          <w:b/>
          <w:smallCaps/>
          <w:spacing w:val="120"/>
          <w:sz w:val="16"/>
          <w:szCs w:val="16"/>
        </w:rPr>
        <w:tab/>
      </w:r>
    </w:p>
    <w:p w14:paraId="6A9E1567" w14:textId="77777777" w:rsidR="00DA4A64" w:rsidRDefault="00DA4A64" w:rsidP="00DD47AF">
      <w:pPr>
        <w:tabs>
          <w:tab w:val="left" w:pos="6670"/>
        </w:tabs>
        <w:rPr>
          <w:rFonts w:cs="Arial"/>
          <w:b/>
          <w:smallCaps/>
          <w:spacing w:val="120"/>
          <w:sz w:val="16"/>
          <w:szCs w:val="16"/>
        </w:rPr>
      </w:pPr>
    </w:p>
    <w:p w14:paraId="0CDACB37" w14:textId="77777777" w:rsidR="004218EB" w:rsidRDefault="004218EB" w:rsidP="00DD47AF">
      <w:pPr>
        <w:tabs>
          <w:tab w:val="left" w:pos="6670"/>
        </w:tabs>
        <w:rPr>
          <w:rFonts w:cs="Arial"/>
          <w:b/>
          <w:smallCaps/>
          <w:spacing w:val="120"/>
          <w:sz w:val="16"/>
          <w:szCs w:val="16"/>
        </w:rPr>
      </w:pPr>
    </w:p>
    <w:p w14:paraId="7319C808" w14:textId="77777777" w:rsidR="002F3500" w:rsidRDefault="002F3500" w:rsidP="00DD47AF">
      <w:pPr>
        <w:tabs>
          <w:tab w:val="left" w:pos="6670"/>
        </w:tabs>
        <w:rPr>
          <w:rFonts w:cs="Arial"/>
          <w:b/>
          <w:smallCaps/>
          <w:spacing w:val="120"/>
          <w:sz w:val="16"/>
          <w:szCs w:val="16"/>
        </w:rPr>
      </w:pPr>
    </w:p>
    <w:p w14:paraId="3F1BC455" w14:textId="77777777" w:rsidR="002F3500" w:rsidRDefault="002F3500" w:rsidP="00DD47AF">
      <w:pPr>
        <w:tabs>
          <w:tab w:val="left" w:pos="6670"/>
        </w:tabs>
        <w:rPr>
          <w:rFonts w:cs="Arial"/>
          <w:b/>
          <w:smallCaps/>
          <w:spacing w:val="120"/>
          <w:sz w:val="16"/>
          <w:szCs w:val="16"/>
        </w:rPr>
      </w:pPr>
    </w:p>
    <w:p w14:paraId="5F8CBDD4" w14:textId="77777777" w:rsidR="004218EB" w:rsidRDefault="004218EB" w:rsidP="00DD47AF">
      <w:pPr>
        <w:tabs>
          <w:tab w:val="left" w:pos="6670"/>
        </w:tabs>
        <w:rPr>
          <w:rFonts w:cs="Arial"/>
          <w:b/>
          <w:smallCaps/>
          <w:spacing w:val="120"/>
          <w:sz w:val="16"/>
          <w:szCs w:val="16"/>
        </w:rPr>
      </w:pPr>
    </w:p>
    <w:p w14:paraId="40B2A7D7" w14:textId="77777777" w:rsidR="004218EB" w:rsidRDefault="004218EB" w:rsidP="00DD47AF">
      <w:pPr>
        <w:tabs>
          <w:tab w:val="left" w:pos="6670"/>
        </w:tabs>
        <w:rPr>
          <w:rFonts w:cs="Arial"/>
          <w:b/>
          <w:smallCaps/>
          <w:spacing w:val="120"/>
          <w:sz w:val="16"/>
          <w:szCs w:val="16"/>
        </w:rPr>
      </w:pPr>
    </w:p>
    <w:p w14:paraId="6143EC89" w14:textId="77777777" w:rsidR="00F25E75" w:rsidRDefault="00F25E75" w:rsidP="004E5249">
      <w:pPr>
        <w:tabs>
          <w:tab w:val="left" w:pos="2268"/>
        </w:tabs>
        <w:rPr>
          <w:rFonts w:cs="Arial"/>
        </w:rPr>
      </w:pPr>
    </w:p>
    <w:p w14:paraId="7BA97E28" w14:textId="77777777" w:rsidR="00DD47AF" w:rsidRDefault="00DD47AF" w:rsidP="00294D1D">
      <w:pPr>
        <w:pBdr>
          <w:top w:val="single" w:sz="12" w:space="1" w:color="auto"/>
          <w:bottom w:val="single" w:sz="12" w:space="1" w:color="auto"/>
        </w:pBdr>
        <w:shd w:val="pct5" w:color="auto" w:fill="auto"/>
        <w:jc w:val="center"/>
        <w:outlineLvl w:val="0"/>
        <w:rPr>
          <w:rFonts w:cs="Arial"/>
          <w:b/>
          <w:bCs/>
          <w:sz w:val="32"/>
        </w:rPr>
      </w:pPr>
      <w:r>
        <w:rPr>
          <w:rFonts w:cs="Arial"/>
          <w:b/>
          <w:bCs/>
          <w:sz w:val="32"/>
        </w:rPr>
        <w:t>EDUCATION</w:t>
      </w:r>
    </w:p>
    <w:p w14:paraId="3059C496" w14:textId="77777777" w:rsidR="00DD47AF" w:rsidRDefault="00DD47AF" w:rsidP="00DD47AF">
      <w:pPr>
        <w:rPr>
          <w:rFonts w:cs="Arial"/>
        </w:rPr>
      </w:pPr>
    </w:p>
    <w:p w14:paraId="55928F00" w14:textId="77777777" w:rsidR="00E74A1E" w:rsidRDefault="00E74A1E" w:rsidP="00DD47AF">
      <w:pPr>
        <w:rPr>
          <w:rFonts w:cs="Arial"/>
        </w:rPr>
      </w:pPr>
    </w:p>
    <w:p w14:paraId="00906AF2" w14:textId="69B667E5" w:rsidR="00E74A1E" w:rsidRDefault="00E74A1E" w:rsidP="00DD47AF">
      <w:pPr>
        <w:rPr>
          <w:rFonts w:cs="Arial"/>
        </w:rPr>
      </w:pPr>
      <w:r>
        <w:rPr>
          <w:rFonts w:cs="Arial"/>
        </w:rPr>
        <w:t>Feb 2017</w:t>
      </w:r>
      <w:r>
        <w:rPr>
          <w:rFonts w:cs="Arial"/>
        </w:rPr>
        <w:tab/>
      </w:r>
      <w:r w:rsidR="000D662D">
        <w:rPr>
          <w:rFonts w:cs="Arial"/>
        </w:rPr>
        <w:tab/>
        <w:t xml:space="preserve"> </w:t>
      </w:r>
      <w:r w:rsidR="000D662D" w:rsidRPr="000D662D">
        <w:rPr>
          <w:rFonts w:cs="Arial"/>
          <w:b/>
        </w:rPr>
        <w:t>Cricket</w:t>
      </w:r>
      <w:r w:rsidRPr="00E74A1E">
        <w:rPr>
          <w:rFonts w:cs="Arial"/>
          <w:b/>
        </w:rPr>
        <w:t xml:space="preserve"> Australia, Sydney</w:t>
      </w:r>
    </w:p>
    <w:p w14:paraId="3F6375CB" w14:textId="29C45913" w:rsidR="00E74A1E" w:rsidRDefault="00E74A1E" w:rsidP="00DD47AF">
      <w:pPr>
        <w:rPr>
          <w:rFonts w:cs="Arial"/>
        </w:rPr>
      </w:pP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  <w:t xml:space="preserve">  Level 1 Coach</w:t>
      </w:r>
    </w:p>
    <w:p w14:paraId="17A18051" w14:textId="6C785212" w:rsidR="00E74A1E" w:rsidRDefault="00E74A1E" w:rsidP="00DD47AF">
      <w:pPr>
        <w:rPr>
          <w:rFonts w:cs="Arial"/>
        </w:rPr>
      </w:pPr>
      <w:r>
        <w:rPr>
          <w:rFonts w:cs="Arial"/>
        </w:rPr>
        <w:tab/>
      </w:r>
    </w:p>
    <w:p w14:paraId="6C9A09D6" w14:textId="66D703BA" w:rsidR="00E74A1E" w:rsidRDefault="00E74A1E" w:rsidP="00DD47AF">
      <w:pPr>
        <w:rPr>
          <w:rFonts w:cs="Arial"/>
        </w:rPr>
      </w:pP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  <w:t xml:space="preserve">  Successfully completed</w:t>
      </w:r>
    </w:p>
    <w:p w14:paraId="5EF17C24" w14:textId="77777777" w:rsidR="00E74A1E" w:rsidRDefault="00E74A1E" w:rsidP="00DD47AF">
      <w:pPr>
        <w:rPr>
          <w:rFonts w:cs="Arial"/>
        </w:rPr>
      </w:pPr>
    </w:p>
    <w:p w14:paraId="65AAC935" w14:textId="77777777" w:rsidR="00E74A1E" w:rsidRDefault="00E74A1E" w:rsidP="00DD47AF">
      <w:pPr>
        <w:rPr>
          <w:rFonts w:cs="Arial"/>
        </w:rPr>
      </w:pPr>
    </w:p>
    <w:p w14:paraId="291F7C8F" w14:textId="219B8267" w:rsidR="00E74A1E" w:rsidRPr="00E74A1E" w:rsidRDefault="0020565A" w:rsidP="0055711A">
      <w:pPr>
        <w:tabs>
          <w:tab w:val="left" w:pos="2268"/>
        </w:tabs>
        <w:rPr>
          <w:rFonts w:cs="Arial"/>
          <w:b/>
        </w:rPr>
      </w:pPr>
      <w:sdt>
        <w:sdtPr>
          <w:rPr>
            <w:rFonts w:cs="Arial"/>
          </w:rPr>
          <w:id w:val="1045574605"/>
          <w:placeholder>
            <w:docPart w:val="6405113D7325C34A83F9742A40072D9B"/>
          </w:placeholder>
          <w:comboBox>
            <w:listItem w:value="Choose an item."/>
            <w:listItem w:displayText="January" w:value="January"/>
            <w:listItem w:displayText="July" w:value="July"/>
            <w:listItem w:displayText="April" w:value="April"/>
            <w:listItem w:displayText="October" w:value="October"/>
          </w:comboBox>
        </w:sdtPr>
        <w:sdtEndPr/>
        <w:sdtContent>
          <w:r w:rsidR="00DD235C">
            <w:rPr>
              <w:rFonts w:cs="Arial"/>
              <w:lang w:val="en-GB"/>
            </w:rPr>
            <w:t>July</w:t>
          </w:r>
        </w:sdtContent>
      </w:sdt>
      <w:r w:rsidR="0055711A">
        <w:rPr>
          <w:rFonts w:cs="Arial"/>
        </w:rPr>
        <w:t xml:space="preserve"> </w:t>
      </w:r>
      <w:sdt>
        <w:sdtPr>
          <w:rPr>
            <w:rFonts w:cs="Arial"/>
          </w:rPr>
          <w:id w:val="1160958794"/>
          <w:placeholder>
            <w:docPart w:val="0AD1D217834AC342B344EE758E06F89A"/>
          </w:placeholder>
          <w:comboBox>
            <w:listItem w:value="Choose an item."/>
            <w:listItem w:displayText="2014" w:value="2014"/>
            <w:listItem w:displayText="2015" w:value="2015"/>
            <w:listItem w:displayText="2016" w:value="2016"/>
            <w:listItem w:displayText="2017" w:value="2017"/>
          </w:comboBox>
        </w:sdtPr>
        <w:sdtEndPr/>
        <w:sdtContent>
          <w:r w:rsidR="00DD235C">
            <w:rPr>
              <w:rFonts w:cs="Arial"/>
              <w:lang w:val="en-GB"/>
            </w:rPr>
            <w:t>2014</w:t>
          </w:r>
        </w:sdtContent>
      </w:sdt>
      <w:r w:rsidR="0055711A">
        <w:rPr>
          <w:rFonts w:cs="Arial"/>
        </w:rPr>
        <w:t xml:space="preserve"> -</w:t>
      </w:r>
      <w:r w:rsidR="0055711A">
        <w:rPr>
          <w:rFonts w:cs="Arial"/>
        </w:rPr>
        <w:tab/>
      </w:r>
      <w:r w:rsidR="0055711A">
        <w:rPr>
          <w:rFonts w:cs="Arial"/>
          <w:b/>
        </w:rPr>
        <w:t>La Trobe University</w:t>
      </w:r>
      <w:r w:rsidR="005C6220">
        <w:rPr>
          <w:rFonts w:cs="Arial"/>
          <w:b/>
        </w:rPr>
        <w:t>, Melbourne</w:t>
      </w:r>
    </w:p>
    <w:p w14:paraId="337265FA" w14:textId="77777777" w:rsidR="0055711A" w:rsidRDefault="0055711A" w:rsidP="0055711A">
      <w:pPr>
        <w:tabs>
          <w:tab w:val="left" w:pos="2268"/>
        </w:tabs>
        <w:rPr>
          <w:rFonts w:cs="Arial"/>
        </w:rPr>
      </w:pPr>
      <w:r>
        <w:rPr>
          <w:rFonts w:cs="Arial"/>
        </w:rPr>
        <w:t>July 2016</w:t>
      </w:r>
      <w:r>
        <w:rPr>
          <w:rFonts w:cs="Arial"/>
        </w:rPr>
        <w:tab/>
        <w:t xml:space="preserve">Masters in Sports Management </w:t>
      </w:r>
    </w:p>
    <w:p w14:paraId="46BF0435" w14:textId="77777777" w:rsidR="0055711A" w:rsidRDefault="0055711A" w:rsidP="0055711A">
      <w:pPr>
        <w:tabs>
          <w:tab w:val="left" w:pos="2268"/>
        </w:tabs>
        <w:rPr>
          <w:rFonts w:cs="Arial"/>
        </w:rPr>
      </w:pPr>
    </w:p>
    <w:p w14:paraId="7ED7724C" w14:textId="3040C0FF" w:rsidR="00AB5B55" w:rsidRPr="0055711A" w:rsidRDefault="0055711A" w:rsidP="0055711A">
      <w:pPr>
        <w:tabs>
          <w:tab w:val="left" w:pos="2268"/>
        </w:tabs>
        <w:rPr>
          <w:rFonts w:cs="Arial"/>
          <w:iCs/>
        </w:rPr>
      </w:pPr>
      <w:r>
        <w:rPr>
          <w:rFonts w:cs="Arial"/>
        </w:rPr>
        <w:tab/>
        <w:t>Successfully completed</w:t>
      </w:r>
    </w:p>
    <w:p w14:paraId="1BB4F335" w14:textId="77777777" w:rsidR="0055711A" w:rsidRDefault="0055711A" w:rsidP="00DD47AF">
      <w:pPr>
        <w:rPr>
          <w:rFonts w:cs="Arial"/>
        </w:rPr>
      </w:pPr>
    </w:p>
    <w:p w14:paraId="07E30595" w14:textId="77777777" w:rsidR="0055711A" w:rsidRDefault="0055711A" w:rsidP="00DD47AF">
      <w:pPr>
        <w:rPr>
          <w:rFonts w:cs="Arial"/>
        </w:rPr>
      </w:pPr>
    </w:p>
    <w:p w14:paraId="2A48DC93" w14:textId="0B3208C4" w:rsidR="00AB5B55" w:rsidRDefault="00AB5B55" w:rsidP="00AB5B55">
      <w:pPr>
        <w:tabs>
          <w:tab w:val="left" w:pos="2268"/>
        </w:tabs>
        <w:rPr>
          <w:rFonts w:cs="Arial"/>
        </w:rPr>
      </w:pPr>
      <w:r>
        <w:rPr>
          <w:rFonts w:cs="Arial"/>
        </w:rPr>
        <w:t xml:space="preserve">April </w:t>
      </w:r>
      <w:sdt>
        <w:sdtPr>
          <w:rPr>
            <w:rFonts w:cs="Arial"/>
          </w:rPr>
          <w:id w:val="1604834917"/>
          <w:placeholder>
            <w:docPart w:val="9EC80A43C1504D48AD6C906D0380EE4E"/>
          </w:placeholder>
          <w:comboBox>
            <w:listItem w:value="Choose an item."/>
            <w:listItem w:displayText="2014" w:value="2014"/>
            <w:listItem w:displayText="2015" w:value="2015"/>
            <w:listItem w:displayText="2016" w:value="2016"/>
            <w:listItem w:displayText="2017" w:value="2017"/>
          </w:comboBox>
        </w:sdtPr>
        <w:sdtEndPr/>
        <w:sdtContent>
          <w:r w:rsidR="00DD235C">
            <w:rPr>
              <w:rFonts w:cs="Arial"/>
              <w:lang w:val="en-GB"/>
            </w:rPr>
            <w:t>2015</w:t>
          </w:r>
        </w:sdtContent>
      </w:sdt>
      <w:r>
        <w:rPr>
          <w:rFonts w:cs="Arial"/>
        </w:rPr>
        <w:t xml:space="preserve"> -</w:t>
      </w:r>
      <w:r>
        <w:rPr>
          <w:rFonts w:cs="Arial"/>
        </w:rPr>
        <w:tab/>
      </w:r>
      <w:r>
        <w:rPr>
          <w:rFonts w:cs="Arial"/>
          <w:b/>
        </w:rPr>
        <w:t>Australian Institute of Fitness (AIF)</w:t>
      </w:r>
      <w:r w:rsidR="005C6220">
        <w:rPr>
          <w:rFonts w:cs="Arial"/>
          <w:b/>
        </w:rPr>
        <w:t>, Melbourne</w:t>
      </w:r>
    </w:p>
    <w:p w14:paraId="4842BCC2" w14:textId="77777777" w:rsidR="00AB5B55" w:rsidRDefault="00AB5B55" w:rsidP="00AB5B55">
      <w:pPr>
        <w:tabs>
          <w:tab w:val="left" w:pos="2268"/>
        </w:tabs>
        <w:rPr>
          <w:rFonts w:cs="Arial"/>
        </w:rPr>
      </w:pPr>
      <w:r>
        <w:rPr>
          <w:rFonts w:cs="Arial"/>
        </w:rPr>
        <w:t>September 2015</w:t>
      </w:r>
      <w:r>
        <w:rPr>
          <w:rFonts w:cs="Arial"/>
        </w:rPr>
        <w:tab/>
        <w:t xml:space="preserve">Cert III and IV (Master Trainer) </w:t>
      </w:r>
    </w:p>
    <w:p w14:paraId="707DFE7E" w14:textId="77777777" w:rsidR="007F2903" w:rsidRDefault="007F2903" w:rsidP="00DD47AF">
      <w:pPr>
        <w:rPr>
          <w:rFonts w:cs="Arial"/>
          <w:iCs/>
        </w:rPr>
      </w:pPr>
    </w:p>
    <w:p w14:paraId="435031A6" w14:textId="28F294B4" w:rsidR="00AB5B55" w:rsidRDefault="007F2903" w:rsidP="00DD47AF">
      <w:pPr>
        <w:rPr>
          <w:rFonts w:cs="Arial"/>
          <w:iCs/>
        </w:rPr>
      </w:pPr>
      <w:r>
        <w:rPr>
          <w:rFonts w:cs="Arial"/>
          <w:iCs/>
        </w:rPr>
        <w:tab/>
      </w:r>
      <w:r>
        <w:rPr>
          <w:rFonts w:cs="Arial"/>
          <w:iCs/>
        </w:rPr>
        <w:tab/>
      </w:r>
      <w:r>
        <w:rPr>
          <w:rFonts w:cs="Arial"/>
          <w:iCs/>
        </w:rPr>
        <w:tab/>
      </w:r>
      <w:sdt>
        <w:sdtPr>
          <w:rPr>
            <w:rFonts w:cs="Arial"/>
          </w:rPr>
          <w:id w:val="220030238"/>
          <w:placeholder>
            <w:docPart w:val="038DC09CA8927E4CA4C174B2AC530494"/>
          </w:placeholder>
          <w:comboBox>
            <w:listItem w:value="Choose an item."/>
            <w:listItem w:displayText="Successfully completed" w:value="Successfully completed"/>
            <w:listItem w:displayText="Completed 1st year subjects" w:value="Completed 1st year subjects"/>
            <w:listItem w:displayText="Completed 2nd year subjects" w:value="Completed 2nd year subjects"/>
            <w:listItem w:displayText="Completed 3rd year subjects" w:value="Completed 3rd year subjects"/>
          </w:comboBox>
        </w:sdtPr>
        <w:sdtEndPr/>
        <w:sdtContent>
          <w:r w:rsidR="00DD235C">
            <w:rPr>
              <w:rFonts w:cs="Arial"/>
              <w:lang w:val="en-GB"/>
            </w:rPr>
            <w:t xml:space="preserve">  Successfully completed</w:t>
          </w:r>
        </w:sdtContent>
      </w:sdt>
      <w:r w:rsidR="0099716A">
        <w:rPr>
          <w:rFonts w:cs="Arial"/>
          <w:iCs/>
        </w:rPr>
        <w:tab/>
      </w:r>
      <w:r w:rsidR="0099716A">
        <w:rPr>
          <w:rFonts w:cs="Arial"/>
          <w:iCs/>
        </w:rPr>
        <w:tab/>
      </w:r>
      <w:r w:rsidR="0099716A">
        <w:rPr>
          <w:rFonts w:cs="Arial"/>
          <w:iCs/>
        </w:rPr>
        <w:tab/>
      </w:r>
    </w:p>
    <w:p w14:paraId="768D789B" w14:textId="77777777" w:rsidR="0099716A" w:rsidRDefault="0099716A" w:rsidP="00DD47AF">
      <w:pPr>
        <w:rPr>
          <w:rFonts w:cs="Arial"/>
        </w:rPr>
      </w:pPr>
    </w:p>
    <w:p w14:paraId="582FFFFC" w14:textId="77777777" w:rsidR="00DD47AF" w:rsidRDefault="00DD47AF" w:rsidP="00DD47AF">
      <w:pPr>
        <w:pStyle w:val="TableofAuthorities"/>
        <w:ind w:left="0" w:firstLine="0"/>
      </w:pPr>
    </w:p>
    <w:p w14:paraId="447C5152" w14:textId="6637E529" w:rsidR="00DD47AF" w:rsidRDefault="0020565A" w:rsidP="00DD47AF">
      <w:pPr>
        <w:pStyle w:val="TableofAuthorities"/>
        <w:tabs>
          <w:tab w:val="clear" w:pos="7560"/>
          <w:tab w:val="left" w:pos="2268"/>
        </w:tabs>
        <w:ind w:left="0" w:firstLine="0"/>
      </w:pPr>
      <w:sdt>
        <w:sdtPr>
          <w:id w:val="519277817"/>
          <w:placeholder>
            <w:docPart w:val="26CC3AFD5304416F8748C84147F3D426"/>
          </w:placeholder>
          <w:date w:fullDate="2012-01-01T00:00:00Z">
            <w:dateFormat w:val="MMMM yyyy"/>
            <w:lid w:val="en-AU"/>
            <w:storeMappedDataAs w:val="dateTime"/>
            <w:calendar w:val="gregorian"/>
          </w:date>
        </w:sdtPr>
        <w:sdtEndPr/>
        <w:sdtContent>
          <w:r w:rsidR="00DD235C">
            <w:t>January 2012</w:t>
          </w:r>
        </w:sdtContent>
      </w:sdt>
      <w:r w:rsidR="00DD47AF">
        <w:t xml:space="preserve"> - </w:t>
      </w:r>
      <w:r w:rsidR="00DD47AF">
        <w:tab/>
      </w:r>
      <w:proofErr w:type="spellStart"/>
      <w:r w:rsidR="0099716A">
        <w:rPr>
          <w:rStyle w:val="Educationname"/>
        </w:rPr>
        <w:t>Narsee</w:t>
      </w:r>
      <w:proofErr w:type="spellEnd"/>
      <w:r w:rsidR="0099716A">
        <w:rPr>
          <w:rStyle w:val="Educationname"/>
        </w:rPr>
        <w:t xml:space="preserve"> </w:t>
      </w:r>
      <w:proofErr w:type="spellStart"/>
      <w:r w:rsidR="0099716A">
        <w:rPr>
          <w:rStyle w:val="Educationname"/>
        </w:rPr>
        <w:t>Monjee</w:t>
      </w:r>
      <w:proofErr w:type="spellEnd"/>
      <w:r w:rsidR="0099716A">
        <w:rPr>
          <w:rStyle w:val="Educationname"/>
        </w:rPr>
        <w:t xml:space="preserve"> College of Commerce and Economics</w:t>
      </w:r>
      <w:r w:rsidR="005C6220">
        <w:rPr>
          <w:rStyle w:val="Educationname"/>
        </w:rPr>
        <w:t>, Mumbai</w:t>
      </w:r>
    </w:p>
    <w:p w14:paraId="70488A68" w14:textId="1BDCA0DC" w:rsidR="00DD47AF" w:rsidRDefault="0020565A" w:rsidP="00DD47AF">
      <w:pPr>
        <w:pStyle w:val="TableofAuthorities"/>
        <w:tabs>
          <w:tab w:val="clear" w:pos="7560"/>
          <w:tab w:val="left" w:pos="2268"/>
        </w:tabs>
        <w:ind w:left="0" w:firstLine="0"/>
      </w:pPr>
      <w:sdt>
        <w:sdtPr>
          <w:id w:val="-369686887"/>
          <w:placeholder>
            <w:docPart w:val="44B432C35588412AAA05DD5DB42BB3A9"/>
          </w:placeholder>
          <w:date w:fullDate="2013-01-01T00:00:00Z">
            <w:dateFormat w:val="MMMM yyyy"/>
            <w:lid w:val="en-AU"/>
            <w:storeMappedDataAs w:val="dateTime"/>
            <w:calendar w:val="gregorian"/>
          </w:date>
        </w:sdtPr>
        <w:sdtEndPr/>
        <w:sdtContent>
          <w:r w:rsidR="00DD235C">
            <w:t>January 2013</w:t>
          </w:r>
        </w:sdtContent>
      </w:sdt>
      <w:r w:rsidR="00DD47AF">
        <w:tab/>
      </w:r>
      <w:sdt>
        <w:sdtPr>
          <w:id w:val="663669347"/>
          <w:placeholder>
            <w:docPart w:val="4DDD173988FD4A8A98B383B2D9C83CA4"/>
          </w:placeholder>
          <w:text/>
        </w:sdtPr>
        <w:sdtEndPr/>
        <w:sdtContent>
          <w:proofErr w:type="spellStart"/>
          <w:r w:rsidR="00DD235C">
            <w:rPr>
              <w:lang w:val="en-GB"/>
            </w:rPr>
            <w:t>Bachelors</w:t>
          </w:r>
          <w:proofErr w:type="spellEnd"/>
          <w:r w:rsidR="00DD235C">
            <w:rPr>
              <w:lang w:val="en-GB"/>
            </w:rPr>
            <w:t xml:space="preserve"> of Commerce</w:t>
          </w:r>
        </w:sdtContent>
      </w:sdt>
    </w:p>
    <w:p w14:paraId="29F2ACE5" w14:textId="77777777" w:rsidR="00DD47AF" w:rsidRDefault="00DD47AF" w:rsidP="00DD47AF">
      <w:pPr>
        <w:tabs>
          <w:tab w:val="left" w:pos="2268"/>
        </w:tabs>
        <w:rPr>
          <w:rFonts w:cs="Arial"/>
        </w:rPr>
      </w:pPr>
    </w:p>
    <w:p w14:paraId="5DDFA36F" w14:textId="323C9C35" w:rsidR="005978BE" w:rsidRPr="009E3838" w:rsidRDefault="00DD47AF" w:rsidP="00DD47AF">
      <w:pPr>
        <w:tabs>
          <w:tab w:val="left" w:pos="2268"/>
        </w:tabs>
        <w:rPr>
          <w:rFonts w:cs="Arial"/>
        </w:rPr>
      </w:pPr>
      <w:r>
        <w:rPr>
          <w:rFonts w:cs="Arial"/>
        </w:rPr>
        <w:tab/>
      </w:r>
      <w:sdt>
        <w:sdtPr>
          <w:rPr>
            <w:rFonts w:cs="Arial"/>
          </w:rPr>
          <w:id w:val="-1704000132"/>
          <w:placeholder>
            <w:docPart w:val="3EFAB2E5B73B4C5E9B9978A42C2F2FF9"/>
          </w:placeholder>
          <w:comboBox>
            <w:listItem w:value="Choose an item."/>
            <w:listItem w:displayText="Successfully completed" w:value="Successfully completed"/>
            <w:listItem w:displayText="Completed 1st year subjects" w:value="Completed 1st year subjects"/>
            <w:listItem w:displayText="Completed 2nd year subjects" w:value="Completed 2nd year subjects"/>
            <w:listItem w:displayText="Completed 3rd year subjects" w:value="Completed 3rd year subjects"/>
          </w:comboBox>
        </w:sdtPr>
        <w:sdtEndPr/>
        <w:sdtContent>
          <w:r w:rsidR="00DD235C">
            <w:rPr>
              <w:rFonts w:cs="Arial"/>
              <w:lang w:val="en-GB"/>
            </w:rPr>
            <w:t>Successfully completed</w:t>
          </w:r>
        </w:sdtContent>
      </w:sdt>
    </w:p>
    <w:p w14:paraId="678DB5C9" w14:textId="77777777" w:rsidR="00DD47AF" w:rsidRDefault="00DD47AF" w:rsidP="004E5249">
      <w:pPr>
        <w:tabs>
          <w:tab w:val="left" w:pos="2268"/>
        </w:tabs>
        <w:rPr>
          <w:rFonts w:cs="Arial"/>
        </w:rPr>
      </w:pPr>
    </w:p>
    <w:p w14:paraId="7CD68754" w14:textId="77777777" w:rsidR="00E74A1E" w:rsidRDefault="00E74A1E" w:rsidP="004E5249">
      <w:pPr>
        <w:tabs>
          <w:tab w:val="left" w:pos="2268"/>
        </w:tabs>
        <w:rPr>
          <w:rFonts w:cs="Arial"/>
        </w:rPr>
      </w:pPr>
    </w:p>
    <w:p w14:paraId="4D1294C1" w14:textId="77777777" w:rsidR="00E74A1E" w:rsidRDefault="00E74A1E" w:rsidP="004E5249">
      <w:pPr>
        <w:tabs>
          <w:tab w:val="left" w:pos="2268"/>
        </w:tabs>
        <w:rPr>
          <w:rFonts w:cs="Arial"/>
        </w:rPr>
      </w:pPr>
    </w:p>
    <w:p w14:paraId="0915FECD" w14:textId="4A6E8460" w:rsidR="00DA4A64" w:rsidRPr="002475EA" w:rsidRDefault="00DA4A64" w:rsidP="00294D1D">
      <w:pPr>
        <w:pBdr>
          <w:top w:val="single" w:sz="12" w:space="1" w:color="auto"/>
          <w:bottom w:val="single" w:sz="12" w:space="1" w:color="auto"/>
        </w:pBdr>
        <w:shd w:val="pct5" w:color="auto" w:fill="auto"/>
        <w:jc w:val="center"/>
        <w:outlineLvl w:val="0"/>
        <w:rPr>
          <w:rFonts w:cs="Arial"/>
          <w:b/>
          <w:bCs/>
          <w:sz w:val="32"/>
        </w:rPr>
      </w:pPr>
      <w:r>
        <w:rPr>
          <w:rFonts w:cs="Arial"/>
          <w:b/>
          <w:bCs/>
          <w:sz w:val="32"/>
        </w:rPr>
        <w:t>WORK EXPERIENCE</w:t>
      </w:r>
    </w:p>
    <w:p w14:paraId="62FBBE02" w14:textId="77777777" w:rsidR="00E74A1E" w:rsidRDefault="00E74A1E" w:rsidP="004E5249">
      <w:pPr>
        <w:tabs>
          <w:tab w:val="left" w:pos="2268"/>
        </w:tabs>
        <w:rPr>
          <w:rFonts w:cs="Arial"/>
        </w:rPr>
      </w:pPr>
    </w:p>
    <w:p w14:paraId="1D6A524C" w14:textId="12E3DDB7" w:rsidR="00387D26" w:rsidRPr="00D14437" w:rsidRDefault="00D14437" w:rsidP="004E5249">
      <w:pPr>
        <w:tabs>
          <w:tab w:val="left" w:pos="2268"/>
        </w:tabs>
        <w:rPr>
          <w:rFonts w:cs="Arial"/>
          <w:b/>
        </w:rPr>
      </w:pPr>
      <w:r>
        <w:rPr>
          <w:rFonts w:cs="Arial"/>
        </w:rPr>
        <w:t xml:space="preserve">August 2018 –                </w:t>
      </w:r>
      <w:r w:rsidRPr="00D14437">
        <w:rPr>
          <w:rFonts w:cs="Arial"/>
          <w:b/>
        </w:rPr>
        <w:t>Mumbai City Fc – Indian Super League 2018-2019</w:t>
      </w:r>
    </w:p>
    <w:p w14:paraId="00B878ED" w14:textId="62F6E811" w:rsidR="00D14437" w:rsidRDefault="00D14437" w:rsidP="004E5249">
      <w:pPr>
        <w:tabs>
          <w:tab w:val="left" w:pos="2268"/>
        </w:tabs>
        <w:rPr>
          <w:rFonts w:cs="Arial"/>
        </w:rPr>
      </w:pPr>
      <w:r>
        <w:rPr>
          <w:rFonts w:cs="Arial"/>
        </w:rPr>
        <w:t xml:space="preserve">Current </w:t>
      </w:r>
      <w:r w:rsidR="00387D26">
        <w:rPr>
          <w:rFonts w:cs="Arial"/>
        </w:rPr>
        <w:t xml:space="preserve">               </w:t>
      </w:r>
    </w:p>
    <w:p w14:paraId="4ABD807C" w14:textId="608C1411" w:rsidR="00387D26" w:rsidRDefault="00387D26" w:rsidP="004E5249">
      <w:pPr>
        <w:tabs>
          <w:tab w:val="left" w:pos="2268"/>
        </w:tabs>
        <w:rPr>
          <w:rFonts w:cs="Arial"/>
        </w:rPr>
      </w:pPr>
      <w:r>
        <w:rPr>
          <w:rFonts w:cs="Arial"/>
        </w:rPr>
        <w:t xml:space="preserve">                                     Position: Operation’s Manager</w:t>
      </w:r>
    </w:p>
    <w:p w14:paraId="678515C4" w14:textId="77777777" w:rsidR="00387D26" w:rsidRDefault="00387D26" w:rsidP="004E5249">
      <w:pPr>
        <w:tabs>
          <w:tab w:val="left" w:pos="2268"/>
        </w:tabs>
        <w:rPr>
          <w:rFonts w:cs="Arial"/>
        </w:rPr>
      </w:pPr>
    </w:p>
    <w:p w14:paraId="0BFCDE63" w14:textId="6F7F2F54" w:rsidR="00387D26" w:rsidRPr="00D14437" w:rsidRDefault="00387D26" w:rsidP="00387D26">
      <w:pPr>
        <w:pStyle w:val="ListParagraph"/>
        <w:numPr>
          <w:ilvl w:val="0"/>
          <w:numId w:val="35"/>
        </w:numPr>
        <w:tabs>
          <w:tab w:val="left" w:pos="2268"/>
        </w:tabs>
        <w:rPr>
          <w:rFonts w:cs="Arial"/>
        </w:rPr>
      </w:pPr>
      <w:r w:rsidRPr="00D14437">
        <w:rPr>
          <w:rFonts w:cs="Arial"/>
        </w:rPr>
        <w:t xml:space="preserve">Presently associated with the Mumbai city team for over-all planning </w:t>
      </w:r>
      <w:r>
        <w:rPr>
          <w:rFonts w:cs="Arial"/>
        </w:rPr>
        <w:t>and execution of operations management.</w:t>
      </w:r>
    </w:p>
    <w:p w14:paraId="53E8963C" w14:textId="4677B16C" w:rsidR="00D14437" w:rsidRPr="00387D26" w:rsidRDefault="00D14437" w:rsidP="00387D26">
      <w:pPr>
        <w:pStyle w:val="ListParagraph"/>
        <w:tabs>
          <w:tab w:val="left" w:pos="2268"/>
        </w:tabs>
        <w:ind w:left="2380"/>
        <w:rPr>
          <w:rFonts w:cs="Arial"/>
        </w:rPr>
      </w:pPr>
    </w:p>
    <w:p w14:paraId="1CD8702A" w14:textId="77777777" w:rsidR="00D14437" w:rsidRDefault="00D14437" w:rsidP="004E5249">
      <w:pPr>
        <w:tabs>
          <w:tab w:val="left" w:pos="2268"/>
        </w:tabs>
        <w:rPr>
          <w:rFonts w:cs="Arial"/>
        </w:rPr>
      </w:pPr>
    </w:p>
    <w:p w14:paraId="3653B21B" w14:textId="77777777" w:rsidR="00D14437" w:rsidRDefault="00D14437" w:rsidP="004E5249">
      <w:pPr>
        <w:tabs>
          <w:tab w:val="left" w:pos="2268"/>
        </w:tabs>
        <w:rPr>
          <w:rFonts w:cs="Arial"/>
        </w:rPr>
      </w:pPr>
    </w:p>
    <w:p w14:paraId="6D023C31" w14:textId="3C63B60F" w:rsidR="00EF3542" w:rsidRDefault="00D03A8E" w:rsidP="004E5249">
      <w:pPr>
        <w:tabs>
          <w:tab w:val="left" w:pos="2268"/>
        </w:tabs>
        <w:rPr>
          <w:rFonts w:cs="Arial"/>
        </w:rPr>
      </w:pPr>
      <w:r>
        <w:rPr>
          <w:rFonts w:cs="Arial"/>
        </w:rPr>
        <w:t>March 2018-</w:t>
      </w:r>
      <w:r w:rsidR="00A7416B">
        <w:rPr>
          <w:rFonts w:cs="Arial"/>
        </w:rPr>
        <w:t xml:space="preserve">                  </w:t>
      </w:r>
      <w:r w:rsidR="00661B58" w:rsidRPr="00661B58">
        <w:rPr>
          <w:rFonts w:cs="Arial"/>
          <w:b/>
        </w:rPr>
        <w:t>IMG-</w:t>
      </w:r>
      <w:r w:rsidR="00A7416B" w:rsidRPr="00661B58">
        <w:rPr>
          <w:rFonts w:cs="Arial"/>
          <w:b/>
        </w:rPr>
        <w:t xml:space="preserve"> </w:t>
      </w:r>
      <w:r w:rsidR="007A2158" w:rsidRPr="00661B58">
        <w:rPr>
          <w:rFonts w:cs="Arial"/>
          <w:b/>
        </w:rPr>
        <w:t>Indian Premier League</w:t>
      </w:r>
      <w:r w:rsidR="007A2158">
        <w:rPr>
          <w:rFonts w:cs="Arial"/>
        </w:rPr>
        <w:t xml:space="preserve"> </w:t>
      </w:r>
      <w:r w:rsidR="003C657A" w:rsidRPr="003C657A">
        <w:rPr>
          <w:rFonts w:cs="Arial"/>
          <w:b/>
        </w:rPr>
        <w:t>2018</w:t>
      </w:r>
    </w:p>
    <w:p w14:paraId="573C86DF" w14:textId="6F840ED6" w:rsidR="00D03A8E" w:rsidRDefault="00B94A07" w:rsidP="004E5249">
      <w:pPr>
        <w:tabs>
          <w:tab w:val="left" w:pos="2268"/>
        </w:tabs>
        <w:rPr>
          <w:rFonts w:cs="Arial"/>
        </w:rPr>
      </w:pPr>
      <w:r>
        <w:rPr>
          <w:rFonts w:cs="Arial"/>
        </w:rPr>
        <w:t xml:space="preserve">May 2018                       </w:t>
      </w:r>
      <w:r w:rsidR="003C657A">
        <w:rPr>
          <w:rFonts w:cs="Arial"/>
        </w:rPr>
        <w:t>Kolka</w:t>
      </w:r>
      <w:r w:rsidR="00661B58">
        <w:rPr>
          <w:rFonts w:cs="Arial"/>
        </w:rPr>
        <w:t>ta, India</w:t>
      </w:r>
      <w:r w:rsidR="008A72BA">
        <w:rPr>
          <w:rFonts w:cs="Arial"/>
        </w:rPr>
        <w:t xml:space="preserve"> </w:t>
      </w:r>
    </w:p>
    <w:p w14:paraId="25EC95FD" w14:textId="77777777" w:rsidR="008A72BA" w:rsidRDefault="008A72BA" w:rsidP="004E5249">
      <w:pPr>
        <w:tabs>
          <w:tab w:val="left" w:pos="2268"/>
        </w:tabs>
        <w:rPr>
          <w:rFonts w:cs="Arial"/>
        </w:rPr>
      </w:pPr>
    </w:p>
    <w:p w14:paraId="1C5224D8" w14:textId="193A1B61" w:rsidR="008A72BA" w:rsidRDefault="008A72BA" w:rsidP="004E5249">
      <w:pPr>
        <w:tabs>
          <w:tab w:val="left" w:pos="2268"/>
        </w:tabs>
        <w:rPr>
          <w:rFonts w:cs="Arial"/>
        </w:rPr>
      </w:pPr>
      <w:r>
        <w:rPr>
          <w:rFonts w:cs="Arial"/>
        </w:rPr>
        <w:t xml:space="preserve">                                       Position – Venue team Assistant</w:t>
      </w:r>
    </w:p>
    <w:p w14:paraId="2C078322" w14:textId="746FB67D" w:rsidR="00F834A7" w:rsidRDefault="00F834A7" w:rsidP="004E5249">
      <w:pPr>
        <w:tabs>
          <w:tab w:val="left" w:pos="2268"/>
        </w:tabs>
        <w:rPr>
          <w:rFonts w:cs="Arial"/>
        </w:rPr>
      </w:pPr>
      <w:r>
        <w:rPr>
          <w:rFonts w:cs="Arial"/>
        </w:rPr>
        <w:t xml:space="preserve">  </w:t>
      </w:r>
    </w:p>
    <w:p w14:paraId="373E848C" w14:textId="51A3819E" w:rsidR="00F834A7" w:rsidRDefault="000B2FCA" w:rsidP="00AB72CC">
      <w:pPr>
        <w:pStyle w:val="ListParagraph"/>
        <w:numPr>
          <w:ilvl w:val="0"/>
          <w:numId w:val="30"/>
        </w:numPr>
        <w:tabs>
          <w:tab w:val="left" w:pos="2268"/>
        </w:tabs>
        <w:rPr>
          <w:rFonts w:cs="Arial"/>
        </w:rPr>
      </w:pPr>
      <w:r>
        <w:rPr>
          <w:rFonts w:cs="Arial"/>
        </w:rPr>
        <w:t xml:space="preserve">Assisting the Tournament </w:t>
      </w:r>
      <w:r w:rsidR="006E4F85">
        <w:rPr>
          <w:rFonts w:cs="Arial"/>
        </w:rPr>
        <w:t>Operations manager on Venue Operations – Eden Gardens</w:t>
      </w:r>
    </w:p>
    <w:p w14:paraId="13DAF2DB" w14:textId="13B98046" w:rsidR="006E4F85" w:rsidRDefault="00CF4B82" w:rsidP="00AB72CC">
      <w:pPr>
        <w:pStyle w:val="ListParagraph"/>
        <w:numPr>
          <w:ilvl w:val="0"/>
          <w:numId w:val="30"/>
        </w:numPr>
        <w:tabs>
          <w:tab w:val="left" w:pos="2268"/>
        </w:tabs>
        <w:rPr>
          <w:rFonts w:cs="Arial"/>
        </w:rPr>
      </w:pPr>
      <w:r>
        <w:rPr>
          <w:rFonts w:cs="Arial"/>
        </w:rPr>
        <w:lastRenderedPageBreak/>
        <w:t xml:space="preserve">Assisting the </w:t>
      </w:r>
      <w:r w:rsidR="005160C6">
        <w:rPr>
          <w:rFonts w:cs="Arial"/>
        </w:rPr>
        <w:t xml:space="preserve">Sponsorship </w:t>
      </w:r>
      <w:r>
        <w:rPr>
          <w:rFonts w:cs="Arial"/>
        </w:rPr>
        <w:t>manager</w:t>
      </w:r>
      <w:r w:rsidR="005160C6">
        <w:rPr>
          <w:rFonts w:cs="Arial"/>
        </w:rPr>
        <w:t xml:space="preserve">/coordinator </w:t>
      </w:r>
      <w:r>
        <w:rPr>
          <w:rFonts w:cs="Arial"/>
        </w:rPr>
        <w:t>with the look and feel and op</w:t>
      </w:r>
      <w:r w:rsidR="007569C2">
        <w:rPr>
          <w:rFonts w:cs="Arial"/>
        </w:rPr>
        <w:t>eration</w:t>
      </w:r>
      <w:r>
        <w:rPr>
          <w:rFonts w:cs="Arial"/>
        </w:rPr>
        <w:t xml:space="preserve">s for the </w:t>
      </w:r>
      <w:r w:rsidR="005160C6">
        <w:rPr>
          <w:rFonts w:cs="Arial"/>
        </w:rPr>
        <w:t>in-stadia branding</w:t>
      </w:r>
      <w:r w:rsidR="0096236F">
        <w:rPr>
          <w:rFonts w:cs="Arial"/>
        </w:rPr>
        <w:t>.</w:t>
      </w:r>
    </w:p>
    <w:p w14:paraId="37C0F376" w14:textId="6A81204D" w:rsidR="0096236F" w:rsidRDefault="00D93BEF" w:rsidP="00AB72CC">
      <w:pPr>
        <w:pStyle w:val="ListParagraph"/>
        <w:numPr>
          <w:ilvl w:val="0"/>
          <w:numId w:val="30"/>
        </w:numPr>
        <w:tabs>
          <w:tab w:val="left" w:pos="2268"/>
        </w:tabs>
        <w:rPr>
          <w:rFonts w:cs="Arial"/>
        </w:rPr>
      </w:pPr>
      <w:r>
        <w:rPr>
          <w:rFonts w:cs="Arial"/>
        </w:rPr>
        <w:t xml:space="preserve">In charge of overlooking in stadia social media activity of </w:t>
      </w:r>
      <w:r w:rsidR="002D3AFC">
        <w:rPr>
          <w:rFonts w:cs="Arial"/>
        </w:rPr>
        <w:t>all the franchisees of IPL 2018.</w:t>
      </w:r>
    </w:p>
    <w:p w14:paraId="55C21F7D" w14:textId="04BD12A4" w:rsidR="00D93BEF" w:rsidRPr="00AB72CC" w:rsidRDefault="000023DE" w:rsidP="00AB72CC">
      <w:pPr>
        <w:pStyle w:val="ListParagraph"/>
        <w:numPr>
          <w:ilvl w:val="0"/>
          <w:numId w:val="30"/>
        </w:numPr>
        <w:tabs>
          <w:tab w:val="left" w:pos="2268"/>
        </w:tabs>
        <w:rPr>
          <w:rFonts w:cs="Arial"/>
        </w:rPr>
      </w:pPr>
      <w:r>
        <w:rPr>
          <w:rFonts w:cs="Arial"/>
        </w:rPr>
        <w:t xml:space="preserve">Assisting the </w:t>
      </w:r>
      <w:r w:rsidR="00EA006C">
        <w:rPr>
          <w:rFonts w:cs="Arial"/>
        </w:rPr>
        <w:t xml:space="preserve">Tournament </w:t>
      </w:r>
      <w:r w:rsidR="005C6E2E">
        <w:rPr>
          <w:rFonts w:cs="Arial"/>
        </w:rPr>
        <w:t>operations manager with match day operations.</w:t>
      </w:r>
    </w:p>
    <w:p w14:paraId="09CC232F" w14:textId="77777777" w:rsidR="00EF3542" w:rsidRDefault="00EF3542" w:rsidP="004E5249">
      <w:pPr>
        <w:tabs>
          <w:tab w:val="left" w:pos="2268"/>
        </w:tabs>
        <w:rPr>
          <w:rFonts w:cs="Arial"/>
        </w:rPr>
      </w:pPr>
    </w:p>
    <w:p w14:paraId="776E6D74" w14:textId="77777777" w:rsidR="00EF3542" w:rsidRDefault="00EF3542" w:rsidP="004E5249">
      <w:pPr>
        <w:tabs>
          <w:tab w:val="left" w:pos="2268"/>
        </w:tabs>
        <w:rPr>
          <w:rFonts w:cs="Arial"/>
        </w:rPr>
      </w:pPr>
    </w:p>
    <w:p w14:paraId="626A01DC" w14:textId="77777777" w:rsidR="00EF3542" w:rsidRDefault="00EF3542" w:rsidP="004E5249">
      <w:pPr>
        <w:tabs>
          <w:tab w:val="left" w:pos="2268"/>
        </w:tabs>
        <w:rPr>
          <w:rFonts w:cs="Arial"/>
        </w:rPr>
      </w:pPr>
    </w:p>
    <w:p w14:paraId="23E0B113" w14:textId="77777777" w:rsidR="00EF3542" w:rsidRDefault="00EF3542" w:rsidP="004E5249">
      <w:pPr>
        <w:tabs>
          <w:tab w:val="left" w:pos="2268"/>
        </w:tabs>
        <w:rPr>
          <w:rFonts w:cs="Arial"/>
        </w:rPr>
      </w:pPr>
    </w:p>
    <w:p w14:paraId="7DF5E716" w14:textId="77777777" w:rsidR="00EF3542" w:rsidRDefault="00EF3542" w:rsidP="004E5249">
      <w:pPr>
        <w:tabs>
          <w:tab w:val="left" w:pos="2268"/>
        </w:tabs>
        <w:rPr>
          <w:rFonts w:cs="Arial"/>
        </w:rPr>
      </w:pPr>
    </w:p>
    <w:p w14:paraId="353C4717" w14:textId="5CE8FA1E" w:rsidR="00B149A9" w:rsidRPr="00B149A9" w:rsidRDefault="00B149A9" w:rsidP="004E5249">
      <w:pPr>
        <w:tabs>
          <w:tab w:val="left" w:pos="2268"/>
        </w:tabs>
        <w:rPr>
          <w:rFonts w:cs="Arial"/>
        </w:rPr>
      </w:pPr>
      <w:r>
        <w:rPr>
          <w:rFonts w:cs="Arial"/>
        </w:rPr>
        <w:t xml:space="preserve">November 2017-             </w:t>
      </w:r>
      <w:r w:rsidR="00D14437">
        <w:rPr>
          <w:rFonts w:cs="Arial"/>
          <w:b/>
        </w:rPr>
        <w:t>Mumbai City Fc</w:t>
      </w:r>
      <w:r>
        <w:rPr>
          <w:rFonts w:cs="Arial"/>
          <w:b/>
        </w:rPr>
        <w:t>- I</w:t>
      </w:r>
      <w:r w:rsidR="00D14437">
        <w:rPr>
          <w:rFonts w:cs="Arial"/>
          <w:b/>
        </w:rPr>
        <w:t>ndian Super League 2017-2018</w:t>
      </w:r>
    </w:p>
    <w:p w14:paraId="476F4E52" w14:textId="00612C4F" w:rsidR="00B149A9" w:rsidRDefault="00EF3542" w:rsidP="004E5249">
      <w:pPr>
        <w:tabs>
          <w:tab w:val="left" w:pos="2268"/>
        </w:tabs>
        <w:rPr>
          <w:rFonts w:cs="Arial"/>
        </w:rPr>
      </w:pPr>
      <w:r>
        <w:rPr>
          <w:rFonts w:cs="Arial"/>
        </w:rPr>
        <w:t>February 2018</w:t>
      </w:r>
      <w:r w:rsidR="00B149A9">
        <w:rPr>
          <w:rFonts w:cs="Arial"/>
        </w:rPr>
        <w:t xml:space="preserve">     </w:t>
      </w:r>
      <w:r>
        <w:rPr>
          <w:rFonts w:cs="Arial"/>
        </w:rPr>
        <w:t xml:space="preserve">            </w:t>
      </w:r>
      <w:r w:rsidR="00B149A9">
        <w:rPr>
          <w:rFonts w:cs="Arial"/>
        </w:rPr>
        <w:t>Mumbai, India</w:t>
      </w:r>
    </w:p>
    <w:p w14:paraId="68D18875" w14:textId="27DCAC04" w:rsidR="00B149A9" w:rsidRDefault="00B149A9" w:rsidP="004E5249">
      <w:pPr>
        <w:tabs>
          <w:tab w:val="left" w:pos="2268"/>
        </w:tabs>
        <w:rPr>
          <w:rFonts w:cs="Arial"/>
        </w:rPr>
      </w:pPr>
      <w:r>
        <w:rPr>
          <w:rFonts w:cs="Arial"/>
        </w:rPr>
        <w:t xml:space="preserve">  </w:t>
      </w:r>
    </w:p>
    <w:p w14:paraId="721EEFA6" w14:textId="7844D6E5" w:rsidR="00B149A9" w:rsidRDefault="00B149A9" w:rsidP="004E5249">
      <w:pPr>
        <w:tabs>
          <w:tab w:val="left" w:pos="2268"/>
        </w:tabs>
        <w:rPr>
          <w:rFonts w:cs="Arial"/>
        </w:rPr>
      </w:pPr>
      <w:r>
        <w:rPr>
          <w:rFonts w:cs="Arial"/>
        </w:rPr>
        <w:t xml:space="preserve">                                         Position: Entertainment and </w:t>
      </w:r>
      <w:r w:rsidR="00E065C1">
        <w:rPr>
          <w:rFonts w:cs="Arial"/>
        </w:rPr>
        <w:t>Operations</w:t>
      </w:r>
      <w:r>
        <w:rPr>
          <w:rFonts w:cs="Arial"/>
        </w:rPr>
        <w:t xml:space="preserve"> Manager</w:t>
      </w:r>
    </w:p>
    <w:p w14:paraId="2AE619B1" w14:textId="06A1F90C" w:rsidR="00B149A9" w:rsidRDefault="00B149A9" w:rsidP="004E5249">
      <w:pPr>
        <w:tabs>
          <w:tab w:val="left" w:pos="2268"/>
        </w:tabs>
        <w:rPr>
          <w:rFonts w:cs="Arial"/>
        </w:rPr>
      </w:pPr>
      <w:r>
        <w:rPr>
          <w:rFonts w:cs="Arial"/>
        </w:rPr>
        <w:t xml:space="preserve">                   </w:t>
      </w:r>
    </w:p>
    <w:p w14:paraId="0D7FAA4C" w14:textId="6C481CD5" w:rsidR="00B149A9" w:rsidRDefault="00B149A9" w:rsidP="00B149A9">
      <w:pPr>
        <w:pStyle w:val="ListParagraph"/>
        <w:numPr>
          <w:ilvl w:val="0"/>
          <w:numId w:val="26"/>
        </w:numPr>
        <w:tabs>
          <w:tab w:val="left" w:pos="2268"/>
        </w:tabs>
        <w:rPr>
          <w:rFonts w:cs="Arial"/>
        </w:rPr>
      </w:pPr>
      <w:r>
        <w:rPr>
          <w:rFonts w:cs="Arial"/>
        </w:rPr>
        <w:t xml:space="preserve">In charge of </w:t>
      </w:r>
      <w:r w:rsidR="00E065C1">
        <w:rPr>
          <w:rFonts w:cs="Arial"/>
        </w:rPr>
        <w:t>in</w:t>
      </w:r>
      <w:r>
        <w:rPr>
          <w:rFonts w:cs="Arial"/>
        </w:rPr>
        <w:t xml:space="preserve"> stadium entertainment and fan engagement.</w:t>
      </w:r>
    </w:p>
    <w:p w14:paraId="3182C98A" w14:textId="174EFA28" w:rsidR="00B149A9" w:rsidRDefault="004B4E7E" w:rsidP="00B149A9">
      <w:pPr>
        <w:pStyle w:val="ListParagraph"/>
        <w:numPr>
          <w:ilvl w:val="0"/>
          <w:numId w:val="26"/>
        </w:numPr>
        <w:tabs>
          <w:tab w:val="left" w:pos="2268"/>
        </w:tabs>
        <w:rPr>
          <w:rFonts w:cs="Arial"/>
        </w:rPr>
      </w:pPr>
      <w:r>
        <w:rPr>
          <w:rFonts w:cs="Arial"/>
        </w:rPr>
        <w:t>Assisting in Stadium branding.</w:t>
      </w:r>
    </w:p>
    <w:p w14:paraId="681F6412" w14:textId="4BDF8E6C" w:rsidR="004B4E7E" w:rsidRDefault="004B4E7E" w:rsidP="00B149A9">
      <w:pPr>
        <w:pStyle w:val="ListParagraph"/>
        <w:numPr>
          <w:ilvl w:val="0"/>
          <w:numId w:val="26"/>
        </w:numPr>
        <w:tabs>
          <w:tab w:val="left" w:pos="2268"/>
        </w:tabs>
        <w:rPr>
          <w:rFonts w:cs="Arial"/>
        </w:rPr>
      </w:pPr>
      <w:r>
        <w:rPr>
          <w:rFonts w:cs="Arial"/>
        </w:rPr>
        <w:t>Look and feel of the Hospitality area.</w:t>
      </w:r>
    </w:p>
    <w:p w14:paraId="7EC2F40C" w14:textId="49F1C56C" w:rsidR="00A47AD5" w:rsidRDefault="00A47AD5" w:rsidP="00B149A9">
      <w:pPr>
        <w:pStyle w:val="ListParagraph"/>
        <w:numPr>
          <w:ilvl w:val="0"/>
          <w:numId w:val="26"/>
        </w:numPr>
        <w:tabs>
          <w:tab w:val="left" w:pos="2268"/>
        </w:tabs>
        <w:rPr>
          <w:rFonts w:cs="Arial"/>
        </w:rPr>
      </w:pPr>
      <w:r>
        <w:rPr>
          <w:rFonts w:cs="Arial"/>
        </w:rPr>
        <w:t>Using Engagement strategies to get the crowd behind the team.</w:t>
      </w:r>
    </w:p>
    <w:p w14:paraId="674A5A32" w14:textId="03A8D7D4" w:rsidR="00006921" w:rsidRPr="00B149A9" w:rsidRDefault="00006921" w:rsidP="00B149A9">
      <w:pPr>
        <w:pStyle w:val="ListParagraph"/>
        <w:numPr>
          <w:ilvl w:val="0"/>
          <w:numId w:val="26"/>
        </w:numPr>
        <w:tabs>
          <w:tab w:val="left" w:pos="2268"/>
        </w:tabs>
        <w:rPr>
          <w:rFonts w:cs="Arial"/>
        </w:rPr>
      </w:pPr>
      <w:r>
        <w:rPr>
          <w:rFonts w:cs="Arial"/>
        </w:rPr>
        <w:t>In charge of sponsor</w:t>
      </w:r>
      <w:r w:rsidR="00AA3CC7">
        <w:rPr>
          <w:rFonts w:cs="Arial"/>
        </w:rPr>
        <w:t xml:space="preserve"> deliverables</w:t>
      </w:r>
      <w:r>
        <w:rPr>
          <w:rFonts w:cs="Arial"/>
        </w:rPr>
        <w:t>.</w:t>
      </w:r>
    </w:p>
    <w:p w14:paraId="58747464" w14:textId="7401D615" w:rsidR="00B149A9" w:rsidRPr="00B149A9" w:rsidRDefault="00B149A9" w:rsidP="00B149A9">
      <w:pPr>
        <w:pStyle w:val="ListParagraph"/>
        <w:tabs>
          <w:tab w:val="left" w:pos="2268"/>
        </w:tabs>
        <w:ind w:left="2186"/>
        <w:rPr>
          <w:rFonts w:cs="Arial"/>
        </w:rPr>
      </w:pPr>
    </w:p>
    <w:p w14:paraId="3C0A93D8" w14:textId="21573C26" w:rsidR="00E74A1E" w:rsidRDefault="00C042CA" w:rsidP="004E5249">
      <w:pPr>
        <w:tabs>
          <w:tab w:val="left" w:pos="2268"/>
        </w:tabs>
        <w:rPr>
          <w:rFonts w:cs="Arial"/>
          <w:b/>
        </w:rPr>
      </w:pPr>
      <w:r>
        <w:rPr>
          <w:rFonts w:cs="Arial"/>
        </w:rPr>
        <w:t>Aug</w:t>
      </w:r>
      <w:r w:rsidR="00A47AD5">
        <w:rPr>
          <w:rFonts w:cs="Arial"/>
        </w:rPr>
        <w:t xml:space="preserve">ust 2017-                    </w:t>
      </w:r>
      <w:r>
        <w:rPr>
          <w:rFonts w:cs="Arial"/>
          <w:b/>
        </w:rPr>
        <w:t>Premier Futsal League</w:t>
      </w:r>
    </w:p>
    <w:p w14:paraId="08A15E30" w14:textId="08F81602" w:rsidR="00C042CA" w:rsidRDefault="00B149A9" w:rsidP="004E5249">
      <w:pPr>
        <w:tabs>
          <w:tab w:val="left" w:pos="2268"/>
        </w:tabs>
        <w:rPr>
          <w:rFonts w:cs="Arial"/>
          <w:b/>
        </w:rPr>
      </w:pPr>
      <w:r>
        <w:rPr>
          <w:rFonts w:cs="Arial"/>
        </w:rPr>
        <w:t>October 2017</w:t>
      </w:r>
      <w:r>
        <w:rPr>
          <w:rFonts w:cs="Arial"/>
          <w:b/>
        </w:rPr>
        <w:t xml:space="preserve">                    </w:t>
      </w:r>
      <w:r w:rsidR="00C042CA">
        <w:rPr>
          <w:rFonts w:cs="Arial"/>
          <w:b/>
        </w:rPr>
        <w:t>Mumbai, India</w:t>
      </w:r>
    </w:p>
    <w:p w14:paraId="6F1B7308" w14:textId="77777777" w:rsidR="00C042CA" w:rsidRDefault="00C042CA" w:rsidP="004E5249">
      <w:pPr>
        <w:tabs>
          <w:tab w:val="left" w:pos="2268"/>
        </w:tabs>
        <w:rPr>
          <w:rFonts w:cs="Arial"/>
          <w:b/>
        </w:rPr>
      </w:pPr>
    </w:p>
    <w:p w14:paraId="603FAD77" w14:textId="3070F570" w:rsidR="00C042CA" w:rsidRDefault="00C042CA" w:rsidP="004E5249">
      <w:pPr>
        <w:tabs>
          <w:tab w:val="left" w:pos="2268"/>
        </w:tabs>
        <w:rPr>
          <w:rFonts w:cs="Arial"/>
        </w:rPr>
      </w:pPr>
      <w:r>
        <w:rPr>
          <w:rFonts w:cs="Arial"/>
          <w:b/>
        </w:rPr>
        <w:t xml:space="preserve">                                            </w:t>
      </w:r>
      <w:r>
        <w:rPr>
          <w:rFonts w:cs="Arial"/>
        </w:rPr>
        <w:t>Position: Kitting, Player Management and Match operations</w:t>
      </w:r>
    </w:p>
    <w:p w14:paraId="18D9C1F4" w14:textId="11F1C8A9" w:rsidR="00C042CA" w:rsidRDefault="00C042CA" w:rsidP="004E5249">
      <w:pPr>
        <w:tabs>
          <w:tab w:val="left" w:pos="2268"/>
        </w:tabs>
        <w:rPr>
          <w:rFonts w:cs="Arial"/>
        </w:rPr>
      </w:pPr>
      <w:r>
        <w:rPr>
          <w:rFonts w:cs="Arial"/>
        </w:rPr>
        <w:t xml:space="preserve">          </w:t>
      </w:r>
    </w:p>
    <w:p w14:paraId="74F263F6" w14:textId="6B532919" w:rsidR="00C042CA" w:rsidRDefault="00C042CA" w:rsidP="00C042CA">
      <w:pPr>
        <w:pStyle w:val="ListParagraph"/>
        <w:numPr>
          <w:ilvl w:val="0"/>
          <w:numId w:val="21"/>
        </w:numPr>
        <w:tabs>
          <w:tab w:val="left" w:pos="2268"/>
        </w:tabs>
        <w:rPr>
          <w:rFonts w:cs="Arial"/>
        </w:rPr>
      </w:pPr>
      <w:r>
        <w:rPr>
          <w:rFonts w:cs="Arial"/>
        </w:rPr>
        <w:t>In charge of coordinating with designers for Kit Design.</w:t>
      </w:r>
    </w:p>
    <w:p w14:paraId="6442FD88" w14:textId="28600C96" w:rsidR="00C042CA" w:rsidRDefault="00C042CA" w:rsidP="00C042CA">
      <w:pPr>
        <w:pStyle w:val="ListParagraph"/>
        <w:numPr>
          <w:ilvl w:val="0"/>
          <w:numId w:val="21"/>
        </w:numPr>
        <w:tabs>
          <w:tab w:val="left" w:pos="2268"/>
        </w:tabs>
        <w:rPr>
          <w:rFonts w:cs="Arial"/>
        </w:rPr>
      </w:pPr>
      <w:r>
        <w:rPr>
          <w:rFonts w:cs="Arial"/>
        </w:rPr>
        <w:t>Stadium and Venue operations.</w:t>
      </w:r>
    </w:p>
    <w:p w14:paraId="40D936DB" w14:textId="4F7544B6" w:rsidR="00A47AD5" w:rsidRDefault="00A47AD5" w:rsidP="00C042CA">
      <w:pPr>
        <w:pStyle w:val="ListParagraph"/>
        <w:numPr>
          <w:ilvl w:val="0"/>
          <w:numId w:val="21"/>
        </w:numPr>
        <w:tabs>
          <w:tab w:val="left" w:pos="2268"/>
        </w:tabs>
        <w:rPr>
          <w:rFonts w:cs="Arial"/>
        </w:rPr>
      </w:pPr>
      <w:r>
        <w:rPr>
          <w:rFonts w:cs="Arial"/>
        </w:rPr>
        <w:t>Match Day operations – Mumbai, Bengaluru, Dubai</w:t>
      </w:r>
    </w:p>
    <w:p w14:paraId="5A205EF2" w14:textId="51433CC7" w:rsidR="00C042CA" w:rsidRDefault="00C042CA" w:rsidP="00C042CA">
      <w:pPr>
        <w:pStyle w:val="ListParagraph"/>
        <w:numPr>
          <w:ilvl w:val="0"/>
          <w:numId w:val="21"/>
        </w:numPr>
        <w:tabs>
          <w:tab w:val="left" w:pos="2268"/>
        </w:tabs>
        <w:rPr>
          <w:rFonts w:cs="Arial"/>
        </w:rPr>
      </w:pPr>
      <w:r>
        <w:rPr>
          <w:rFonts w:cs="Arial"/>
        </w:rPr>
        <w:t>Player Management – Domestic and International.</w:t>
      </w:r>
    </w:p>
    <w:p w14:paraId="608B0B74" w14:textId="4DE79697" w:rsidR="00C042CA" w:rsidRDefault="00C042CA" w:rsidP="00C042CA">
      <w:pPr>
        <w:pStyle w:val="ListParagraph"/>
        <w:tabs>
          <w:tab w:val="left" w:pos="2268"/>
        </w:tabs>
        <w:ind w:left="2636"/>
        <w:rPr>
          <w:rFonts w:cs="Arial"/>
        </w:rPr>
      </w:pPr>
    </w:p>
    <w:p w14:paraId="15B3E006" w14:textId="77777777" w:rsidR="00C042CA" w:rsidRPr="00A47AD5" w:rsidRDefault="00C042CA" w:rsidP="00A47AD5">
      <w:pPr>
        <w:tabs>
          <w:tab w:val="left" w:pos="2268"/>
        </w:tabs>
        <w:rPr>
          <w:rFonts w:cs="Arial"/>
        </w:rPr>
      </w:pPr>
    </w:p>
    <w:p w14:paraId="61043D49" w14:textId="32598527" w:rsidR="00A26022" w:rsidRDefault="00A26022" w:rsidP="009925DC">
      <w:pPr>
        <w:tabs>
          <w:tab w:val="left" w:pos="2268"/>
        </w:tabs>
        <w:rPr>
          <w:rFonts w:cs="Arial"/>
        </w:rPr>
      </w:pPr>
      <w:r>
        <w:rPr>
          <w:rFonts w:cs="Arial"/>
        </w:rPr>
        <w:t xml:space="preserve">February 2017 – </w:t>
      </w:r>
      <w:r>
        <w:rPr>
          <w:rFonts w:cs="Arial"/>
        </w:rPr>
        <w:tab/>
      </w:r>
      <w:r w:rsidRPr="00A26022">
        <w:rPr>
          <w:rFonts w:cs="Arial"/>
          <w:b/>
        </w:rPr>
        <w:t>State Volleyball New South Wales</w:t>
      </w:r>
    </w:p>
    <w:p w14:paraId="39FBE3A0" w14:textId="156E6600" w:rsidR="00A26022" w:rsidRDefault="00852F09" w:rsidP="009925DC">
      <w:pPr>
        <w:tabs>
          <w:tab w:val="left" w:pos="2268"/>
        </w:tabs>
        <w:rPr>
          <w:rFonts w:cs="Arial"/>
        </w:rPr>
      </w:pPr>
      <w:r>
        <w:rPr>
          <w:rFonts w:cs="Arial"/>
        </w:rPr>
        <w:t>April 2017</w:t>
      </w:r>
      <w:r w:rsidR="00A26022">
        <w:rPr>
          <w:rFonts w:cs="Arial"/>
        </w:rPr>
        <w:tab/>
        <w:t xml:space="preserve">Sydney, Australia </w:t>
      </w:r>
    </w:p>
    <w:p w14:paraId="11A45691" w14:textId="77777777" w:rsidR="00A26022" w:rsidRDefault="00A26022" w:rsidP="009925DC">
      <w:pPr>
        <w:tabs>
          <w:tab w:val="left" w:pos="2268"/>
        </w:tabs>
        <w:rPr>
          <w:rFonts w:cs="Arial"/>
        </w:rPr>
      </w:pPr>
    </w:p>
    <w:p w14:paraId="365AFF03" w14:textId="56A55341" w:rsidR="00A26022" w:rsidRDefault="00A26022" w:rsidP="009925DC">
      <w:pPr>
        <w:tabs>
          <w:tab w:val="left" w:pos="2268"/>
        </w:tabs>
        <w:rPr>
          <w:rFonts w:cs="Arial"/>
        </w:rPr>
      </w:pPr>
      <w:r>
        <w:rPr>
          <w:rFonts w:cs="Arial"/>
        </w:rPr>
        <w:tab/>
        <w:t xml:space="preserve">Position: Membership and Operations Intern </w:t>
      </w:r>
    </w:p>
    <w:p w14:paraId="6A2C08D0" w14:textId="77777777" w:rsidR="00A26022" w:rsidRDefault="00A26022" w:rsidP="009925DC">
      <w:pPr>
        <w:tabs>
          <w:tab w:val="left" w:pos="2268"/>
        </w:tabs>
        <w:rPr>
          <w:rFonts w:cs="Arial"/>
        </w:rPr>
      </w:pPr>
    </w:p>
    <w:p w14:paraId="7AAFFAD9" w14:textId="2AE37E25" w:rsidR="00A26022" w:rsidRDefault="00A26022" w:rsidP="00A26022">
      <w:pPr>
        <w:pStyle w:val="ListParagraph"/>
        <w:numPr>
          <w:ilvl w:val="0"/>
          <w:numId w:val="9"/>
        </w:numPr>
        <w:tabs>
          <w:tab w:val="left" w:pos="2268"/>
        </w:tabs>
        <w:rPr>
          <w:rFonts w:cs="Arial"/>
        </w:rPr>
      </w:pPr>
      <w:r>
        <w:rPr>
          <w:rFonts w:cs="Arial"/>
        </w:rPr>
        <w:t xml:space="preserve">In charge of formulating, organising and handling membership database. </w:t>
      </w:r>
    </w:p>
    <w:p w14:paraId="73A3262D" w14:textId="12E68EE8" w:rsidR="00A26022" w:rsidRDefault="00A26022" w:rsidP="00A26022">
      <w:pPr>
        <w:pStyle w:val="ListParagraph"/>
        <w:numPr>
          <w:ilvl w:val="0"/>
          <w:numId w:val="9"/>
        </w:numPr>
        <w:tabs>
          <w:tab w:val="left" w:pos="2268"/>
        </w:tabs>
        <w:rPr>
          <w:rFonts w:cs="Arial"/>
        </w:rPr>
      </w:pPr>
      <w:r>
        <w:rPr>
          <w:rFonts w:cs="Arial"/>
        </w:rPr>
        <w:t xml:space="preserve">Setting up the venue and providing support on match days. </w:t>
      </w:r>
    </w:p>
    <w:p w14:paraId="78EDA047" w14:textId="77A3A3E4" w:rsidR="00A26022" w:rsidRDefault="00A26022" w:rsidP="00A26022">
      <w:pPr>
        <w:pStyle w:val="ListParagraph"/>
        <w:numPr>
          <w:ilvl w:val="0"/>
          <w:numId w:val="9"/>
        </w:numPr>
        <w:tabs>
          <w:tab w:val="left" w:pos="2268"/>
        </w:tabs>
        <w:rPr>
          <w:rFonts w:cs="Arial"/>
        </w:rPr>
      </w:pPr>
      <w:r>
        <w:rPr>
          <w:rFonts w:cs="Arial"/>
        </w:rPr>
        <w:t>Assisted in preparing logistics and operations plans for the year.</w:t>
      </w:r>
    </w:p>
    <w:p w14:paraId="4E8FA46C" w14:textId="570A8A21" w:rsidR="00A26022" w:rsidRDefault="00A26022" w:rsidP="00A26022">
      <w:pPr>
        <w:pStyle w:val="ListParagraph"/>
        <w:numPr>
          <w:ilvl w:val="0"/>
          <w:numId w:val="9"/>
        </w:numPr>
        <w:tabs>
          <w:tab w:val="left" w:pos="2268"/>
        </w:tabs>
        <w:rPr>
          <w:rFonts w:cs="Arial"/>
        </w:rPr>
      </w:pPr>
      <w:r>
        <w:rPr>
          <w:rFonts w:cs="Arial"/>
        </w:rPr>
        <w:t xml:space="preserve">Assisted the coach during </w:t>
      </w:r>
      <w:r w:rsidR="00E74A1E">
        <w:rPr>
          <w:rFonts w:cs="Arial"/>
        </w:rPr>
        <w:t xml:space="preserve">practice sessions and match days. </w:t>
      </w:r>
    </w:p>
    <w:p w14:paraId="01CAE954" w14:textId="77777777" w:rsidR="00A26022" w:rsidRDefault="00A26022" w:rsidP="009925DC">
      <w:pPr>
        <w:tabs>
          <w:tab w:val="left" w:pos="2268"/>
        </w:tabs>
        <w:rPr>
          <w:rFonts w:cs="Arial"/>
        </w:rPr>
      </w:pPr>
    </w:p>
    <w:p w14:paraId="366E912D" w14:textId="77777777" w:rsidR="00E74A1E" w:rsidRDefault="00E74A1E" w:rsidP="009925DC">
      <w:pPr>
        <w:tabs>
          <w:tab w:val="left" w:pos="2268"/>
        </w:tabs>
        <w:rPr>
          <w:rFonts w:cs="Arial"/>
        </w:rPr>
      </w:pPr>
    </w:p>
    <w:p w14:paraId="4F6EDF89" w14:textId="1EBC56A6" w:rsidR="009925DC" w:rsidRDefault="009925DC" w:rsidP="009925DC">
      <w:pPr>
        <w:tabs>
          <w:tab w:val="left" w:pos="2268"/>
        </w:tabs>
        <w:rPr>
          <w:rFonts w:cs="Arial"/>
        </w:rPr>
      </w:pPr>
      <w:r>
        <w:rPr>
          <w:rFonts w:cs="Arial"/>
        </w:rPr>
        <w:t xml:space="preserve">October 2016 – </w:t>
      </w:r>
      <w:r>
        <w:rPr>
          <w:rFonts w:cs="Arial"/>
        </w:rPr>
        <w:tab/>
      </w:r>
      <w:r>
        <w:rPr>
          <w:rFonts w:cs="Arial"/>
          <w:b/>
        </w:rPr>
        <w:t>Easts</w:t>
      </w:r>
      <w:r w:rsidRPr="009925DC">
        <w:rPr>
          <w:rFonts w:cs="Arial"/>
          <w:b/>
        </w:rPr>
        <w:t xml:space="preserve"> Cricket Club</w:t>
      </w:r>
      <w:r>
        <w:rPr>
          <w:rFonts w:cs="Arial"/>
        </w:rPr>
        <w:t xml:space="preserve"> </w:t>
      </w:r>
    </w:p>
    <w:p w14:paraId="137A2D17" w14:textId="75E15845" w:rsidR="009925DC" w:rsidRDefault="00A26022" w:rsidP="004E5249">
      <w:pPr>
        <w:tabs>
          <w:tab w:val="left" w:pos="2268"/>
        </w:tabs>
        <w:rPr>
          <w:rFonts w:cs="Arial"/>
        </w:rPr>
      </w:pPr>
      <w:r>
        <w:rPr>
          <w:rFonts w:cs="Arial"/>
        </w:rPr>
        <w:t>March 2017</w:t>
      </w:r>
      <w:r w:rsidR="009925DC">
        <w:rPr>
          <w:rFonts w:cs="Arial"/>
        </w:rPr>
        <w:t xml:space="preserve"> </w:t>
      </w:r>
      <w:r w:rsidR="009925DC">
        <w:rPr>
          <w:rFonts w:cs="Arial"/>
        </w:rPr>
        <w:tab/>
        <w:t xml:space="preserve">Sydney, Australia </w:t>
      </w:r>
    </w:p>
    <w:p w14:paraId="17B8B815" w14:textId="5FB4ECE2" w:rsidR="009925DC" w:rsidRDefault="009925DC" w:rsidP="004E5249">
      <w:pPr>
        <w:tabs>
          <w:tab w:val="left" w:pos="2268"/>
        </w:tabs>
        <w:rPr>
          <w:rFonts w:cs="Arial"/>
        </w:rPr>
      </w:pPr>
      <w:r>
        <w:rPr>
          <w:rFonts w:cs="Arial"/>
        </w:rPr>
        <w:tab/>
      </w:r>
    </w:p>
    <w:p w14:paraId="16589766" w14:textId="5BBFC0E4" w:rsidR="009925DC" w:rsidRDefault="009925DC" w:rsidP="004E5249">
      <w:pPr>
        <w:tabs>
          <w:tab w:val="left" w:pos="2268"/>
        </w:tabs>
        <w:rPr>
          <w:rFonts w:cs="Arial"/>
        </w:rPr>
      </w:pPr>
      <w:r>
        <w:rPr>
          <w:rFonts w:cs="Arial"/>
        </w:rPr>
        <w:tab/>
        <w:t xml:space="preserve">Position: Intern (Management) </w:t>
      </w:r>
    </w:p>
    <w:p w14:paraId="64095468" w14:textId="0F978CFD" w:rsidR="00DE69EC" w:rsidRDefault="00DE69EC" w:rsidP="00DE69EC">
      <w:pPr>
        <w:tabs>
          <w:tab w:val="left" w:pos="2268"/>
        </w:tabs>
        <w:rPr>
          <w:rFonts w:cs="Arial"/>
        </w:rPr>
      </w:pPr>
      <w:r>
        <w:rPr>
          <w:rFonts w:cs="Arial"/>
        </w:rPr>
        <w:tab/>
      </w:r>
    </w:p>
    <w:p w14:paraId="195E067A" w14:textId="7F44C425" w:rsidR="00DE69EC" w:rsidRDefault="00DE69EC" w:rsidP="005B368B">
      <w:pPr>
        <w:pStyle w:val="ListParagraph"/>
        <w:numPr>
          <w:ilvl w:val="0"/>
          <w:numId w:val="3"/>
        </w:numPr>
        <w:tabs>
          <w:tab w:val="left" w:pos="2268"/>
        </w:tabs>
        <w:rPr>
          <w:rFonts w:cs="Arial"/>
        </w:rPr>
      </w:pPr>
      <w:r>
        <w:rPr>
          <w:rFonts w:cs="Arial"/>
        </w:rPr>
        <w:t xml:space="preserve">Assisted in managing the team. </w:t>
      </w:r>
    </w:p>
    <w:p w14:paraId="6067AC54" w14:textId="7AD71A79" w:rsidR="00DE69EC" w:rsidRDefault="00DE69EC" w:rsidP="005B368B">
      <w:pPr>
        <w:pStyle w:val="ListParagraph"/>
        <w:numPr>
          <w:ilvl w:val="0"/>
          <w:numId w:val="3"/>
        </w:numPr>
        <w:tabs>
          <w:tab w:val="left" w:pos="2268"/>
        </w:tabs>
        <w:rPr>
          <w:rFonts w:cs="Arial"/>
        </w:rPr>
      </w:pPr>
      <w:r>
        <w:rPr>
          <w:rFonts w:cs="Arial"/>
        </w:rPr>
        <w:t>In-char</w:t>
      </w:r>
      <w:r w:rsidR="00E74A1E">
        <w:rPr>
          <w:rFonts w:cs="Arial"/>
        </w:rPr>
        <w:t>ge of marketing and selling of m</w:t>
      </w:r>
      <w:r>
        <w:rPr>
          <w:rFonts w:cs="Arial"/>
        </w:rPr>
        <w:t>erchandising during Kingsgrove T20 Sydney Sixers community day.</w:t>
      </w:r>
    </w:p>
    <w:p w14:paraId="6F1C828A" w14:textId="77777777" w:rsidR="00DE69EC" w:rsidRDefault="00DE69EC" w:rsidP="005B368B">
      <w:pPr>
        <w:pStyle w:val="ListParagraph"/>
        <w:numPr>
          <w:ilvl w:val="0"/>
          <w:numId w:val="3"/>
        </w:numPr>
        <w:tabs>
          <w:tab w:val="left" w:pos="2268"/>
        </w:tabs>
        <w:rPr>
          <w:rFonts w:cs="Arial"/>
        </w:rPr>
      </w:pPr>
      <w:r>
        <w:rPr>
          <w:rFonts w:cs="Arial"/>
        </w:rPr>
        <w:t>Part of Junior Management Committee.</w:t>
      </w:r>
    </w:p>
    <w:p w14:paraId="2A552B09" w14:textId="77777777" w:rsidR="00E74A1E" w:rsidRDefault="00E74A1E" w:rsidP="00DE69EC">
      <w:pPr>
        <w:pStyle w:val="ListParagraph"/>
        <w:tabs>
          <w:tab w:val="left" w:pos="2268"/>
        </w:tabs>
        <w:ind w:left="2623"/>
        <w:rPr>
          <w:rFonts w:cs="Arial"/>
        </w:rPr>
      </w:pPr>
    </w:p>
    <w:p w14:paraId="4C317F7E" w14:textId="33C8D78D" w:rsidR="00DE69EC" w:rsidRDefault="00DE69EC" w:rsidP="00DE69EC">
      <w:pPr>
        <w:pStyle w:val="ListParagraph"/>
        <w:tabs>
          <w:tab w:val="left" w:pos="2268"/>
        </w:tabs>
        <w:ind w:left="2623"/>
        <w:rPr>
          <w:rFonts w:cs="Arial"/>
        </w:rPr>
      </w:pPr>
      <w:r>
        <w:rPr>
          <w:rFonts w:cs="Arial"/>
        </w:rPr>
        <w:t xml:space="preserve"> </w:t>
      </w:r>
    </w:p>
    <w:p w14:paraId="4F0C2A87" w14:textId="472B3A48" w:rsidR="00DA4A64" w:rsidRPr="00DE69EC" w:rsidRDefault="00DA4A64" w:rsidP="00DE69EC">
      <w:pPr>
        <w:tabs>
          <w:tab w:val="left" w:pos="2268"/>
        </w:tabs>
        <w:rPr>
          <w:rFonts w:cs="Arial"/>
        </w:rPr>
      </w:pPr>
      <w:r w:rsidRPr="00DE69EC">
        <w:rPr>
          <w:rFonts w:cs="Arial"/>
        </w:rPr>
        <w:t xml:space="preserve">March 2016 –  </w:t>
      </w:r>
      <w:r w:rsidRPr="00DE69EC">
        <w:rPr>
          <w:rFonts w:cs="Arial"/>
        </w:rPr>
        <w:tab/>
      </w:r>
      <w:proofErr w:type="spellStart"/>
      <w:r w:rsidRPr="00DE69EC">
        <w:rPr>
          <w:rFonts w:cs="Arial"/>
          <w:b/>
        </w:rPr>
        <w:t>Vicsport</w:t>
      </w:r>
      <w:proofErr w:type="spellEnd"/>
    </w:p>
    <w:p w14:paraId="20C865DF" w14:textId="303C30A7" w:rsidR="00DA4A64" w:rsidRDefault="00A26022" w:rsidP="00DA4A64">
      <w:pPr>
        <w:tabs>
          <w:tab w:val="left" w:pos="2268"/>
        </w:tabs>
        <w:rPr>
          <w:rFonts w:cs="Arial"/>
        </w:rPr>
      </w:pPr>
      <w:r>
        <w:rPr>
          <w:rFonts w:cs="Arial"/>
        </w:rPr>
        <w:t>June</w:t>
      </w:r>
      <w:r w:rsidR="00DA4A64">
        <w:rPr>
          <w:rFonts w:cs="Arial"/>
        </w:rPr>
        <w:t xml:space="preserve"> 2016 </w:t>
      </w:r>
      <w:r w:rsidR="00DA4A64">
        <w:rPr>
          <w:rFonts w:cs="Arial"/>
        </w:rPr>
        <w:tab/>
        <w:t xml:space="preserve">Melbourne, Australia </w:t>
      </w:r>
    </w:p>
    <w:p w14:paraId="42F8D3E9" w14:textId="77777777" w:rsidR="00DA4A64" w:rsidRDefault="00DA4A64" w:rsidP="00DA4A64">
      <w:pPr>
        <w:tabs>
          <w:tab w:val="left" w:pos="2268"/>
        </w:tabs>
        <w:rPr>
          <w:rFonts w:cs="Arial"/>
        </w:rPr>
      </w:pPr>
    </w:p>
    <w:p w14:paraId="18310850" w14:textId="30CFD704" w:rsidR="00060F61" w:rsidRDefault="00DA4A64" w:rsidP="00060F61">
      <w:pPr>
        <w:tabs>
          <w:tab w:val="left" w:pos="2268"/>
        </w:tabs>
        <w:rPr>
          <w:rFonts w:cs="Arial"/>
        </w:rPr>
      </w:pPr>
      <w:r>
        <w:rPr>
          <w:rFonts w:cs="Arial"/>
        </w:rPr>
        <w:tab/>
        <w:t>Position: Intern/Administrative Officer</w:t>
      </w:r>
    </w:p>
    <w:p w14:paraId="307890B1" w14:textId="56A36CF0" w:rsidR="00060F61" w:rsidRDefault="00060F61" w:rsidP="00060F61">
      <w:pPr>
        <w:pStyle w:val="ListParagraph"/>
        <w:tabs>
          <w:tab w:val="left" w:pos="2268"/>
        </w:tabs>
        <w:rPr>
          <w:rFonts w:cs="Arial"/>
        </w:rPr>
      </w:pPr>
      <w:r>
        <w:rPr>
          <w:rFonts w:cs="Arial"/>
        </w:rPr>
        <w:t xml:space="preserve">                </w:t>
      </w:r>
    </w:p>
    <w:p w14:paraId="6C09FFB3" w14:textId="7B2A164E" w:rsidR="00060F61" w:rsidRDefault="00E74A1E" w:rsidP="005B368B">
      <w:pPr>
        <w:pStyle w:val="ListParagraph"/>
        <w:numPr>
          <w:ilvl w:val="0"/>
          <w:numId w:val="4"/>
        </w:numPr>
        <w:tabs>
          <w:tab w:val="left" w:pos="2268"/>
        </w:tabs>
        <w:rPr>
          <w:rFonts w:cs="Arial"/>
        </w:rPr>
      </w:pPr>
      <w:r>
        <w:rPr>
          <w:rFonts w:cs="Arial"/>
        </w:rPr>
        <w:t xml:space="preserve">Collected, collated and analysed </w:t>
      </w:r>
      <w:r w:rsidR="00060F61">
        <w:rPr>
          <w:rFonts w:cs="Arial"/>
        </w:rPr>
        <w:t>data related to Victorian State Sporting Association.</w:t>
      </w:r>
    </w:p>
    <w:p w14:paraId="06EF789D" w14:textId="322A7BE4" w:rsidR="00060F61" w:rsidRDefault="00E74A1E" w:rsidP="005B368B">
      <w:pPr>
        <w:pStyle w:val="ListParagraph"/>
        <w:numPr>
          <w:ilvl w:val="0"/>
          <w:numId w:val="4"/>
        </w:numPr>
        <w:tabs>
          <w:tab w:val="left" w:pos="2268"/>
        </w:tabs>
        <w:rPr>
          <w:rFonts w:cs="Arial"/>
        </w:rPr>
      </w:pPr>
      <w:r>
        <w:rPr>
          <w:rFonts w:cs="Arial"/>
        </w:rPr>
        <w:t>Helped to improve g</w:t>
      </w:r>
      <w:r w:rsidR="00060F61">
        <w:rPr>
          <w:rFonts w:cs="Arial"/>
        </w:rPr>
        <w:t>overnan</w:t>
      </w:r>
      <w:r w:rsidR="00E132AC">
        <w:rPr>
          <w:rFonts w:cs="Arial"/>
        </w:rPr>
        <w:t>c</w:t>
      </w:r>
      <w:r w:rsidR="00060F61">
        <w:rPr>
          <w:rFonts w:cs="Arial"/>
        </w:rPr>
        <w:t>e</w:t>
      </w:r>
      <w:r w:rsidR="00E132AC">
        <w:rPr>
          <w:rFonts w:cs="Arial"/>
        </w:rPr>
        <w:t xml:space="preserve"> </w:t>
      </w:r>
      <w:r>
        <w:rPr>
          <w:rFonts w:cs="Arial"/>
        </w:rPr>
        <w:t>practices and formulated</w:t>
      </w:r>
      <w:r w:rsidR="00060F61">
        <w:rPr>
          <w:rFonts w:cs="Arial"/>
        </w:rPr>
        <w:t xml:space="preserve"> strategies for member organisation</w:t>
      </w:r>
      <w:r>
        <w:rPr>
          <w:rFonts w:cs="Arial"/>
        </w:rPr>
        <w:t>s for the same</w:t>
      </w:r>
      <w:r w:rsidR="00060F61">
        <w:rPr>
          <w:rFonts w:cs="Arial"/>
        </w:rPr>
        <w:t>.</w:t>
      </w:r>
    </w:p>
    <w:p w14:paraId="5886B945" w14:textId="52EE37D8" w:rsidR="00060F61" w:rsidRDefault="00E74A1E" w:rsidP="005B368B">
      <w:pPr>
        <w:pStyle w:val="ListParagraph"/>
        <w:numPr>
          <w:ilvl w:val="0"/>
          <w:numId w:val="4"/>
        </w:numPr>
        <w:tabs>
          <w:tab w:val="left" w:pos="2268"/>
        </w:tabs>
        <w:rPr>
          <w:rFonts w:cs="Arial"/>
        </w:rPr>
      </w:pPr>
      <w:r>
        <w:rPr>
          <w:rFonts w:cs="Arial"/>
        </w:rPr>
        <w:lastRenderedPageBreak/>
        <w:t>Helped to increase</w:t>
      </w:r>
      <w:r w:rsidR="00060F61">
        <w:rPr>
          <w:rFonts w:cs="Arial"/>
        </w:rPr>
        <w:t xml:space="preserve"> student memb</w:t>
      </w:r>
      <w:r>
        <w:rPr>
          <w:rFonts w:cs="Arial"/>
        </w:rPr>
        <w:t>ership by reaching out to</w:t>
      </w:r>
      <w:r w:rsidR="00060F61">
        <w:rPr>
          <w:rFonts w:cs="Arial"/>
        </w:rPr>
        <w:t xml:space="preserve"> students</w:t>
      </w:r>
      <w:r>
        <w:rPr>
          <w:rFonts w:cs="Arial"/>
        </w:rPr>
        <w:t xml:space="preserve"> in Melbourne</w:t>
      </w:r>
      <w:r w:rsidR="00060F61">
        <w:rPr>
          <w:rFonts w:cs="Arial"/>
        </w:rPr>
        <w:t>.</w:t>
      </w:r>
    </w:p>
    <w:p w14:paraId="67203886" w14:textId="394003EB" w:rsidR="00060F61" w:rsidRDefault="00E74A1E" w:rsidP="005B368B">
      <w:pPr>
        <w:pStyle w:val="ListParagraph"/>
        <w:numPr>
          <w:ilvl w:val="0"/>
          <w:numId w:val="4"/>
        </w:numPr>
        <w:tabs>
          <w:tab w:val="left" w:pos="2268"/>
        </w:tabs>
        <w:rPr>
          <w:rFonts w:cs="Arial"/>
        </w:rPr>
      </w:pPr>
      <w:r>
        <w:rPr>
          <w:rFonts w:cs="Arial"/>
        </w:rPr>
        <w:t>Provided assistance in organising</w:t>
      </w:r>
      <w:r w:rsidR="00060F61">
        <w:rPr>
          <w:rFonts w:cs="Arial"/>
        </w:rPr>
        <w:t xml:space="preserve"> Victorian Sports Awards</w:t>
      </w:r>
      <w:r w:rsidR="00135F4D">
        <w:rPr>
          <w:rFonts w:cs="Arial"/>
        </w:rPr>
        <w:t>.</w:t>
      </w:r>
    </w:p>
    <w:p w14:paraId="43BCA0D5" w14:textId="77777777" w:rsidR="00135F4D" w:rsidRDefault="00135F4D" w:rsidP="00135F4D">
      <w:pPr>
        <w:pStyle w:val="ListParagraph"/>
        <w:tabs>
          <w:tab w:val="left" w:pos="2268"/>
        </w:tabs>
        <w:ind w:left="2687"/>
        <w:rPr>
          <w:rFonts w:cs="Arial"/>
        </w:rPr>
      </w:pPr>
    </w:p>
    <w:p w14:paraId="173DF9C6" w14:textId="77777777" w:rsidR="0088788D" w:rsidRPr="002346EF" w:rsidRDefault="0088788D" w:rsidP="002346EF">
      <w:pPr>
        <w:tabs>
          <w:tab w:val="left" w:pos="2268"/>
        </w:tabs>
        <w:rPr>
          <w:rFonts w:cs="Arial"/>
        </w:rPr>
      </w:pPr>
    </w:p>
    <w:p w14:paraId="6555EE61" w14:textId="77777777" w:rsidR="00701938" w:rsidRPr="00060F61" w:rsidRDefault="00701938" w:rsidP="00135F4D">
      <w:pPr>
        <w:pStyle w:val="ListParagraph"/>
        <w:tabs>
          <w:tab w:val="left" w:pos="2268"/>
        </w:tabs>
        <w:ind w:left="2687"/>
        <w:rPr>
          <w:rFonts w:cs="Arial"/>
        </w:rPr>
      </w:pPr>
    </w:p>
    <w:p w14:paraId="2C18A37B" w14:textId="63241C91" w:rsidR="00060F61" w:rsidRPr="00060F61" w:rsidRDefault="00060F61" w:rsidP="00060F61">
      <w:pPr>
        <w:pStyle w:val="ListParagraph"/>
        <w:tabs>
          <w:tab w:val="left" w:pos="2268"/>
        </w:tabs>
        <w:rPr>
          <w:rFonts w:cs="Arial"/>
        </w:rPr>
      </w:pPr>
    </w:p>
    <w:p w14:paraId="29C06D02" w14:textId="4F48EBF2" w:rsidR="00DA4A64" w:rsidRDefault="0020565A" w:rsidP="00DA4A64">
      <w:pPr>
        <w:tabs>
          <w:tab w:val="left" w:pos="2268"/>
        </w:tabs>
        <w:rPr>
          <w:b/>
          <w:iCs/>
        </w:rPr>
      </w:pPr>
      <w:sdt>
        <w:sdtPr>
          <w:id w:val="-1128384495"/>
          <w:placeholder>
            <w:docPart w:val="2E8942C2609C63489EC4E5871030930D"/>
          </w:placeholder>
          <w:date>
            <w:dateFormat w:val="MMMM yyyy"/>
            <w:lid w:val="en-AU"/>
            <w:storeMappedDataAs w:val="dateTime"/>
            <w:calendar w:val="gregorian"/>
          </w:date>
        </w:sdtPr>
        <w:sdtEndPr/>
        <w:sdtContent>
          <w:r w:rsidR="00DD235C">
            <w:t>November</w:t>
          </w:r>
        </w:sdtContent>
      </w:sdt>
      <w:r w:rsidR="00DA4A64">
        <w:t xml:space="preserve"> 2015 - </w:t>
      </w:r>
      <w:r w:rsidR="00DA4A64">
        <w:tab/>
      </w:r>
      <w:sdt>
        <w:sdtPr>
          <w:rPr>
            <w:rStyle w:val="Educationname"/>
          </w:rPr>
          <w:alias w:val="Employment"/>
          <w:tag w:val="Employment"/>
          <w:id w:val="1094752543"/>
          <w:placeholder>
            <w:docPart w:val="34955BF58118084E94500BF79B68773B"/>
          </w:placeholder>
          <w:text/>
        </w:sdtPr>
        <w:sdtEndPr>
          <w:rPr>
            <w:rStyle w:val="DefaultParagraphFont"/>
            <w:b w:val="0"/>
            <w:spacing w:val="-5"/>
          </w:rPr>
        </w:sdtEndPr>
        <w:sdtContent>
          <w:r w:rsidR="00DD235C">
            <w:rPr>
              <w:rStyle w:val="Educationname"/>
              <w:lang w:val="en-GB"/>
            </w:rPr>
            <w:t>Pascoe Vale Football Club</w:t>
          </w:r>
        </w:sdtContent>
      </w:sdt>
    </w:p>
    <w:p w14:paraId="5622A185" w14:textId="62E2E90B" w:rsidR="00DA4A64" w:rsidRDefault="0020565A" w:rsidP="00DA4A64">
      <w:pPr>
        <w:tabs>
          <w:tab w:val="left" w:pos="2268"/>
        </w:tabs>
        <w:rPr>
          <w:b/>
          <w:iCs/>
        </w:rPr>
      </w:pPr>
      <w:sdt>
        <w:sdtPr>
          <w:id w:val="-1691518116"/>
          <w:placeholder>
            <w:docPart w:val="60BADA0068D43B46B947197AF79B07E0"/>
          </w:placeholder>
          <w:date w:fullDate="2016-01-01T00:00:00Z">
            <w:dateFormat w:val="MMMM yyyy"/>
            <w:lid w:val="en-AU"/>
            <w:storeMappedDataAs w:val="dateTime"/>
            <w:calendar w:val="gregorian"/>
          </w:date>
        </w:sdtPr>
        <w:sdtEndPr/>
        <w:sdtContent>
          <w:r w:rsidR="00DD235C">
            <w:t>January 2016</w:t>
          </w:r>
        </w:sdtContent>
      </w:sdt>
      <w:r w:rsidR="00DA4A64">
        <w:tab/>
      </w:r>
      <w:sdt>
        <w:sdtPr>
          <w:id w:val="-1011987810"/>
          <w:placeholder>
            <w:docPart w:val="D3F3104D011FCF4090EDEE3EF3DB66B4"/>
          </w:placeholder>
          <w:text/>
        </w:sdtPr>
        <w:sdtEndPr/>
        <w:sdtContent>
          <w:r w:rsidR="00DD235C">
            <w:rPr>
              <w:lang w:val="en-GB"/>
            </w:rPr>
            <w:t>Melbourne</w:t>
          </w:r>
        </w:sdtContent>
      </w:sdt>
      <w:r w:rsidR="00DA4A64">
        <w:t xml:space="preserve">, </w:t>
      </w:r>
      <w:sdt>
        <w:sdtPr>
          <w:id w:val="-607117720"/>
          <w:placeholder>
            <w:docPart w:val="F711FB3876DD774D815A955F35982B58"/>
          </w:placeholder>
          <w:text/>
        </w:sdtPr>
        <w:sdtEndPr/>
        <w:sdtContent>
          <w:r w:rsidR="00DD235C">
            <w:rPr>
              <w:lang w:val="en-GB"/>
            </w:rPr>
            <w:t>Australia</w:t>
          </w:r>
        </w:sdtContent>
      </w:sdt>
    </w:p>
    <w:p w14:paraId="099B4336" w14:textId="77777777" w:rsidR="00DA4A64" w:rsidRDefault="00DA4A64" w:rsidP="00DA4A64">
      <w:pPr>
        <w:tabs>
          <w:tab w:val="left" w:pos="2268"/>
        </w:tabs>
        <w:rPr>
          <w:b/>
          <w:iCs/>
        </w:rPr>
      </w:pPr>
    </w:p>
    <w:p w14:paraId="246E2491" w14:textId="6467F1C8" w:rsidR="00DA4A64" w:rsidRPr="009E3838" w:rsidRDefault="00DA4A64" w:rsidP="00DA4A64">
      <w:pPr>
        <w:tabs>
          <w:tab w:val="left" w:pos="2268"/>
        </w:tabs>
        <w:rPr>
          <w:bCs/>
          <w:u w:val="single"/>
        </w:rPr>
      </w:pPr>
      <w:r w:rsidRPr="009E3838">
        <w:tab/>
      </w:r>
      <w:r w:rsidRPr="009E3838">
        <w:rPr>
          <w:bCs/>
        </w:rPr>
        <w:t xml:space="preserve">Position: </w:t>
      </w:r>
      <w:sdt>
        <w:sdtPr>
          <w:rPr>
            <w:bCs/>
          </w:rPr>
          <w:id w:val="-646133756"/>
          <w:placeholder>
            <w:docPart w:val="6FF4FDBA4550F547A38AEE2A79BF9F5F"/>
          </w:placeholder>
          <w:text/>
        </w:sdtPr>
        <w:sdtEndPr/>
        <w:sdtContent>
          <w:r w:rsidR="00852F09">
            <w:rPr>
              <w:bCs/>
              <w:lang w:val="en-GB"/>
            </w:rPr>
            <w:t>Manager, Under 20 Football</w:t>
          </w:r>
          <w:r w:rsidR="00DD235C">
            <w:rPr>
              <w:bCs/>
              <w:lang w:val="en-GB"/>
            </w:rPr>
            <w:t xml:space="preserve"> Team</w:t>
          </w:r>
        </w:sdtContent>
      </w:sdt>
    </w:p>
    <w:p w14:paraId="58F82032" w14:textId="2950107B" w:rsidR="00135F4D" w:rsidRDefault="00135F4D" w:rsidP="00135F4D">
      <w:pPr>
        <w:tabs>
          <w:tab w:val="left" w:pos="567"/>
        </w:tabs>
        <w:rPr>
          <w:rFonts w:cs="Arial"/>
          <w:b/>
        </w:rPr>
      </w:pPr>
    </w:p>
    <w:p w14:paraId="19954C76" w14:textId="4A7F0202" w:rsidR="00135F4D" w:rsidRPr="00135F4D" w:rsidRDefault="00E74A1E" w:rsidP="005B368B">
      <w:pPr>
        <w:pStyle w:val="ListParagraph"/>
        <w:numPr>
          <w:ilvl w:val="0"/>
          <w:numId w:val="5"/>
        </w:numPr>
        <w:tabs>
          <w:tab w:val="left" w:pos="567"/>
        </w:tabs>
        <w:rPr>
          <w:rFonts w:cs="Arial"/>
          <w:b/>
        </w:rPr>
      </w:pPr>
      <w:r>
        <w:rPr>
          <w:rFonts w:cs="Arial"/>
        </w:rPr>
        <w:t>Assisted</w:t>
      </w:r>
      <w:r w:rsidR="00E132AC">
        <w:rPr>
          <w:rFonts w:cs="Arial"/>
        </w:rPr>
        <w:t xml:space="preserve"> the coach in carrying out </w:t>
      </w:r>
      <w:r w:rsidR="00135F4D">
        <w:rPr>
          <w:rFonts w:cs="Arial"/>
        </w:rPr>
        <w:t>practice session</w:t>
      </w:r>
      <w:r w:rsidR="00E132AC">
        <w:rPr>
          <w:rFonts w:cs="Arial"/>
        </w:rPr>
        <w:t>s</w:t>
      </w:r>
      <w:r w:rsidR="00135F4D">
        <w:rPr>
          <w:rFonts w:cs="Arial"/>
        </w:rPr>
        <w:t>.</w:t>
      </w:r>
    </w:p>
    <w:p w14:paraId="0301B566" w14:textId="40E4A42D" w:rsidR="00135F4D" w:rsidRPr="00135F4D" w:rsidRDefault="00E74A1E" w:rsidP="005B368B">
      <w:pPr>
        <w:pStyle w:val="ListParagraph"/>
        <w:numPr>
          <w:ilvl w:val="0"/>
          <w:numId w:val="5"/>
        </w:numPr>
        <w:tabs>
          <w:tab w:val="left" w:pos="567"/>
        </w:tabs>
        <w:rPr>
          <w:rFonts w:cs="Arial"/>
          <w:b/>
        </w:rPr>
      </w:pPr>
      <w:r>
        <w:rPr>
          <w:rFonts w:cs="Arial"/>
        </w:rPr>
        <w:t>Planned</w:t>
      </w:r>
      <w:r w:rsidR="00E132AC">
        <w:rPr>
          <w:rFonts w:cs="Arial"/>
        </w:rPr>
        <w:t xml:space="preserve"> drills for </w:t>
      </w:r>
      <w:r w:rsidR="00135F4D">
        <w:rPr>
          <w:rFonts w:cs="Arial"/>
        </w:rPr>
        <w:t>practice session</w:t>
      </w:r>
      <w:r>
        <w:rPr>
          <w:rFonts w:cs="Arial"/>
        </w:rPr>
        <w:t>s</w:t>
      </w:r>
      <w:r w:rsidR="00135F4D">
        <w:rPr>
          <w:rFonts w:cs="Arial"/>
        </w:rPr>
        <w:t>.</w:t>
      </w:r>
    </w:p>
    <w:p w14:paraId="456C9EED" w14:textId="6789D5B6" w:rsidR="00135F4D" w:rsidRPr="00135F4D" w:rsidRDefault="00135F4D" w:rsidP="005B368B">
      <w:pPr>
        <w:pStyle w:val="ListParagraph"/>
        <w:numPr>
          <w:ilvl w:val="0"/>
          <w:numId w:val="5"/>
        </w:numPr>
        <w:tabs>
          <w:tab w:val="left" w:pos="567"/>
        </w:tabs>
        <w:rPr>
          <w:rFonts w:cs="Arial"/>
          <w:b/>
        </w:rPr>
      </w:pPr>
      <w:r>
        <w:rPr>
          <w:rFonts w:cs="Arial"/>
        </w:rPr>
        <w:t xml:space="preserve">Responsible for handling the </w:t>
      </w:r>
      <w:proofErr w:type="spellStart"/>
      <w:r>
        <w:rPr>
          <w:rFonts w:cs="Arial"/>
        </w:rPr>
        <w:t>equipments</w:t>
      </w:r>
      <w:proofErr w:type="spellEnd"/>
      <w:r>
        <w:rPr>
          <w:rFonts w:cs="Arial"/>
        </w:rPr>
        <w:t>.</w:t>
      </w:r>
    </w:p>
    <w:p w14:paraId="2F783401" w14:textId="22088D5C" w:rsidR="00C042CA" w:rsidRPr="00B149A9" w:rsidRDefault="00E74A1E" w:rsidP="00B15A74">
      <w:pPr>
        <w:pStyle w:val="ListParagraph"/>
        <w:numPr>
          <w:ilvl w:val="0"/>
          <w:numId w:val="5"/>
        </w:numPr>
        <w:tabs>
          <w:tab w:val="left" w:pos="567"/>
        </w:tabs>
        <w:rPr>
          <w:rFonts w:cs="Arial"/>
          <w:b/>
        </w:rPr>
      </w:pPr>
      <w:r>
        <w:rPr>
          <w:rFonts w:cs="Arial"/>
        </w:rPr>
        <w:t>Handled</w:t>
      </w:r>
      <w:r w:rsidR="00135F4D">
        <w:rPr>
          <w:rFonts w:cs="Arial"/>
        </w:rPr>
        <w:t xml:space="preserve"> match day operations</w:t>
      </w:r>
    </w:p>
    <w:p w14:paraId="2C49F525" w14:textId="77777777" w:rsidR="00A47AD5" w:rsidRDefault="00A47AD5" w:rsidP="00B15A74">
      <w:pPr>
        <w:tabs>
          <w:tab w:val="left" w:pos="567"/>
        </w:tabs>
        <w:rPr>
          <w:rFonts w:cs="Arial"/>
          <w:b/>
        </w:rPr>
      </w:pPr>
    </w:p>
    <w:p w14:paraId="2C4E68D4" w14:textId="77777777" w:rsidR="00A47AD5" w:rsidRPr="00B15A74" w:rsidRDefault="00A47AD5" w:rsidP="00B15A74">
      <w:pPr>
        <w:tabs>
          <w:tab w:val="left" w:pos="567"/>
        </w:tabs>
        <w:rPr>
          <w:rFonts w:cs="Arial"/>
          <w:b/>
        </w:rPr>
      </w:pPr>
    </w:p>
    <w:p w14:paraId="09835D17" w14:textId="77777777" w:rsidR="00854FE5" w:rsidRPr="002475EA" w:rsidRDefault="00854FE5" w:rsidP="00294D1D">
      <w:pPr>
        <w:pBdr>
          <w:top w:val="single" w:sz="12" w:space="1" w:color="auto"/>
          <w:bottom w:val="single" w:sz="12" w:space="1" w:color="auto"/>
        </w:pBdr>
        <w:shd w:val="pct5" w:color="auto" w:fill="auto"/>
        <w:jc w:val="center"/>
        <w:outlineLvl w:val="0"/>
        <w:rPr>
          <w:rFonts w:cs="Arial"/>
          <w:b/>
          <w:bCs/>
          <w:sz w:val="32"/>
        </w:rPr>
      </w:pPr>
      <w:r w:rsidRPr="002475EA">
        <w:rPr>
          <w:rFonts w:cs="Arial"/>
          <w:b/>
          <w:bCs/>
          <w:sz w:val="32"/>
        </w:rPr>
        <w:t>PERSONAL ACHIEVEMENTS</w:t>
      </w:r>
      <w:r w:rsidR="00A70DDD">
        <w:rPr>
          <w:rFonts w:cs="Arial"/>
          <w:b/>
          <w:bCs/>
          <w:sz w:val="32"/>
        </w:rPr>
        <w:t>/ADDITIONAL SKILLS</w:t>
      </w:r>
    </w:p>
    <w:p w14:paraId="0F96F2A8" w14:textId="77777777" w:rsidR="004E5249" w:rsidRDefault="004E5249" w:rsidP="004E5249">
      <w:pPr>
        <w:rPr>
          <w:rFonts w:cs="Arial"/>
        </w:rPr>
      </w:pPr>
    </w:p>
    <w:p w14:paraId="79A0D06C" w14:textId="77777777" w:rsidR="00E2338A" w:rsidRDefault="00E2338A" w:rsidP="00E2338A">
      <w:pPr>
        <w:tabs>
          <w:tab w:val="left" w:pos="2268"/>
        </w:tabs>
        <w:rPr>
          <w:bCs/>
        </w:rPr>
      </w:pPr>
    </w:p>
    <w:sdt>
      <w:sdtPr>
        <w:rPr>
          <w:bCs/>
        </w:rPr>
        <w:id w:val="-1431499982"/>
        <w:placeholder>
          <w:docPart w:val="466CE92DE37B40158CF599DB56050CDB"/>
        </w:placeholder>
        <w:text/>
      </w:sdtPr>
      <w:sdtEndPr/>
      <w:sdtContent>
        <w:p w14:paraId="2968B2ED" w14:textId="2CB58F6B" w:rsidR="00B8436E" w:rsidRPr="009E3838" w:rsidRDefault="00DD235C" w:rsidP="005B368B">
          <w:pPr>
            <w:numPr>
              <w:ilvl w:val="0"/>
              <w:numId w:val="1"/>
            </w:numPr>
            <w:tabs>
              <w:tab w:val="left" w:pos="2268"/>
            </w:tabs>
            <w:ind w:left="2628"/>
            <w:rPr>
              <w:bCs/>
            </w:rPr>
          </w:pPr>
          <w:r>
            <w:rPr>
              <w:bCs/>
              <w:lang w:val="en-GB"/>
            </w:rPr>
            <w:t xml:space="preserve">Awarded title of Master Trainer level 1 by Coach Will </w:t>
          </w:r>
          <w:proofErr w:type="spellStart"/>
          <w:r>
            <w:rPr>
              <w:bCs/>
              <w:lang w:val="en-GB"/>
            </w:rPr>
            <w:t>Arnost</w:t>
          </w:r>
          <w:proofErr w:type="spellEnd"/>
          <w:r>
            <w:rPr>
              <w:bCs/>
              <w:lang w:val="en-GB"/>
            </w:rPr>
            <w:t>, AIF, Melbourne</w:t>
          </w:r>
        </w:p>
      </w:sdtContent>
    </w:sdt>
    <w:p w14:paraId="30A4F2F5" w14:textId="77777777" w:rsidR="00E2338A" w:rsidRDefault="00E2338A" w:rsidP="00E2338A">
      <w:pPr>
        <w:tabs>
          <w:tab w:val="left" w:pos="2268"/>
        </w:tabs>
        <w:rPr>
          <w:bCs/>
        </w:rPr>
      </w:pPr>
    </w:p>
    <w:sdt>
      <w:sdtPr>
        <w:rPr>
          <w:bCs/>
        </w:rPr>
        <w:id w:val="-1590462485"/>
        <w:placeholder>
          <w:docPart w:val="691C6D8F3B0CE94AB023FA5D4E3D38F6"/>
        </w:placeholder>
        <w:text/>
      </w:sdtPr>
      <w:sdtEndPr/>
      <w:sdtContent>
        <w:p w14:paraId="329CE659" w14:textId="5DD132AE" w:rsidR="00F25E75" w:rsidRPr="00EF649E" w:rsidRDefault="00DD235C" w:rsidP="00EF649E">
          <w:pPr>
            <w:numPr>
              <w:ilvl w:val="0"/>
              <w:numId w:val="1"/>
            </w:numPr>
            <w:tabs>
              <w:tab w:val="left" w:pos="2268"/>
            </w:tabs>
            <w:ind w:left="2628"/>
            <w:rPr>
              <w:bCs/>
            </w:rPr>
          </w:pPr>
          <w:r>
            <w:rPr>
              <w:bCs/>
              <w:lang w:val="en-GB"/>
            </w:rPr>
            <w:t>Only one in the batch to be awarded with the ‘Institute Energizer’ Certificate at AIF for demonstrating exceptional enthusiasm and passion throughout the course.</w:t>
          </w:r>
        </w:p>
      </w:sdtContent>
    </w:sdt>
    <w:p w14:paraId="7D1D4BF8" w14:textId="77777777" w:rsidR="00F25E75" w:rsidRDefault="00F25E75" w:rsidP="00E2338A">
      <w:pPr>
        <w:tabs>
          <w:tab w:val="left" w:pos="2268"/>
        </w:tabs>
        <w:rPr>
          <w:bCs/>
        </w:rPr>
      </w:pPr>
    </w:p>
    <w:sdt>
      <w:sdtPr>
        <w:rPr>
          <w:bCs/>
        </w:rPr>
        <w:id w:val="-1898807513"/>
        <w:placeholder>
          <w:docPart w:val="DB0E7FC4A1C4BF4B90FBDAAF890725FF"/>
        </w:placeholder>
        <w:text/>
      </w:sdtPr>
      <w:sdtEndPr/>
      <w:sdtContent>
        <w:p w14:paraId="23EEA7E7" w14:textId="7E690D6F" w:rsidR="00F25E75" w:rsidRPr="009E3838" w:rsidRDefault="00DD235C" w:rsidP="005B368B">
          <w:pPr>
            <w:numPr>
              <w:ilvl w:val="0"/>
              <w:numId w:val="1"/>
            </w:numPr>
            <w:tabs>
              <w:tab w:val="left" w:pos="2268"/>
            </w:tabs>
            <w:ind w:left="2628"/>
            <w:rPr>
              <w:bCs/>
            </w:rPr>
          </w:pPr>
          <w:r>
            <w:rPr>
              <w:bCs/>
              <w:lang w:val="en-GB"/>
            </w:rPr>
            <w:t>National level Volleyball Player (2008) (India) (U/19) – Captain of the team</w:t>
          </w:r>
        </w:p>
      </w:sdtContent>
    </w:sdt>
    <w:p w14:paraId="53ED0871" w14:textId="77777777" w:rsidR="00F25E75" w:rsidRDefault="00F25E75" w:rsidP="00E2338A">
      <w:pPr>
        <w:tabs>
          <w:tab w:val="left" w:pos="2268"/>
        </w:tabs>
        <w:rPr>
          <w:bCs/>
        </w:rPr>
      </w:pPr>
    </w:p>
    <w:sdt>
      <w:sdtPr>
        <w:rPr>
          <w:bCs/>
        </w:rPr>
        <w:id w:val="1891074535"/>
        <w:text/>
      </w:sdtPr>
      <w:sdtEndPr/>
      <w:sdtContent>
        <w:p w14:paraId="43097812" w14:textId="780E7581" w:rsidR="00B8436E" w:rsidRPr="009E3838" w:rsidRDefault="00DD235C" w:rsidP="005B368B">
          <w:pPr>
            <w:numPr>
              <w:ilvl w:val="0"/>
              <w:numId w:val="1"/>
            </w:numPr>
            <w:tabs>
              <w:tab w:val="left" w:pos="2268"/>
            </w:tabs>
            <w:ind w:left="2628"/>
            <w:rPr>
              <w:bCs/>
            </w:rPr>
          </w:pPr>
          <w:r>
            <w:rPr>
              <w:bCs/>
              <w:lang w:val="en-GB"/>
            </w:rPr>
            <w:t>State level Volleyball for Mumbai (2007) (U/17) – Captain of the team</w:t>
          </w:r>
        </w:p>
      </w:sdtContent>
    </w:sdt>
    <w:p w14:paraId="5D5026ED" w14:textId="77777777" w:rsidR="00947322" w:rsidRDefault="00947322" w:rsidP="004E5249">
      <w:pPr>
        <w:rPr>
          <w:rFonts w:cs="Arial"/>
        </w:rPr>
      </w:pPr>
    </w:p>
    <w:sdt>
      <w:sdtPr>
        <w:rPr>
          <w:bCs/>
        </w:rPr>
        <w:id w:val="-1244410084"/>
        <w:text/>
      </w:sdtPr>
      <w:sdtEndPr/>
      <w:sdtContent>
        <w:p w14:paraId="6A680C86" w14:textId="0E1CD6E4" w:rsidR="00B256C6" w:rsidRPr="009E3838" w:rsidRDefault="00DD235C" w:rsidP="005B368B">
          <w:pPr>
            <w:numPr>
              <w:ilvl w:val="0"/>
              <w:numId w:val="1"/>
            </w:numPr>
            <w:tabs>
              <w:tab w:val="left" w:pos="2268"/>
            </w:tabs>
            <w:ind w:left="2628"/>
            <w:rPr>
              <w:bCs/>
            </w:rPr>
          </w:pPr>
          <w:r>
            <w:rPr>
              <w:bCs/>
              <w:lang w:val="en-GB"/>
            </w:rPr>
            <w:t>State level Netball for Mumbai (2009)</w:t>
          </w:r>
        </w:p>
      </w:sdtContent>
    </w:sdt>
    <w:p w14:paraId="303E23A5" w14:textId="77777777" w:rsidR="00B256C6" w:rsidRDefault="00B256C6" w:rsidP="004E5249">
      <w:pPr>
        <w:rPr>
          <w:rFonts w:cs="Arial"/>
        </w:rPr>
      </w:pPr>
    </w:p>
    <w:sdt>
      <w:sdtPr>
        <w:rPr>
          <w:bCs/>
        </w:rPr>
        <w:id w:val="1912817659"/>
        <w:text/>
      </w:sdtPr>
      <w:sdtEndPr/>
      <w:sdtContent>
        <w:p w14:paraId="5C001BEC" w14:textId="556C5937" w:rsidR="00B256C6" w:rsidRPr="009E3838" w:rsidRDefault="00DD235C" w:rsidP="005B368B">
          <w:pPr>
            <w:numPr>
              <w:ilvl w:val="0"/>
              <w:numId w:val="1"/>
            </w:numPr>
            <w:tabs>
              <w:tab w:val="left" w:pos="2268"/>
            </w:tabs>
            <w:ind w:left="2628"/>
            <w:rPr>
              <w:bCs/>
            </w:rPr>
          </w:pPr>
          <w:r>
            <w:rPr>
              <w:bCs/>
              <w:lang w:val="en-GB"/>
            </w:rPr>
            <w:t>Zonal level Volleyball (2005) (U/15)</w:t>
          </w:r>
        </w:p>
      </w:sdtContent>
    </w:sdt>
    <w:p w14:paraId="0ADC1AF0" w14:textId="77777777" w:rsidR="00B256C6" w:rsidRDefault="00B256C6" w:rsidP="004E5249">
      <w:pPr>
        <w:rPr>
          <w:rFonts w:cs="Arial"/>
        </w:rPr>
      </w:pPr>
    </w:p>
    <w:sdt>
      <w:sdtPr>
        <w:rPr>
          <w:bCs/>
        </w:rPr>
        <w:id w:val="-1972816481"/>
        <w:text/>
      </w:sdtPr>
      <w:sdtEndPr/>
      <w:sdtContent>
        <w:p w14:paraId="2CA0F64E" w14:textId="12C993D4" w:rsidR="00B256C6" w:rsidRPr="009E3838" w:rsidRDefault="00DD235C" w:rsidP="004218EB">
          <w:pPr>
            <w:numPr>
              <w:ilvl w:val="0"/>
              <w:numId w:val="1"/>
            </w:numPr>
            <w:tabs>
              <w:tab w:val="left" w:pos="2268"/>
            </w:tabs>
            <w:spacing w:line="276" w:lineRule="auto"/>
            <w:ind w:left="2628"/>
            <w:rPr>
              <w:bCs/>
            </w:rPr>
          </w:pPr>
          <w:r>
            <w:rPr>
              <w:bCs/>
              <w:lang w:val="en-GB"/>
            </w:rPr>
            <w:t xml:space="preserve">Volleyball team captain – </w:t>
          </w:r>
          <w:proofErr w:type="spellStart"/>
          <w:r>
            <w:rPr>
              <w:bCs/>
              <w:lang w:val="en-GB"/>
            </w:rPr>
            <w:t>Narsee</w:t>
          </w:r>
          <w:proofErr w:type="spellEnd"/>
          <w:r>
            <w:rPr>
              <w:bCs/>
              <w:lang w:val="en-GB"/>
            </w:rPr>
            <w:t xml:space="preserve"> </w:t>
          </w:r>
          <w:proofErr w:type="spellStart"/>
          <w:r>
            <w:rPr>
              <w:bCs/>
              <w:lang w:val="en-GB"/>
            </w:rPr>
            <w:t>Monjee</w:t>
          </w:r>
          <w:proofErr w:type="spellEnd"/>
          <w:r>
            <w:rPr>
              <w:bCs/>
              <w:lang w:val="en-GB"/>
            </w:rPr>
            <w:t xml:space="preserve"> College of Commerce and Economics</w:t>
          </w:r>
        </w:p>
      </w:sdtContent>
    </w:sdt>
    <w:p w14:paraId="5C019EC6" w14:textId="77777777" w:rsidR="00B256C6" w:rsidRDefault="00B256C6" w:rsidP="004E5249">
      <w:pPr>
        <w:rPr>
          <w:rFonts w:cs="Arial"/>
        </w:rPr>
      </w:pPr>
    </w:p>
    <w:sdt>
      <w:sdtPr>
        <w:rPr>
          <w:bCs/>
        </w:rPr>
        <w:id w:val="-2081814399"/>
        <w:text/>
      </w:sdtPr>
      <w:sdtEndPr/>
      <w:sdtContent>
        <w:p w14:paraId="4C19096C" w14:textId="180FD5D4" w:rsidR="00547BBE" w:rsidRPr="009E3838" w:rsidRDefault="00DD235C" w:rsidP="005B368B">
          <w:pPr>
            <w:numPr>
              <w:ilvl w:val="0"/>
              <w:numId w:val="1"/>
            </w:numPr>
            <w:tabs>
              <w:tab w:val="left" w:pos="2268"/>
            </w:tabs>
            <w:ind w:left="2628"/>
            <w:rPr>
              <w:bCs/>
            </w:rPr>
          </w:pPr>
          <w:r>
            <w:rPr>
              <w:bCs/>
              <w:lang w:val="en-GB"/>
            </w:rPr>
            <w:t>Vice-Chairperson of Umang 2012 (Inter-Collegiate Festival)</w:t>
          </w:r>
        </w:p>
      </w:sdtContent>
    </w:sdt>
    <w:p w14:paraId="4B52C8FE" w14:textId="77777777" w:rsidR="00547BBE" w:rsidRDefault="00547BBE" w:rsidP="004E5249">
      <w:pPr>
        <w:rPr>
          <w:rFonts w:cs="Arial"/>
        </w:rPr>
      </w:pPr>
    </w:p>
    <w:sdt>
      <w:sdtPr>
        <w:rPr>
          <w:bCs/>
        </w:rPr>
        <w:id w:val="8569735"/>
        <w:text/>
      </w:sdtPr>
      <w:sdtEndPr/>
      <w:sdtContent>
        <w:p w14:paraId="45CDE3A2" w14:textId="250184CD" w:rsidR="008830EA" w:rsidRPr="009E3838" w:rsidRDefault="00DD235C" w:rsidP="005B368B">
          <w:pPr>
            <w:numPr>
              <w:ilvl w:val="0"/>
              <w:numId w:val="1"/>
            </w:numPr>
            <w:tabs>
              <w:tab w:val="left" w:pos="2268"/>
            </w:tabs>
            <w:ind w:left="2628"/>
            <w:rPr>
              <w:bCs/>
            </w:rPr>
          </w:pPr>
          <w:r>
            <w:rPr>
              <w:bCs/>
              <w:lang w:val="en-GB"/>
            </w:rPr>
            <w:t xml:space="preserve">Awarded </w:t>
          </w:r>
          <w:proofErr w:type="spellStart"/>
          <w:r>
            <w:rPr>
              <w:bCs/>
              <w:lang w:val="en-GB"/>
            </w:rPr>
            <w:t>Ajit</w:t>
          </w:r>
          <w:proofErr w:type="spellEnd"/>
          <w:r>
            <w:rPr>
              <w:bCs/>
              <w:lang w:val="en-GB"/>
            </w:rPr>
            <w:t xml:space="preserve"> </w:t>
          </w:r>
          <w:proofErr w:type="spellStart"/>
          <w:r>
            <w:rPr>
              <w:bCs/>
              <w:lang w:val="en-GB"/>
            </w:rPr>
            <w:t>Datar</w:t>
          </w:r>
          <w:proofErr w:type="spellEnd"/>
          <w:r>
            <w:rPr>
              <w:bCs/>
              <w:lang w:val="en-GB"/>
            </w:rPr>
            <w:t xml:space="preserve"> Memorial Scholarship for the Academic Year 2012-2013 by </w:t>
          </w:r>
          <w:proofErr w:type="spellStart"/>
          <w:r>
            <w:rPr>
              <w:bCs/>
              <w:lang w:val="en-GB"/>
            </w:rPr>
            <w:t>Narsee</w:t>
          </w:r>
          <w:proofErr w:type="spellEnd"/>
          <w:r>
            <w:rPr>
              <w:bCs/>
              <w:lang w:val="en-GB"/>
            </w:rPr>
            <w:t xml:space="preserve"> </w:t>
          </w:r>
          <w:proofErr w:type="spellStart"/>
          <w:r>
            <w:rPr>
              <w:bCs/>
              <w:lang w:val="en-GB"/>
            </w:rPr>
            <w:t>Monjee</w:t>
          </w:r>
          <w:proofErr w:type="spellEnd"/>
          <w:r>
            <w:rPr>
              <w:bCs/>
              <w:lang w:val="en-GB"/>
            </w:rPr>
            <w:t xml:space="preserve"> College of Commerce and Economics for making Umang (Inter-Collegiate Festival) Asia’s fastest growing festival.</w:t>
          </w:r>
        </w:p>
      </w:sdtContent>
    </w:sdt>
    <w:p w14:paraId="4C3AA10D" w14:textId="06A518EE" w:rsidR="008830EA" w:rsidRDefault="008830EA" w:rsidP="004E5249">
      <w:pPr>
        <w:rPr>
          <w:rFonts w:cs="Arial"/>
        </w:rPr>
      </w:pPr>
    </w:p>
    <w:sdt>
      <w:sdtPr>
        <w:rPr>
          <w:bCs/>
        </w:rPr>
        <w:id w:val="-204416604"/>
        <w:text/>
      </w:sdtPr>
      <w:sdtEndPr/>
      <w:sdtContent>
        <w:p w14:paraId="2ED79E9E" w14:textId="2280C383" w:rsidR="00850C91" w:rsidRPr="00823CBE" w:rsidRDefault="00DD235C" w:rsidP="005B368B">
          <w:pPr>
            <w:numPr>
              <w:ilvl w:val="0"/>
              <w:numId w:val="1"/>
            </w:numPr>
            <w:tabs>
              <w:tab w:val="left" w:pos="2268"/>
            </w:tabs>
            <w:ind w:left="2628"/>
            <w:rPr>
              <w:bCs/>
            </w:rPr>
          </w:pPr>
          <w:r>
            <w:rPr>
              <w:bCs/>
              <w:lang w:val="en-GB"/>
            </w:rPr>
            <w:t xml:space="preserve">Newspaper article in </w:t>
          </w:r>
          <w:proofErr w:type="spellStart"/>
          <w:r>
            <w:rPr>
              <w:bCs/>
              <w:lang w:val="en-GB"/>
            </w:rPr>
            <w:t>MySpace</w:t>
          </w:r>
          <w:proofErr w:type="spellEnd"/>
          <w:r>
            <w:rPr>
              <w:bCs/>
              <w:lang w:val="en-GB"/>
            </w:rPr>
            <w:t xml:space="preserve"> Mumbai, for bagging 6th place at </w:t>
          </w:r>
          <w:r w:rsidR="00A47AD5">
            <w:rPr>
              <w:bCs/>
              <w:lang w:val="en-GB"/>
            </w:rPr>
            <w:t>the National level, Volleyball.</w:t>
          </w:r>
        </w:p>
      </w:sdtContent>
    </w:sdt>
    <w:p w14:paraId="20ECF170" w14:textId="77777777" w:rsidR="00850C91" w:rsidRDefault="00850C91" w:rsidP="004E5249">
      <w:pPr>
        <w:rPr>
          <w:rFonts w:cs="Arial"/>
        </w:rPr>
      </w:pPr>
    </w:p>
    <w:p w14:paraId="3F85C7F7" w14:textId="77777777" w:rsidR="00836A81" w:rsidRPr="009E3838" w:rsidRDefault="00836A81" w:rsidP="004E5249">
      <w:pPr>
        <w:rPr>
          <w:rFonts w:cs="Arial"/>
        </w:rPr>
      </w:pPr>
    </w:p>
    <w:p w14:paraId="66F22A83" w14:textId="77777777" w:rsidR="00854FE5" w:rsidRPr="002475EA" w:rsidRDefault="00854FE5" w:rsidP="00294D1D">
      <w:pPr>
        <w:pBdr>
          <w:top w:val="single" w:sz="12" w:space="1" w:color="auto"/>
          <w:bottom w:val="single" w:sz="12" w:space="1" w:color="auto"/>
        </w:pBdr>
        <w:shd w:val="pct5" w:color="auto" w:fill="auto"/>
        <w:jc w:val="center"/>
        <w:outlineLvl w:val="0"/>
        <w:rPr>
          <w:rFonts w:cs="Arial"/>
          <w:b/>
          <w:bCs/>
          <w:sz w:val="32"/>
        </w:rPr>
      </w:pPr>
      <w:r w:rsidRPr="002475EA">
        <w:rPr>
          <w:rFonts w:cs="Arial"/>
          <w:b/>
          <w:bCs/>
          <w:sz w:val="32"/>
        </w:rPr>
        <w:t>INTERESTS</w:t>
      </w:r>
    </w:p>
    <w:p w14:paraId="65062C73" w14:textId="77777777" w:rsidR="00836A81" w:rsidRDefault="00836A81" w:rsidP="004E5249">
      <w:pPr>
        <w:rPr>
          <w:rFonts w:cs="Arial"/>
        </w:rPr>
      </w:pPr>
    </w:p>
    <w:p w14:paraId="24475113" w14:textId="1F132B7E" w:rsidR="004218EB" w:rsidRDefault="004218EB" w:rsidP="004218EB">
      <w:pPr>
        <w:pStyle w:val="ListParagraph"/>
        <w:numPr>
          <w:ilvl w:val="0"/>
          <w:numId w:val="18"/>
        </w:numPr>
        <w:tabs>
          <w:tab w:val="left" w:pos="2268"/>
        </w:tabs>
        <w:spacing w:line="276" w:lineRule="auto"/>
        <w:rPr>
          <w:bCs/>
        </w:rPr>
      </w:pPr>
      <w:r>
        <w:rPr>
          <w:bCs/>
        </w:rPr>
        <w:t>Cricket and Football fan</w:t>
      </w:r>
    </w:p>
    <w:p w14:paraId="64B2166C" w14:textId="47D828A7" w:rsidR="004218EB" w:rsidRDefault="004218EB" w:rsidP="004218EB">
      <w:pPr>
        <w:pStyle w:val="ListParagraph"/>
        <w:numPr>
          <w:ilvl w:val="0"/>
          <w:numId w:val="18"/>
        </w:numPr>
        <w:tabs>
          <w:tab w:val="left" w:pos="2268"/>
        </w:tabs>
        <w:spacing w:line="276" w:lineRule="auto"/>
        <w:rPr>
          <w:bCs/>
        </w:rPr>
      </w:pPr>
      <w:r>
        <w:rPr>
          <w:bCs/>
        </w:rPr>
        <w:t>Fitness enthusiast</w:t>
      </w:r>
    </w:p>
    <w:p w14:paraId="3D7836B9" w14:textId="59F0E797" w:rsidR="004218EB" w:rsidRDefault="004218EB" w:rsidP="004218EB">
      <w:pPr>
        <w:pStyle w:val="ListParagraph"/>
        <w:numPr>
          <w:ilvl w:val="0"/>
          <w:numId w:val="18"/>
        </w:numPr>
        <w:tabs>
          <w:tab w:val="left" w:pos="2268"/>
        </w:tabs>
        <w:spacing w:line="276" w:lineRule="auto"/>
        <w:rPr>
          <w:bCs/>
        </w:rPr>
      </w:pPr>
      <w:r>
        <w:rPr>
          <w:bCs/>
        </w:rPr>
        <w:t>Cooking healthy meals</w:t>
      </w:r>
    </w:p>
    <w:p w14:paraId="24B1F42B" w14:textId="10F34001" w:rsidR="004218EB" w:rsidRDefault="004218EB" w:rsidP="004218EB">
      <w:pPr>
        <w:pStyle w:val="ListParagraph"/>
        <w:numPr>
          <w:ilvl w:val="0"/>
          <w:numId w:val="18"/>
        </w:numPr>
        <w:tabs>
          <w:tab w:val="left" w:pos="2268"/>
        </w:tabs>
        <w:spacing w:line="276" w:lineRule="auto"/>
        <w:rPr>
          <w:bCs/>
        </w:rPr>
      </w:pPr>
      <w:r>
        <w:rPr>
          <w:bCs/>
        </w:rPr>
        <w:t>Travel</w:t>
      </w:r>
    </w:p>
    <w:p w14:paraId="0945BF6B" w14:textId="77777777" w:rsidR="000A0372" w:rsidRDefault="000A0372" w:rsidP="000A0372">
      <w:pPr>
        <w:tabs>
          <w:tab w:val="left" w:pos="2268"/>
        </w:tabs>
        <w:spacing w:line="276" w:lineRule="auto"/>
        <w:rPr>
          <w:bCs/>
        </w:rPr>
      </w:pPr>
    </w:p>
    <w:p w14:paraId="23FFD0E5" w14:textId="77777777" w:rsidR="000A0372" w:rsidRDefault="000A0372" w:rsidP="000A0372">
      <w:pPr>
        <w:tabs>
          <w:tab w:val="left" w:pos="2268"/>
        </w:tabs>
        <w:spacing w:line="276" w:lineRule="auto"/>
        <w:rPr>
          <w:bCs/>
        </w:rPr>
      </w:pPr>
    </w:p>
    <w:p w14:paraId="27FD9904" w14:textId="77777777" w:rsidR="000A0372" w:rsidRDefault="000A0372" w:rsidP="000A0372">
      <w:pPr>
        <w:tabs>
          <w:tab w:val="left" w:pos="2268"/>
        </w:tabs>
        <w:spacing w:line="276" w:lineRule="auto"/>
        <w:rPr>
          <w:bCs/>
        </w:rPr>
      </w:pPr>
    </w:p>
    <w:p w14:paraId="46E3EE4B" w14:textId="77777777" w:rsidR="000A0372" w:rsidRDefault="000A0372" w:rsidP="000A0372">
      <w:pPr>
        <w:tabs>
          <w:tab w:val="left" w:pos="2268"/>
        </w:tabs>
        <w:spacing w:line="276" w:lineRule="auto"/>
        <w:rPr>
          <w:bCs/>
        </w:rPr>
      </w:pPr>
    </w:p>
    <w:p w14:paraId="313983CC" w14:textId="77777777" w:rsidR="000A0372" w:rsidRDefault="000A0372" w:rsidP="000A0372">
      <w:pPr>
        <w:tabs>
          <w:tab w:val="left" w:pos="2268"/>
        </w:tabs>
        <w:spacing w:line="276" w:lineRule="auto"/>
        <w:rPr>
          <w:bCs/>
        </w:rPr>
      </w:pPr>
    </w:p>
    <w:p w14:paraId="0681E6B4" w14:textId="77777777" w:rsidR="000A0372" w:rsidRDefault="000A0372" w:rsidP="000A0372">
      <w:pPr>
        <w:tabs>
          <w:tab w:val="left" w:pos="2268"/>
        </w:tabs>
        <w:spacing w:line="276" w:lineRule="auto"/>
        <w:rPr>
          <w:bCs/>
        </w:rPr>
      </w:pPr>
    </w:p>
    <w:p w14:paraId="2747BA3C" w14:textId="77777777" w:rsidR="002F3500" w:rsidRDefault="002F3500" w:rsidP="000A0372">
      <w:pPr>
        <w:tabs>
          <w:tab w:val="left" w:pos="2268"/>
        </w:tabs>
        <w:spacing w:line="276" w:lineRule="auto"/>
        <w:rPr>
          <w:bCs/>
        </w:rPr>
      </w:pPr>
    </w:p>
    <w:p w14:paraId="05C062F9" w14:textId="77777777" w:rsidR="002F3500" w:rsidRDefault="002F3500" w:rsidP="000A0372">
      <w:pPr>
        <w:tabs>
          <w:tab w:val="left" w:pos="2268"/>
        </w:tabs>
        <w:spacing w:line="276" w:lineRule="auto"/>
        <w:rPr>
          <w:bCs/>
        </w:rPr>
      </w:pPr>
    </w:p>
    <w:p w14:paraId="407C46B5" w14:textId="77777777" w:rsidR="000A0372" w:rsidRPr="000A0372" w:rsidRDefault="000A0372" w:rsidP="000A0372">
      <w:pPr>
        <w:tabs>
          <w:tab w:val="left" w:pos="2268"/>
        </w:tabs>
        <w:spacing w:line="276" w:lineRule="auto"/>
        <w:rPr>
          <w:bCs/>
        </w:rPr>
      </w:pPr>
      <w:bookmarkStart w:id="0" w:name="_GoBack"/>
      <w:bookmarkEnd w:id="0"/>
    </w:p>
    <w:p w14:paraId="09F1811F" w14:textId="77777777" w:rsidR="004218EB" w:rsidRPr="004218EB" w:rsidRDefault="004218EB" w:rsidP="004218EB">
      <w:pPr>
        <w:pStyle w:val="ListParagraph"/>
        <w:tabs>
          <w:tab w:val="left" w:pos="2268"/>
        </w:tabs>
        <w:spacing w:line="276" w:lineRule="auto"/>
        <w:ind w:left="2636"/>
        <w:rPr>
          <w:bCs/>
        </w:rPr>
      </w:pPr>
    </w:p>
    <w:p w14:paraId="37C248E5" w14:textId="77777777" w:rsidR="00854FE5" w:rsidRDefault="00854FE5" w:rsidP="00294D1D">
      <w:pPr>
        <w:pBdr>
          <w:top w:val="single" w:sz="12" w:space="1" w:color="auto"/>
          <w:bottom w:val="single" w:sz="12" w:space="1" w:color="auto"/>
        </w:pBdr>
        <w:shd w:val="pct5" w:color="auto" w:fill="auto"/>
        <w:jc w:val="center"/>
        <w:outlineLvl w:val="0"/>
        <w:rPr>
          <w:rFonts w:cs="Arial"/>
          <w:b/>
          <w:bCs/>
          <w:sz w:val="32"/>
        </w:rPr>
      </w:pPr>
      <w:r>
        <w:rPr>
          <w:rFonts w:cs="Arial"/>
          <w:b/>
          <w:bCs/>
          <w:sz w:val="32"/>
        </w:rPr>
        <w:t>REFEREES</w:t>
      </w:r>
    </w:p>
    <w:p w14:paraId="33734FCF" w14:textId="77777777" w:rsidR="00854FE5" w:rsidRDefault="00854FE5">
      <w:pPr>
        <w:ind w:left="720"/>
        <w:rPr>
          <w:rFonts w:cs="Arial"/>
          <w:bCs/>
        </w:rPr>
      </w:pPr>
    </w:p>
    <w:p w14:paraId="69C99123" w14:textId="7DEF17AB" w:rsidR="00854FE5" w:rsidRDefault="00854FE5" w:rsidP="00294D1D">
      <w:pPr>
        <w:outlineLvl w:val="0"/>
        <w:rPr>
          <w:b/>
          <w:sz w:val="24"/>
        </w:rPr>
      </w:pPr>
      <w:r w:rsidRPr="0006722E">
        <w:rPr>
          <w:b/>
          <w:sz w:val="24"/>
        </w:rPr>
        <w:t>Professional:</w:t>
      </w:r>
    </w:p>
    <w:p w14:paraId="2C2C9114" w14:textId="77777777" w:rsidR="004D513B" w:rsidRDefault="004D513B" w:rsidP="00FA2D62">
      <w:pPr>
        <w:rPr>
          <w:b/>
        </w:rPr>
      </w:pPr>
    </w:p>
    <w:p w14:paraId="1AECBC91" w14:textId="6F4F633D" w:rsidR="00836A81" w:rsidRDefault="00277E87" w:rsidP="00294D1D">
      <w:pPr>
        <w:ind w:left="720"/>
        <w:outlineLvl w:val="0"/>
        <w:rPr>
          <w:rFonts w:cs="Arial"/>
          <w:b/>
        </w:rPr>
      </w:pPr>
      <w:proofErr w:type="spellStart"/>
      <w:r>
        <w:rPr>
          <w:rFonts w:cs="Arial"/>
          <w:b/>
        </w:rPr>
        <w:t>Ayush</w:t>
      </w:r>
      <w:proofErr w:type="spellEnd"/>
      <w:r>
        <w:rPr>
          <w:rFonts w:cs="Arial"/>
          <w:b/>
        </w:rPr>
        <w:t xml:space="preserve"> </w:t>
      </w:r>
      <w:proofErr w:type="spellStart"/>
      <w:r>
        <w:rPr>
          <w:rFonts w:cs="Arial"/>
          <w:b/>
        </w:rPr>
        <w:t>Mudgal</w:t>
      </w:r>
      <w:proofErr w:type="spellEnd"/>
      <w:r w:rsidR="00B149A9">
        <w:rPr>
          <w:rFonts w:cs="Arial"/>
          <w:b/>
        </w:rPr>
        <w:t xml:space="preserve">                                                                                            </w:t>
      </w:r>
    </w:p>
    <w:p w14:paraId="070AD056" w14:textId="2F59AF5B" w:rsidR="00836A81" w:rsidRDefault="00277E87" w:rsidP="00836A81">
      <w:pPr>
        <w:ind w:left="720"/>
        <w:rPr>
          <w:rFonts w:cs="Arial"/>
        </w:rPr>
      </w:pPr>
      <w:r>
        <w:rPr>
          <w:rFonts w:cs="Arial"/>
        </w:rPr>
        <w:t>Cricket operations – Indian Premier League</w:t>
      </w:r>
      <w:r w:rsidR="00836A81">
        <w:rPr>
          <w:rFonts w:cs="Arial"/>
        </w:rPr>
        <w:t xml:space="preserve"> (</w:t>
      </w:r>
      <w:r>
        <w:rPr>
          <w:rFonts w:cs="Arial"/>
        </w:rPr>
        <w:t>IMG</w:t>
      </w:r>
      <w:r w:rsidR="00836A81">
        <w:rPr>
          <w:rFonts w:cs="Arial"/>
        </w:rPr>
        <w:t>)</w:t>
      </w:r>
      <w:r w:rsidR="00B149A9">
        <w:rPr>
          <w:rFonts w:cs="Arial"/>
        </w:rPr>
        <w:t xml:space="preserve">             </w:t>
      </w:r>
    </w:p>
    <w:p w14:paraId="7032F021" w14:textId="360FA85C" w:rsidR="00836A81" w:rsidRDefault="009574DD" w:rsidP="00836A81">
      <w:pPr>
        <w:ind w:left="720"/>
        <w:rPr>
          <w:rFonts w:cs="Arial"/>
        </w:rPr>
      </w:pPr>
      <w:r>
        <w:rPr>
          <w:rFonts w:cs="Arial"/>
        </w:rPr>
        <w:t>4</w:t>
      </w:r>
      <w:r w:rsidRPr="009574DD">
        <w:rPr>
          <w:rFonts w:cs="Arial"/>
          <w:vertAlign w:val="superscript"/>
        </w:rPr>
        <w:t>th</w:t>
      </w:r>
      <w:r>
        <w:rPr>
          <w:rFonts w:cs="Arial"/>
        </w:rPr>
        <w:t xml:space="preserve"> floor, Cricket centre, Wankhede Stadium</w:t>
      </w:r>
    </w:p>
    <w:p w14:paraId="2E315827" w14:textId="7E56E142" w:rsidR="009574DD" w:rsidRDefault="009574DD" w:rsidP="00836A81">
      <w:pPr>
        <w:ind w:left="720"/>
        <w:rPr>
          <w:rFonts w:cs="Arial"/>
        </w:rPr>
      </w:pPr>
      <w:r>
        <w:rPr>
          <w:rFonts w:cs="Arial"/>
        </w:rPr>
        <w:t xml:space="preserve">‘D’ road, </w:t>
      </w:r>
      <w:proofErr w:type="spellStart"/>
      <w:r>
        <w:rPr>
          <w:rFonts w:cs="Arial"/>
        </w:rPr>
        <w:t>Churchgate</w:t>
      </w:r>
      <w:proofErr w:type="spellEnd"/>
    </w:p>
    <w:p w14:paraId="6D331261" w14:textId="0D67F546" w:rsidR="00836A81" w:rsidRDefault="00836A81" w:rsidP="00836A81">
      <w:pPr>
        <w:ind w:left="720"/>
        <w:rPr>
          <w:rFonts w:cs="Arial"/>
        </w:rPr>
      </w:pPr>
      <w:r>
        <w:rPr>
          <w:rFonts w:cs="Arial"/>
        </w:rPr>
        <w:t xml:space="preserve">Telephone: </w:t>
      </w:r>
      <w:r w:rsidR="009574DD">
        <w:rPr>
          <w:rFonts w:cs="Arial"/>
        </w:rPr>
        <w:t>+91 7506728661</w:t>
      </w:r>
    </w:p>
    <w:p w14:paraId="13A7017D" w14:textId="38BDF04A" w:rsidR="00836A81" w:rsidRPr="00836A81" w:rsidRDefault="00836A81" w:rsidP="00836A81">
      <w:pPr>
        <w:ind w:left="720"/>
        <w:rPr>
          <w:rFonts w:cs="Arial"/>
        </w:rPr>
      </w:pPr>
      <w:r>
        <w:rPr>
          <w:rFonts w:cs="Arial"/>
        </w:rPr>
        <w:t xml:space="preserve">Email ID: </w:t>
      </w:r>
      <w:r w:rsidR="009574DD">
        <w:rPr>
          <w:rFonts w:cs="Arial"/>
        </w:rPr>
        <w:t>ayush.mudgal@img.com</w:t>
      </w:r>
    </w:p>
    <w:p w14:paraId="08F0DA20" w14:textId="77777777" w:rsidR="00836A81" w:rsidRDefault="00836A81" w:rsidP="00DA4A64">
      <w:pPr>
        <w:ind w:left="720"/>
        <w:rPr>
          <w:rFonts w:cs="Arial"/>
          <w:b/>
        </w:rPr>
      </w:pPr>
    </w:p>
    <w:p w14:paraId="408C4BA1" w14:textId="77777777" w:rsidR="003F6F31" w:rsidRDefault="003F6F31" w:rsidP="00DA4A64">
      <w:pPr>
        <w:ind w:left="720"/>
        <w:rPr>
          <w:rFonts w:cs="Arial"/>
          <w:b/>
        </w:rPr>
      </w:pPr>
    </w:p>
    <w:p w14:paraId="2F845339" w14:textId="77777777" w:rsidR="00294D1D" w:rsidRDefault="00294D1D" w:rsidP="00294D1D">
      <w:pPr>
        <w:ind w:left="720"/>
        <w:outlineLvl w:val="0"/>
        <w:rPr>
          <w:rFonts w:cs="Arial"/>
          <w:b/>
        </w:rPr>
      </w:pPr>
    </w:p>
    <w:p w14:paraId="11D7D5A3" w14:textId="5833A639" w:rsidR="009925DC" w:rsidRDefault="009574DD" w:rsidP="00294D1D">
      <w:pPr>
        <w:ind w:left="720"/>
        <w:outlineLvl w:val="0"/>
        <w:rPr>
          <w:rFonts w:cs="Arial"/>
          <w:b/>
        </w:rPr>
      </w:pPr>
      <w:proofErr w:type="spellStart"/>
      <w:r>
        <w:rPr>
          <w:rFonts w:cs="Arial"/>
          <w:b/>
        </w:rPr>
        <w:t>Talib</w:t>
      </w:r>
      <w:proofErr w:type="spellEnd"/>
      <w:r>
        <w:rPr>
          <w:rFonts w:cs="Arial"/>
          <w:b/>
        </w:rPr>
        <w:t xml:space="preserve"> Kara</w:t>
      </w:r>
      <w:r w:rsidR="00836A81">
        <w:rPr>
          <w:rFonts w:cs="Arial"/>
          <w:b/>
        </w:rPr>
        <w:t xml:space="preserve"> </w:t>
      </w:r>
    </w:p>
    <w:p w14:paraId="3B20F64E" w14:textId="63D844D0" w:rsidR="009925DC" w:rsidRDefault="009574DD" w:rsidP="00DA4A64">
      <w:pPr>
        <w:ind w:left="720"/>
        <w:rPr>
          <w:rFonts w:cs="Arial"/>
        </w:rPr>
      </w:pPr>
      <w:r>
        <w:rPr>
          <w:rFonts w:cs="Arial"/>
        </w:rPr>
        <w:t>Sponsorship Manager – Indian Premier League (IMG)</w:t>
      </w:r>
    </w:p>
    <w:p w14:paraId="093217BD" w14:textId="77777777" w:rsidR="009574DD" w:rsidRDefault="009574DD" w:rsidP="009574DD">
      <w:pPr>
        <w:ind w:left="720"/>
        <w:rPr>
          <w:rFonts w:cs="Arial"/>
        </w:rPr>
      </w:pPr>
      <w:r>
        <w:rPr>
          <w:rFonts w:cs="Arial"/>
        </w:rPr>
        <w:t>4</w:t>
      </w:r>
      <w:r w:rsidRPr="009574DD">
        <w:rPr>
          <w:rFonts w:cs="Arial"/>
          <w:vertAlign w:val="superscript"/>
        </w:rPr>
        <w:t>th</w:t>
      </w:r>
      <w:r>
        <w:rPr>
          <w:rFonts w:cs="Arial"/>
        </w:rPr>
        <w:t xml:space="preserve"> floor, Cricket centre, Wankhede Stadium</w:t>
      </w:r>
    </w:p>
    <w:p w14:paraId="61C57298" w14:textId="77777777" w:rsidR="009574DD" w:rsidRDefault="009574DD" w:rsidP="009574DD">
      <w:pPr>
        <w:ind w:left="720"/>
        <w:rPr>
          <w:rFonts w:cs="Arial"/>
        </w:rPr>
      </w:pPr>
      <w:r>
        <w:rPr>
          <w:rFonts w:cs="Arial"/>
        </w:rPr>
        <w:t xml:space="preserve">‘D’ road, </w:t>
      </w:r>
      <w:proofErr w:type="spellStart"/>
      <w:r>
        <w:rPr>
          <w:rFonts w:cs="Arial"/>
        </w:rPr>
        <w:t>Churchgate</w:t>
      </w:r>
      <w:proofErr w:type="spellEnd"/>
    </w:p>
    <w:p w14:paraId="202B95A0" w14:textId="62D775FD" w:rsidR="009925DC" w:rsidRPr="009925DC" w:rsidRDefault="009574DD" w:rsidP="009574DD">
      <w:pPr>
        <w:rPr>
          <w:rFonts w:cs="Arial"/>
        </w:rPr>
      </w:pPr>
      <w:r>
        <w:rPr>
          <w:rFonts w:cs="Arial"/>
        </w:rPr>
        <w:t xml:space="preserve">              Telephone: +91 9930436344</w:t>
      </w:r>
    </w:p>
    <w:p w14:paraId="03F614C4" w14:textId="77777777" w:rsidR="009925DC" w:rsidRDefault="009925DC" w:rsidP="00DA4A64">
      <w:pPr>
        <w:ind w:left="720"/>
        <w:rPr>
          <w:rFonts w:cs="Arial"/>
          <w:b/>
        </w:rPr>
      </w:pPr>
    </w:p>
    <w:p w14:paraId="6DF4907B" w14:textId="77777777" w:rsidR="00836A81" w:rsidRPr="00836A81" w:rsidRDefault="00836A81" w:rsidP="00836A81">
      <w:pPr>
        <w:ind w:left="720"/>
        <w:rPr>
          <w:rFonts w:cs="Arial"/>
        </w:rPr>
      </w:pPr>
    </w:p>
    <w:p w14:paraId="613E446A" w14:textId="77777777" w:rsidR="003F6F31" w:rsidRDefault="003F6F31" w:rsidP="00294D1D">
      <w:pPr>
        <w:ind w:left="720"/>
        <w:outlineLvl w:val="0"/>
        <w:rPr>
          <w:b/>
        </w:rPr>
      </w:pPr>
      <w:proofErr w:type="spellStart"/>
      <w:r>
        <w:rPr>
          <w:b/>
        </w:rPr>
        <w:t>Kandarp</w:t>
      </w:r>
      <w:proofErr w:type="spellEnd"/>
      <w:r>
        <w:rPr>
          <w:b/>
        </w:rPr>
        <w:t xml:space="preserve"> Chandra</w:t>
      </w:r>
    </w:p>
    <w:p w14:paraId="2CD38A0C" w14:textId="77777777" w:rsidR="003F6F31" w:rsidRPr="004D513B" w:rsidRDefault="003F6F31" w:rsidP="00294D1D">
      <w:pPr>
        <w:ind w:left="720"/>
        <w:outlineLvl w:val="0"/>
      </w:pPr>
      <w:r>
        <w:t>Mumbai City Fc -</w:t>
      </w:r>
      <w:r w:rsidRPr="004D513B">
        <w:t xml:space="preserve"> Operations Head</w:t>
      </w:r>
    </w:p>
    <w:p w14:paraId="4A63CBA5" w14:textId="77777777" w:rsidR="003F6F31" w:rsidRPr="00FA2D62" w:rsidRDefault="003F6F31" w:rsidP="003F6F31">
      <w:pPr>
        <w:ind w:left="720"/>
      </w:pPr>
      <w:r w:rsidRPr="00FA2D62">
        <w:t>110, 1</w:t>
      </w:r>
      <w:r w:rsidRPr="00FA2D62">
        <w:rPr>
          <w:vertAlign w:val="superscript"/>
        </w:rPr>
        <w:t>st</w:t>
      </w:r>
      <w:r w:rsidRPr="00FA2D62">
        <w:t xml:space="preserve"> Floor,</w:t>
      </w:r>
    </w:p>
    <w:p w14:paraId="7188583F" w14:textId="77777777" w:rsidR="003F6F31" w:rsidRPr="00FA2D62" w:rsidRDefault="003F6F31" w:rsidP="003F6F31">
      <w:pPr>
        <w:ind w:left="720"/>
      </w:pPr>
      <w:proofErr w:type="spellStart"/>
      <w:r w:rsidRPr="00FA2D62">
        <w:t>Arun</w:t>
      </w:r>
      <w:proofErr w:type="spellEnd"/>
      <w:r w:rsidRPr="00FA2D62">
        <w:t xml:space="preserve"> Chambers, </w:t>
      </w:r>
      <w:proofErr w:type="spellStart"/>
      <w:r w:rsidRPr="00FA2D62">
        <w:t>Tardeo</w:t>
      </w:r>
      <w:proofErr w:type="spellEnd"/>
      <w:r w:rsidRPr="00FA2D62">
        <w:t xml:space="preserve"> road,</w:t>
      </w:r>
    </w:p>
    <w:p w14:paraId="16AE6AE4" w14:textId="77777777" w:rsidR="003F6F31" w:rsidRPr="00FA2D62" w:rsidRDefault="003F6F31" w:rsidP="003F6F31">
      <w:pPr>
        <w:ind w:left="720"/>
      </w:pPr>
      <w:r w:rsidRPr="00FA2D62">
        <w:t>Mumbai 400034</w:t>
      </w:r>
    </w:p>
    <w:p w14:paraId="3C476600" w14:textId="77777777" w:rsidR="003F6F31" w:rsidRPr="00FA2D62" w:rsidRDefault="003F6F31" w:rsidP="003F6F31">
      <w:pPr>
        <w:ind w:left="720"/>
      </w:pPr>
      <w:r w:rsidRPr="00FA2D62">
        <w:t>Telephone: +91 9167991680</w:t>
      </w:r>
    </w:p>
    <w:p w14:paraId="1A20D82F" w14:textId="77777777" w:rsidR="003F6F31" w:rsidRPr="00FA2D62" w:rsidRDefault="003F6F31" w:rsidP="003F6F31">
      <w:pPr>
        <w:ind w:left="720"/>
      </w:pPr>
      <w:r w:rsidRPr="00FA2D62">
        <w:t>Email ID: kandarp@kwanent.in</w:t>
      </w:r>
    </w:p>
    <w:p w14:paraId="33A765B2" w14:textId="7C66E8B5" w:rsidR="00120D1E" w:rsidRDefault="00120D1E" w:rsidP="009C71AA"/>
    <w:sectPr w:rsidR="00120D1E" w:rsidSect="002924AB">
      <w:footerReference w:type="default" r:id="rId12"/>
      <w:pgSz w:w="11907" w:h="16840" w:code="9"/>
      <w:pgMar w:top="1134" w:right="1134" w:bottom="993" w:left="1134" w:header="284" w:footer="28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E75890" w14:textId="77777777" w:rsidR="0020565A" w:rsidRDefault="0020565A">
      <w:r>
        <w:separator/>
      </w:r>
    </w:p>
  </w:endnote>
  <w:endnote w:type="continuationSeparator" w:id="0">
    <w:p w14:paraId="0E6F6841" w14:textId="77777777" w:rsidR="0020565A" w:rsidRDefault="002056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46FB79" w14:textId="523BDFA3" w:rsidR="00EF649E" w:rsidRDefault="00EF649E" w:rsidP="00384E7F">
    <w:pPr>
      <w:pStyle w:val="Footer"/>
      <w:tabs>
        <w:tab w:val="clear" w:pos="8640"/>
        <w:tab w:val="right" w:pos="9639"/>
      </w:tabs>
    </w:pPr>
    <w:r>
      <w:t xml:space="preserve">resume </w:t>
    </w:r>
    <w:r w:rsidRPr="004E5249">
      <w:t>of</w:t>
    </w:r>
    <w:r>
      <w:t xml:space="preserve"> </w:t>
    </w:r>
    <w:sdt>
      <w:sdtPr>
        <w:id w:val="-1533639969"/>
        <w:text/>
      </w:sdtPr>
      <w:sdtEndPr/>
      <w:sdtContent>
        <w:r>
          <w:t>sahil dewan</w:t>
        </w:r>
      </w:sdtContent>
    </w:sdt>
    <w:r>
      <w:tab/>
    </w:r>
    <w:r>
      <w:tab/>
    </w:r>
    <w:r w:rsidRPr="00384E7F">
      <w:rPr>
        <w:rFonts w:cs="Arial"/>
        <w:szCs w:val="15"/>
      </w:rPr>
      <w:t xml:space="preserve">page </w:t>
    </w:r>
    <w:r w:rsidRPr="00384E7F">
      <w:rPr>
        <w:rStyle w:val="PageNumber"/>
        <w:rFonts w:ascii="Arial" w:hAnsi="Arial" w:cs="Arial"/>
        <w:sz w:val="15"/>
        <w:szCs w:val="15"/>
      </w:rPr>
      <w:fldChar w:fldCharType="begin"/>
    </w:r>
    <w:r w:rsidRPr="00384E7F">
      <w:rPr>
        <w:rStyle w:val="PageNumber"/>
        <w:rFonts w:ascii="Arial" w:hAnsi="Arial" w:cs="Arial"/>
        <w:sz w:val="15"/>
        <w:szCs w:val="15"/>
      </w:rPr>
      <w:instrText xml:space="preserve"> PAGE </w:instrText>
    </w:r>
    <w:r w:rsidRPr="00384E7F">
      <w:rPr>
        <w:rStyle w:val="PageNumber"/>
        <w:rFonts w:ascii="Arial" w:hAnsi="Arial" w:cs="Arial"/>
        <w:sz w:val="15"/>
        <w:szCs w:val="15"/>
      </w:rPr>
      <w:fldChar w:fldCharType="separate"/>
    </w:r>
    <w:r w:rsidR="002D3AFC">
      <w:rPr>
        <w:rStyle w:val="PageNumber"/>
        <w:rFonts w:ascii="Arial" w:hAnsi="Arial" w:cs="Arial"/>
        <w:noProof/>
        <w:sz w:val="15"/>
        <w:szCs w:val="15"/>
      </w:rPr>
      <w:t>1</w:t>
    </w:r>
    <w:r w:rsidRPr="00384E7F">
      <w:rPr>
        <w:rStyle w:val="PageNumber"/>
        <w:rFonts w:ascii="Arial" w:hAnsi="Arial" w:cs="Arial"/>
        <w:sz w:val="15"/>
        <w:szCs w:val="15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6FFF2A" w14:textId="77777777" w:rsidR="0020565A" w:rsidRDefault="0020565A">
      <w:r>
        <w:separator/>
      </w:r>
    </w:p>
  </w:footnote>
  <w:footnote w:type="continuationSeparator" w:id="0">
    <w:p w14:paraId="65F803D1" w14:textId="77777777" w:rsidR="0020565A" w:rsidRDefault="002056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25B79"/>
    <w:multiLevelType w:val="hybridMultilevel"/>
    <w:tmpl w:val="E9B8F036"/>
    <w:lvl w:ilvl="0" w:tplc="08090001">
      <w:start w:val="1"/>
      <w:numFmt w:val="bullet"/>
      <w:lvlText w:val=""/>
      <w:lvlJc w:val="left"/>
      <w:pPr>
        <w:ind w:left="249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21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3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5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37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09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1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3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54" w:hanging="360"/>
      </w:pPr>
      <w:rPr>
        <w:rFonts w:ascii="Wingdings" w:hAnsi="Wingdings" w:hint="default"/>
      </w:rPr>
    </w:lvl>
  </w:abstractNum>
  <w:abstractNum w:abstractNumId="1" w15:restartNumberingAfterBreak="0">
    <w:nsid w:val="06C035AB"/>
    <w:multiLevelType w:val="hybridMultilevel"/>
    <w:tmpl w:val="5686E60C"/>
    <w:lvl w:ilvl="0" w:tplc="08090001">
      <w:start w:val="1"/>
      <w:numFmt w:val="bullet"/>
      <w:lvlText w:val=""/>
      <w:lvlJc w:val="left"/>
      <w:pPr>
        <w:ind w:left="218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90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2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4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6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8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50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2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46" w:hanging="360"/>
      </w:pPr>
      <w:rPr>
        <w:rFonts w:ascii="Wingdings" w:hAnsi="Wingdings" w:hint="default"/>
      </w:rPr>
    </w:lvl>
  </w:abstractNum>
  <w:abstractNum w:abstractNumId="2" w15:restartNumberingAfterBreak="0">
    <w:nsid w:val="1179072E"/>
    <w:multiLevelType w:val="hybridMultilevel"/>
    <w:tmpl w:val="364A1C4A"/>
    <w:lvl w:ilvl="0" w:tplc="08090001">
      <w:start w:val="1"/>
      <w:numFmt w:val="bullet"/>
      <w:lvlText w:val=""/>
      <w:lvlJc w:val="left"/>
      <w:pPr>
        <w:ind w:left="295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67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9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11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83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55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7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9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717" w:hanging="360"/>
      </w:pPr>
      <w:rPr>
        <w:rFonts w:ascii="Wingdings" w:hAnsi="Wingdings" w:hint="default"/>
      </w:rPr>
    </w:lvl>
  </w:abstractNum>
  <w:abstractNum w:abstractNumId="3" w15:restartNumberingAfterBreak="0">
    <w:nsid w:val="15977CEF"/>
    <w:multiLevelType w:val="hybridMultilevel"/>
    <w:tmpl w:val="834682CE"/>
    <w:lvl w:ilvl="0" w:tplc="04090001">
      <w:start w:val="1"/>
      <w:numFmt w:val="bullet"/>
      <w:lvlText w:val=""/>
      <w:lvlJc w:val="left"/>
      <w:pPr>
        <w:ind w:left="26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4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6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388" w:hanging="360"/>
      </w:pPr>
      <w:rPr>
        <w:rFonts w:ascii="Wingdings" w:hAnsi="Wingdings" w:hint="default"/>
      </w:rPr>
    </w:lvl>
  </w:abstractNum>
  <w:abstractNum w:abstractNumId="4" w15:restartNumberingAfterBreak="0">
    <w:nsid w:val="1D3645B5"/>
    <w:multiLevelType w:val="hybridMultilevel"/>
    <w:tmpl w:val="C6427B90"/>
    <w:lvl w:ilvl="0" w:tplc="0809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5" w15:restartNumberingAfterBreak="0">
    <w:nsid w:val="23FC3F52"/>
    <w:multiLevelType w:val="hybridMultilevel"/>
    <w:tmpl w:val="C268B83C"/>
    <w:lvl w:ilvl="0" w:tplc="08090001">
      <w:start w:val="1"/>
      <w:numFmt w:val="bullet"/>
      <w:lvlText w:val=""/>
      <w:lvlJc w:val="left"/>
      <w:pPr>
        <w:ind w:left="239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11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83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55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27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99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71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43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151" w:hanging="360"/>
      </w:pPr>
      <w:rPr>
        <w:rFonts w:ascii="Wingdings" w:hAnsi="Wingdings" w:hint="default"/>
      </w:rPr>
    </w:lvl>
  </w:abstractNum>
  <w:abstractNum w:abstractNumId="6" w15:restartNumberingAfterBreak="0">
    <w:nsid w:val="27104368"/>
    <w:multiLevelType w:val="hybridMultilevel"/>
    <w:tmpl w:val="4A20FE7E"/>
    <w:lvl w:ilvl="0" w:tplc="08090001">
      <w:start w:val="1"/>
      <w:numFmt w:val="bullet"/>
      <w:lvlText w:val=""/>
      <w:lvlJc w:val="left"/>
      <w:pPr>
        <w:ind w:left="263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3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0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7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5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2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9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6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396" w:hanging="360"/>
      </w:pPr>
      <w:rPr>
        <w:rFonts w:ascii="Wingdings" w:hAnsi="Wingdings" w:hint="default"/>
      </w:rPr>
    </w:lvl>
  </w:abstractNum>
  <w:abstractNum w:abstractNumId="7" w15:restartNumberingAfterBreak="0">
    <w:nsid w:val="28F62188"/>
    <w:multiLevelType w:val="hybridMultilevel"/>
    <w:tmpl w:val="4F9A2498"/>
    <w:lvl w:ilvl="0" w:tplc="0809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8" w15:restartNumberingAfterBreak="0">
    <w:nsid w:val="29A2662E"/>
    <w:multiLevelType w:val="hybridMultilevel"/>
    <w:tmpl w:val="5D9A4946"/>
    <w:lvl w:ilvl="0" w:tplc="08090001">
      <w:start w:val="1"/>
      <w:numFmt w:val="bullet"/>
      <w:lvlText w:val=""/>
      <w:lvlJc w:val="left"/>
      <w:pPr>
        <w:ind w:left="249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21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3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5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37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09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1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3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54" w:hanging="360"/>
      </w:pPr>
      <w:rPr>
        <w:rFonts w:ascii="Wingdings" w:hAnsi="Wingdings" w:hint="default"/>
      </w:rPr>
    </w:lvl>
  </w:abstractNum>
  <w:abstractNum w:abstractNumId="9" w15:restartNumberingAfterBreak="0">
    <w:nsid w:val="2E1352F5"/>
    <w:multiLevelType w:val="hybridMultilevel"/>
    <w:tmpl w:val="97F86F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64692C"/>
    <w:multiLevelType w:val="hybridMultilevel"/>
    <w:tmpl w:val="281AD9B4"/>
    <w:lvl w:ilvl="0" w:tplc="08090001">
      <w:start w:val="1"/>
      <w:numFmt w:val="bullet"/>
      <w:lvlText w:val=""/>
      <w:lvlJc w:val="left"/>
      <w:pPr>
        <w:ind w:left="26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4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1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8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5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2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0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7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447" w:hanging="360"/>
      </w:pPr>
      <w:rPr>
        <w:rFonts w:ascii="Wingdings" w:hAnsi="Wingdings" w:hint="default"/>
      </w:rPr>
    </w:lvl>
  </w:abstractNum>
  <w:abstractNum w:abstractNumId="11" w15:restartNumberingAfterBreak="0">
    <w:nsid w:val="32EE1098"/>
    <w:multiLevelType w:val="hybridMultilevel"/>
    <w:tmpl w:val="BA1AE5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4B5571"/>
    <w:multiLevelType w:val="hybridMultilevel"/>
    <w:tmpl w:val="185008CA"/>
    <w:lvl w:ilvl="0" w:tplc="08090001">
      <w:start w:val="1"/>
      <w:numFmt w:val="bullet"/>
      <w:lvlText w:val=""/>
      <w:lvlJc w:val="left"/>
      <w:pPr>
        <w:ind w:left="223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95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7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9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11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83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55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7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97" w:hanging="360"/>
      </w:pPr>
      <w:rPr>
        <w:rFonts w:ascii="Wingdings" w:hAnsi="Wingdings" w:hint="default"/>
      </w:rPr>
    </w:lvl>
  </w:abstractNum>
  <w:abstractNum w:abstractNumId="13" w15:restartNumberingAfterBreak="0">
    <w:nsid w:val="3C860E6A"/>
    <w:multiLevelType w:val="hybridMultilevel"/>
    <w:tmpl w:val="6B565996"/>
    <w:lvl w:ilvl="0" w:tplc="04090001">
      <w:start w:val="1"/>
      <w:numFmt w:val="bullet"/>
      <w:lvlText w:val=""/>
      <w:lvlJc w:val="left"/>
      <w:pPr>
        <w:ind w:left="259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1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0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7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3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357" w:hanging="360"/>
      </w:pPr>
      <w:rPr>
        <w:rFonts w:ascii="Wingdings" w:hAnsi="Wingdings" w:hint="default"/>
      </w:rPr>
    </w:lvl>
  </w:abstractNum>
  <w:abstractNum w:abstractNumId="14" w15:restartNumberingAfterBreak="0">
    <w:nsid w:val="3D15149B"/>
    <w:multiLevelType w:val="hybridMultilevel"/>
    <w:tmpl w:val="69184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3F4F44"/>
    <w:multiLevelType w:val="hybridMultilevel"/>
    <w:tmpl w:val="778E076C"/>
    <w:lvl w:ilvl="0" w:tplc="0809000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</w:abstractNum>
  <w:abstractNum w:abstractNumId="16" w15:restartNumberingAfterBreak="0">
    <w:nsid w:val="4394365C"/>
    <w:multiLevelType w:val="hybridMultilevel"/>
    <w:tmpl w:val="6EBC9C9A"/>
    <w:lvl w:ilvl="0" w:tplc="08090001">
      <w:start w:val="1"/>
      <w:numFmt w:val="bullet"/>
      <w:lvlText w:val=""/>
      <w:lvlJc w:val="left"/>
      <w:pPr>
        <w:ind w:left="19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6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3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5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2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9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89" w:hanging="360"/>
      </w:pPr>
      <w:rPr>
        <w:rFonts w:ascii="Wingdings" w:hAnsi="Wingdings" w:hint="default"/>
      </w:rPr>
    </w:lvl>
  </w:abstractNum>
  <w:abstractNum w:abstractNumId="17" w15:restartNumberingAfterBreak="0">
    <w:nsid w:val="459C2543"/>
    <w:multiLevelType w:val="hybridMultilevel"/>
    <w:tmpl w:val="58DE92DA"/>
    <w:lvl w:ilvl="0" w:tplc="04090001">
      <w:start w:val="1"/>
      <w:numFmt w:val="bullet"/>
      <w:lvlText w:val=""/>
      <w:lvlJc w:val="left"/>
      <w:pPr>
        <w:ind w:left="29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0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3" w:hanging="360"/>
      </w:pPr>
      <w:rPr>
        <w:rFonts w:ascii="Wingdings" w:hAnsi="Wingdings" w:hint="default"/>
      </w:rPr>
    </w:lvl>
  </w:abstractNum>
  <w:abstractNum w:abstractNumId="18" w15:restartNumberingAfterBreak="0">
    <w:nsid w:val="47CB7170"/>
    <w:multiLevelType w:val="hybridMultilevel"/>
    <w:tmpl w:val="56F6971E"/>
    <w:lvl w:ilvl="0" w:tplc="08090001">
      <w:start w:val="1"/>
      <w:numFmt w:val="bullet"/>
      <w:lvlText w:val=""/>
      <w:lvlJc w:val="left"/>
      <w:pPr>
        <w:ind w:left="26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4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1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8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5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2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0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7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447" w:hanging="360"/>
      </w:pPr>
      <w:rPr>
        <w:rFonts w:ascii="Wingdings" w:hAnsi="Wingdings" w:hint="default"/>
      </w:rPr>
    </w:lvl>
  </w:abstractNum>
  <w:abstractNum w:abstractNumId="19" w15:restartNumberingAfterBreak="0">
    <w:nsid w:val="4857788B"/>
    <w:multiLevelType w:val="hybridMultilevel"/>
    <w:tmpl w:val="621A1A48"/>
    <w:lvl w:ilvl="0" w:tplc="08090001">
      <w:start w:val="1"/>
      <w:numFmt w:val="bullet"/>
      <w:lvlText w:val=""/>
      <w:lvlJc w:val="left"/>
      <w:pPr>
        <w:ind w:left="199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71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43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15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7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59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31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03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753" w:hanging="360"/>
      </w:pPr>
      <w:rPr>
        <w:rFonts w:ascii="Wingdings" w:hAnsi="Wingdings" w:hint="default"/>
      </w:rPr>
    </w:lvl>
  </w:abstractNum>
  <w:abstractNum w:abstractNumId="20" w15:restartNumberingAfterBreak="0">
    <w:nsid w:val="487876ED"/>
    <w:multiLevelType w:val="hybridMultilevel"/>
    <w:tmpl w:val="5CD4AAAE"/>
    <w:lvl w:ilvl="0" w:tplc="04090001">
      <w:start w:val="1"/>
      <w:numFmt w:val="bullet"/>
      <w:lvlText w:val=""/>
      <w:lvlJc w:val="left"/>
      <w:pPr>
        <w:ind w:left="27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00" w:hanging="360"/>
      </w:pPr>
      <w:rPr>
        <w:rFonts w:ascii="Wingdings" w:hAnsi="Wingdings" w:hint="default"/>
      </w:rPr>
    </w:lvl>
  </w:abstractNum>
  <w:abstractNum w:abstractNumId="21" w15:restartNumberingAfterBreak="0">
    <w:nsid w:val="4CA7723F"/>
    <w:multiLevelType w:val="hybridMultilevel"/>
    <w:tmpl w:val="78E45768"/>
    <w:lvl w:ilvl="0" w:tplc="04090001">
      <w:start w:val="1"/>
      <w:numFmt w:val="bullet"/>
      <w:lvlText w:val=""/>
      <w:lvlJc w:val="left"/>
      <w:pPr>
        <w:ind w:left="1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0" w:hanging="360"/>
      </w:pPr>
      <w:rPr>
        <w:rFonts w:ascii="Wingdings" w:hAnsi="Wingdings" w:hint="default"/>
      </w:rPr>
    </w:lvl>
  </w:abstractNum>
  <w:abstractNum w:abstractNumId="22" w15:restartNumberingAfterBreak="0">
    <w:nsid w:val="505E7929"/>
    <w:multiLevelType w:val="hybridMultilevel"/>
    <w:tmpl w:val="B6042A46"/>
    <w:lvl w:ilvl="0" w:tplc="04090001">
      <w:start w:val="1"/>
      <w:numFmt w:val="bullet"/>
      <w:lvlText w:val=""/>
      <w:lvlJc w:val="left"/>
      <w:pPr>
        <w:ind w:left="26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5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0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1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2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7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396" w:hanging="360"/>
      </w:pPr>
      <w:rPr>
        <w:rFonts w:ascii="Wingdings" w:hAnsi="Wingdings" w:hint="default"/>
      </w:rPr>
    </w:lvl>
  </w:abstractNum>
  <w:abstractNum w:abstractNumId="23" w15:restartNumberingAfterBreak="0">
    <w:nsid w:val="55DE7D07"/>
    <w:multiLevelType w:val="hybridMultilevel"/>
    <w:tmpl w:val="7FB2762A"/>
    <w:lvl w:ilvl="0" w:tplc="04090001">
      <w:start w:val="1"/>
      <w:numFmt w:val="bullet"/>
      <w:lvlText w:val=""/>
      <w:lvlJc w:val="left"/>
      <w:pPr>
        <w:ind w:left="23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40" w:hanging="360"/>
      </w:pPr>
      <w:rPr>
        <w:rFonts w:ascii="Wingdings" w:hAnsi="Wingdings" w:hint="default"/>
      </w:rPr>
    </w:lvl>
  </w:abstractNum>
  <w:abstractNum w:abstractNumId="24" w15:restartNumberingAfterBreak="0">
    <w:nsid w:val="5784246D"/>
    <w:multiLevelType w:val="hybridMultilevel"/>
    <w:tmpl w:val="6B1A5C2E"/>
    <w:lvl w:ilvl="0" w:tplc="0809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25" w15:restartNumberingAfterBreak="0">
    <w:nsid w:val="593E7374"/>
    <w:multiLevelType w:val="hybridMultilevel"/>
    <w:tmpl w:val="FFCCE4B4"/>
    <w:lvl w:ilvl="0" w:tplc="08090001">
      <w:start w:val="1"/>
      <w:numFmt w:val="bullet"/>
      <w:lvlText w:val=""/>
      <w:lvlJc w:val="left"/>
      <w:pPr>
        <w:ind w:left="259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31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03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75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7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9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91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63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357" w:hanging="360"/>
      </w:pPr>
      <w:rPr>
        <w:rFonts w:ascii="Wingdings" w:hAnsi="Wingdings" w:hint="default"/>
      </w:rPr>
    </w:lvl>
  </w:abstractNum>
  <w:abstractNum w:abstractNumId="26" w15:restartNumberingAfterBreak="0">
    <w:nsid w:val="68B12CF6"/>
    <w:multiLevelType w:val="hybridMultilevel"/>
    <w:tmpl w:val="4E940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D51DE8"/>
    <w:multiLevelType w:val="hybridMultilevel"/>
    <w:tmpl w:val="01465026"/>
    <w:lvl w:ilvl="0" w:tplc="08090001">
      <w:start w:val="1"/>
      <w:numFmt w:val="bullet"/>
      <w:lvlText w:val=""/>
      <w:lvlJc w:val="left"/>
      <w:pPr>
        <w:ind w:left="284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56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28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0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2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4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16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88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01" w:hanging="360"/>
      </w:pPr>
      <w:rPr>
        <w:rFonts w:ascii="Wingdings" w:hAnsi="Wingdings" w:hint="default"/>
      </w:rPr>
    </w:lvl>
  </w:abstractNum>
  <w:abstractNum w:abstractNumId="28" w15:restartNumberingAfterBreak="0">
    <w:nsid w:val="6E7E2635"/>
    <w:multiLevelType w:val="hybridMultilevel"/>
    <w:tmpl w:val="03982056"/>
    <w:lvl w:ilvl="0" w:tplc="04090001">
      <w:start w:val="1"/>
      <w:numFmt w:val="bullet"/>
      <w:lvlText w:val=""/>
      <w:lvlJc w:val="left"/>
      <w:pPr>
        <w:ind w:left="26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5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0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1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2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7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396" w:hanging="360"/>
      </w:pPr>
      <w:rPr>
        <w:rFonts w:ascii="Wingdings" w:hAnsi="Wingdings" w:hint="default"/>
      </w:rPr>
    </w:lvl>
  </w:abstractNum>
  <w:abstractNum w:abstractNumId="29" w15:restartNumberingAfterBreak="0">
    <w:nsid w:val="6F597677"/>
    <w:multiLevelType w:val="hybridMultilevel"/>
    <w:tmpl w:val="2236EA82"/>
    <w:lvl w:ilvl="0" w:tplc="08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30" w15:restartNumberingAfterBreak="0">
    <w:nsid w:val="762A7BDB"/>
    <w:multiLevelType w:val="hybridMultilevel"/>
    <w:tmpl w:val="AB38FAAA"/>
    <w:lvl w:ilvl="0" w:tplc="08090001">
      <w:start w:val="1"/>
      <w:numFmt w:val="bullet"/>
      <w:lvlText w:val=""/>
      <w:lvlJc w:val="left"/>
      <w:pPr>
        <w:ind w:left="263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3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0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7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5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2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9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6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396" w:hanging="360"/>
      </w:pPr>
      <w:rPr>
        <w:rFonts w:ascii="Wingdings" w:hAnsi="Wingdings" w:hint="default"/>
      </w:rPr>
    </w:lvl>
  </w:abstractNum>
  <w:abstractNum w:abstractNumId="31" w15:restartNumberingAfterBreak="0">
    <w:nsid w:val="763810D1"/>
    <w:multiLevelType w:val="hybridMultilevel"/>
    <w:tmpl w:val="B2DE6E12"/>
    <w:lvl w:ilvl="0" w:tplc="08090001">
      <w:start w:val="1"/>
      <w:numFmt w:val="bullet"/>
      <w:lvlText w:val=""/>
      <w:lvlJc w:val="left"/>
      <w:pPr>
        <w:ind w:left="254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26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8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70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2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4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6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8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306" w:hanging="360"/>
      </w:pPr>
      <w:rPr>
        <w:rFonts w:ascii="Wingdings" w:hAnsi="Wingdings" w:hint="default"/>
      </w:rPr>
    </w:lvl>
  </w:abstractNum>
  <w:abstractNum w:abstractNumId="32" w15:restartNumberingAfterBreak="0">
    <w:nsid w:val="776941C2"/>
    <w:multiLevelType w:val="hybridMultilevel"/>
    <w:tmpl w:val="D61448B2"/>
    <w:lvl w:ilvl="0" w:tplc="04090001">
      <w:start w:val="1"/>
      <w:numFmt w:val="bullet"/>
      <w:lvlText w:val=""/>
      <w:lvlJc w:val="left"/>
      <w:pPr>
        <w:ind w:left="26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1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2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447" w:hanging="360"/>
      </w:pPr>
      <w:rPr>
        <w:rFonts w:ascii="Wingdings" w:hAnsi="Wingdings" w:hint="default"/>
      </w:rPr>
    </w:lvl>
  </w:abstractNum>
  <w:abstractNum w:abstractNumId="33" w15:restartNumberingAfterBreak="0">
    <w:nsid w:val="7BA66724"/>
    <w:multiLevelType w:val="hybridMultilevel"/>
    <w:tmpl w:val="3E2CAF32"/>
    <w:lvl w:ilvl="0" w:tplc="04090001">
      <w:start w:val="1"/>
      <w:numFmt w:val="bullet"/>
      <w:lvlText w:val=""/>
      <w:lvlJc w:val="left"/>
      <w:pPr>
        <w:ind w:left="17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60" w:hanging="360"/>
      </w:pPr>
      <w:rPr>
        <w:rFonts w:ascii="Wingdings" w:hAnsi="Wingdings" w:hint="default"/>
      </w:rPr>
    </w:lvl>
  </w:abstractNum>
  <w:abstractNum w:abstractNumId="34" w15:restartNumberingAfterBreak="0">
    <w:nsid w:val="7D184DF0"/>
    <w:multiLevelType w:val="hybridMultilevel"/>
    <w:tmpl w:val="47285900"/>
    <w:lvl w:ilvl="0" w:tplc="04090001">
      <w:start w:val="1"/>
      <w:numFmt w:val="bullet"/>
      <w:lvlText w:val=""/>
      <w:lvlJc w:val="left"/>
      <w:pPr>
        <w:ind w:left="262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4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0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0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2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6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383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9"/>
  </w:num>
  <w:num w:numId="3">
    <w:abstractNumId w:val="34"/>
  </w:num>
  <w:num w:numId="4">
    <w:abstractNumId w:val="32"/>
  </w:num>
  <w:num w:numId="5">
    <w:abstractNumId w:val="28"/>
  </w:num>
  <w:num w:numId="6">
    <w:abstractNumId w:val="13"/>
  </w:num>
  <w:num w:numId="7">
    <w:abstractNumId w:val="3"/>
  </w:num>
  <w:num w:numId="8">
    <w:abstractNumId w:val="17"/>
  </w:num>
  <w:num w:numId="9">
    <w:abstractNumId w:val="22"/>
  </w:num>
  <w:num w:numId="10">
    <w:abstractNumId w:val="7"/>
  </w:num>
  <w:num w:numId="11">
    <w:abstractNumId w:val="4"/>
  </w:num>
  <w:num w:numId="12">
    <w:abstractNumId w:val="24"/>
  </w:num>
  <w:num w:numId="13">
    <w:abstractNumId w:val="8"/>
  </w:num>
  <w:num w:numId="14">
    <w:abstractNumId w:val="18"/>
  </w:num>
  <w:num w:numId="15">
    <w:abstractNumId w:val="31"/>
  </w:num>
  <w:num w:numId="16">
    <w:abstractNumId w:val="15"/>
  </w:num>
  <w:num w:numId="17">
    <w:abstractNumId w:val="10"/>
  </w:num>
  <w:num w:numId="18">
    <w:abstractNumId w:val="6"/>
  </w:num>
  <w:num w:numId="19">
    <w:abstractNumId w:val="27"/>
  </w:num>
  <w:num w:numId="20">
    <w:abstractNumId w:val="0"/>
  </w:num>
  <w:num w:numId="21">
    <w:abstractNumId w:val="30"/>
  </w:num>
  <w:num w:numId="22">
    <w:abstractNumId w:val="1"/>
  </w:num>
  <w:num w:numId="23">
    <w:abstractNumId w:val="12"/>
  </w:num>
  <w:num w:numId="24">
    <w:abstractNumId w:val="2"/>
  </w:num>
  <w:num w:numId="25">
    <w:abstractNumId w:val="5"/>
  </w:num>
  <w:num w:numId="26">
    <w:abstractNumId w:val="25"/>
  </w:num>
  <w:num w:numId="27">
    <w:abstractNumId w:val="11"/>
  </w:num>
  <w:num w:numId="28">
    <w:abstractNumId w:val="19"/>
  </w:num>
  <w:num w:numId="29">
    <w:abstractNumId w:val="16"/>
  </w:num>
  <w:num w:numId="30">
    <w:abstractNumId w:val="29"/>
  </w:num>
  <w:num w:numId="31">
    <w:abstractNumId w:val="20"/>
  </w:num>
  <w:num w:numId="32">
    <w:abstractNumId w:val="14"/>
  </w:num>
  <w:num w:numId="33">
    <w:abstractNumId w:val="33"/>
  </w:num>
  <w:num w:numId="34">
    <w:abstractNumId w:val="21"/>
  </w:num>
  <w:num w:numId="35">
    <w:abstractNumId w:val="2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E29FC"/>
    <w:rsid w:val="000023DE"/>
    <w:rsid w:val="00006921"/>
    <w:rsid w:val="0001033F"/>
    <w:rsid w:val="00016328"/>
    <w:rsid w:val="000174CC"/>
    <w:rsid w:val="0002649E"/>
    <w:rsid w:val="00031BCB"/>
    <w:rsid w:val="00033AEB"/>
    <w:rsid w:val="00034FE1"/>
    <w:rsid w:val="0003773E"/>
    <w:rsid w:val="00037DA2"/>
    <w:rsid w:val="00042EE1"/>
    <w:rsid w:val="00051CEE"/>
    <w:rsid w:val="000571CE"/>
    <w:rsid w:val="00060F61"/>
    <w:rsid w:val="0006722E"/>
    <w:rsid w:val="000714FE"/>
    <w:rsid w:val="0007154F"/>
    <w:rsid w:val="0008092C"/>
    <w:rsid w:val="00087296"/>
    <w:rsid w:val="000A0372"/>
    <w:rsid w:val="000A3E50"/>
    <w:rsid w:val="000B237F"/>
    <w:rsid w:val="000B2FCA"/>
    <w:rsid w:val="000D0FC5"/>
    <w:rsid w:val="000D1D25"/>
    <w:rsid w:val="000D662D"/>
    <w:rsid w:val="000E3F0D"/>
    <w:rsid w:val="00100C65"/>
    <w:rsid w:val="00113621"/>
    <w:rsid w:val="00120D1E"/>
    <w:rsid w:val="001239E2"/>
    <w:rsid w:val="0013477A"/>
    <w:rsid w:val="0013493C"/>
    <w:rsid w:val="00135F4D"/>
    <w:rsid w:val="00137D08"/>
    <w:rsid w:val="001440AE"/>
    <w:rsid w:val="00144EE3"/>
    <w:rsid w:val="0015766C"/>
    <w:rsid w:val="00157A3A"/>
    <w:rsid w:val="00160CF8"/>
    <w:rsid w:val="001836FA"/>
    <w:rsid w:val="00184DD9"/>
    <w:rsid w:val="001966FF"/>
    <w:rsid w:val="001A2D32"/>
    <w:rsid w:val="001B3C87"/>
    <w:rsid w:val="001B4271"/>
    <w:rsid w:val="001C48FF"/>
    <w:rsid w:val="001D1DC9"/>
    <w:rsid w:val="0020565A"/>
    <w:rsid w:val="0021039E"/>
    <w:rsid w:val="00220E71"/>
    <w:rsid w:val="002346EF"/>
    <w:rsid w:val="0024030E"/>
    <w:rsid w:val="0024712F"/>
    <w:rsid w:val="002475EA"/>
    <w:rsid w:val="002501A4"/>
    <w:rsid w:val="0025698A"/>
    <w:rsid w:val="00277E87"/>
    <w:rsid w:val="00283560"/>
    <w:rsid w:val="002924AB"/>
    <w:rsid w:val="00294D1D"/>
    <w:rsid w:val="002A4B9C"/>
    <w:rsid w:val="002A53CA"/>
    <w:rsid w:val="002B6C73"/>
    <w:rsid w:val="002B6E48"/>
    <w:rsid w:val="002D0EC0"/>
    <w:rsid w:val="002D3AFC"/>
    <w:rsid w:val="002E1D95"/>
    <w:rsid w:val="002E46FE"/>
    <w:rsid w:val="002E60C8"/>
    <w:rsid w:val="002F3500"/>
    <w:rsid w:val="002F6C6C"/>
    <w:rsid w:val="002F7904"/>
    <w:rsid w:val="003131A2"/>
    <w:rsid w:val="0032232F"/>
    <w:rsid w:val="00333448"/>
    <w:rsid w:val="00343B45"/>
    <w:rsid w:val="00344631"/>
    <w:rsid w:val="003535AD"/>
    <w:rsid w:val="00362F16"/>
    <w:rsid w:val="00384E7F"/>
    <w:rsid w:val="00385662"/>
    <w:rsid w:val="00385BAC"/>
    <w:rsid w:val="00387D26"/>
    <w:rsid w:val="00387FC4"/>
    <w:rsid w:val="00390BBC"/>
    <w:rsid w:val="003B4AF5"/>
    <w:rsid w:val="003B5039"/>
    <w:rsid w:val="003C1DFA"/>
    <w:rsid w:val="003C657A"/>
    <w:rsid w:val="003C7D8B"/>
    <w:rsid w:val="003C7E74"/>
    <w:rsid w:val="003E0232"/>
    <w:rsid w:val="003F2E19"/>
    <w:rsid w:val="003F6F31"/>
    <w:rsid w:val="004075ED"/>
    <w:rsid w:val="00411EB5"/>
    <w:rsid w:val="00413152"/>
    <w:rsid w:val="004218EB"/>
    <w:rsid w:val="0042199F"/>
    <w:rsid w:val="004244FA"/>
    <w:rsid w:val="004457C0"/>
    <w:rsid w:val="004464E7"/>
    <w:rsid w:val="00447472"/>
    <w:rsid w:val="0045024A"/>
    <w:rsid w:val="004536C3"/>
    <w:rsid w:val="00453C6C"/>
    <w:rsid w:val="004660E6"/>
    <w:rsid w:val="00475C73"/>
    <w:rsid w:val="00476409"/>
    <w:rsid w:val="00476B6A"/>
    <w:rsid w:val="004A0922"/>
    <w:rsid w:val="004B40A5"/>
    <w:rsid w:val="004B442E"/>
    <w:rsid w:val="004B4E7E"/>
    <w:rsid w:val="004D513B"/>
    <w:rsid w:val="004D517E"/>
    <w:rsid w:val="004E4397"/>
    <w:rsid w:val="004E5249"/>
    <w:rsid w:val="004F0C75"/>
    <w:rsid w:val="004F1556"/>
    <w:rsid w:val="005154BC"/>
    <w:rsid w:val="005160C6"/>
    <w:rsid w:val="0052242E"/>
    <w:rsid w:val="00523CF6"/>
    <w:rsid w:val="00537251"/>
    <w:rsid w:val="00547BBE"/>
    <w:rsid w:val="0055711A"/>
    <w:rsid w:val="00573CBB"/>
    <w:rsid w:val="005978BE"/>
    <w:rsid w:val="005A11AE"/>
    <w:rsid w:val="005A2F5E"/>
    <w:rsid w:val="005B2DEF"/>
    <w:rsid w:val="005B368B"/>
    <w:rsid w:val="005B4BAC"/>
    <w:rsid w:val="005C6220"/>
    <w:rsid w:val="005C6E2E"/>
    <w:rsid w:val="005E29FC"/>
    <w:rsid w:val="005E6777"/>
    <w:rsid w:val="006146EB"/>
    <w:rsid w:val="006557BD"/>
    <w:rsid w:val="00661B58"/>
    <w:rsid w:val="006624FA"/>
    <w:rsid w:val="00670EF1"/>
    <w:rsid w:val="00676225"/>
    <w:rsid w:val="00691D39"/>
    <w:rsid w:val="006959E9"/>
    <w:rsid w:val="006B683F"/>
    <w:rsid w:val="006B6876"/>
    <w:rsid w:val="006D46ED"/>
    <w:rsid w:val="006D751B"/>
    <w:rsid w:val="006E287B"/>
    <w:rsid w:val="006E4F85"/>
    <w:rsid w:val="006F0DEE"/>
    <w:rsid w:val="00701938"/>
    <w:rsid w:val="0070309C"/>
    <w:rsid w:val="00716DC0"/>
    <w:rsid w:val="00724134"/>
    <w:rsid w:val="00743947"/>
    <w:rsid w:val="007569C2"/>
    <w:rsid w:val="007574D0"/>
    <w:rsid w:val="00775800"/>
    <w:rsid w:val="007918CB"/>
    <w:rsid w:val="007A2158"/>
    <w:rsid w:val="007B064A"/>
    <w:rsid w:val="007B6312"/>
    <w:rsid w:val="007C2142"/>
    <w:rsid w:val="007E4091"/>
    <w:rsid w:val="007E48DE"/>
    <w:rsid w:val="007F0D0F"/>
    <w:rsid w:val="007F2903"/>
    <w:rsid w:val="007F3A26"/>
    <w:rsid w:val="007F76A5"/>
    <w:rsid w:val="007F7C26"/>
    <w:rsid w:val="0080008F"/>
    <w:rsid w:val="008133E3"/>
    <w:rsid w:val="00823899"/>
    <w:rsid w:val="00823CBE"/>
    <w:rsid w:val="0083018D"/>
    <w:rsid w:val="008319AB"/>
    <w:rsid w:val="00836A81"/>
    <w:rsid w:val="00850C91"/>
    <w:rsid w:val="0085240D"/>
    <w:rsid w:val="00852F09"/>
    <w:rsid w:val="00854FE5"/>
    <w:rsid w:val="00867437"/>
    <w:rsid w:val="00875026"/>
    <w:rsid w:val="0087589D"/>
    <w:rsid w:val="008830EA"/>
    <w:rsid w:val="0088458F"/>
    <w:rsid w:val="0088788D"/>
    <w:rsid w:val="00893FBF"/>
    <w:rsid w:val="008A093C"/>
    <w:rsid w:val="008A72BA"/>
    <w:rsid w:val="008B2AA3"/>
    <w:rsid w:val="00917D09"/>
    <w:rsid w:val="00947322"/>
    <w:rsid w:val="0095535E"/>
    <w:rsid w:val="009574DD"/>
    <w:rsid w:val="0096236F"/>
    <w:rsid w:val="009925DC"/>
    <w:rsid w:val="009958C0"/>
    <w:rsid w:val="0099716A"/>
    <w:rsid w:val="009A2B83"/>
    <w:rsid w:val="009C53FF"/>
    <w:rsid w:val="009C71AA"/>
    <w:rsid w:val="009C75BE"/>
    <w:rsid w:val="009D3ADA"/>
    <w:rsid w:val="009F7011"/>
    <w:rsid w:val="00A01335"/>
    <w:rsid w:val="00A22987"/>
    <w:rsid w:val="00A26022"/>
    <w:rsid w:val="00A31900"/>
    <w:rsid w:val="00A47AD5"/>
    <w:rsid w:val="00A5062C"/>
    <w:rsid w:val="00A50AA2"/>
    <w:rsid w:val="00A61715"/>
    <w:rsid w:val="00A70DDD"/>
    <w:rsid w:val="00A7416B"/>
    <w:rsid w:val="00A93B75"/>
    <w:rsid w:val="00AA3CC7"/>
    <w:rsid w:val="00AB10DA"/>
    <w:rsid w:val="00AB1430"/>
    <w:rsid w:val="00AB5B55"/>
    <w:rsid w:val="00AB72CC"/>
    <w:rsid w:val="00AC2D16"/>
    <w:rsid w:val="00AC7697"/>
    <w:rsid w:val="00AF34A9"/>
    <w:rsid w:val="00B149A9"/>
    <w:rsid w:val="00B15A74"/>
    <w:rsid w:val="00B256C6"/>
    <w:rsid w:val="00B31BA4"/>
    <w:rsid w:val="00B327E6"/>
    <w:rsid w:val="00B67845"/>
    <w:rsid w:val="00B76799"/>
    <w:rsid w:val="00B8436E"/>
    <w:rsid w:val="00B94A07"/>
    <w:rsid w:val="00BD169E"/>
    <w:rsid w:val="00BD69E7"/>
    <w:rsid w:val="00BD7BFB"/>
    <w:rsid w:val="00BE66F6"/>
    <w:rsid w:val="00BE7289"/>
    <w:rsid w:val="00C042CA"/>
    <w:rsid w:val="00C204B3"/>
    <w:rsid w:val="00C21BDE"/>
    <w:rsid w:val="00C26332"/>
    <w:rsid w:val="00C26F88"/>
    <w:rsid w:val="00C36451"/>
    <w:rsid w:val="00C46109"/>
    <w:rsid w:val="00C85BB1"/>
    <w:rsid w:val="00CA14AF"/>
    <w:rsid w:val="00CA28A7"/>
    <w:rsid w:val="00CA7768"/>
    <w:rsid w:val="00CB54E9"/>
    <w:rsid w:val="00CC2D18"/>
    <w:rsid w:val="00CE2A5A"/>
    <w:rsid w:val="00CF4B82"/>
    <w:rsid w:val="00CF4F33"/>
    <w:rsid w:val="00D03A8E"/>
    <w:rsid w:val="00D14437"/>
    <w:rsid w:val="00D1783C"/>
    <w:rsid w:val="00D3140A"/>
    <w:rsid w:val="00D3421F"/>
    <w:rsid w:val="00D4348E"/>
    <w:rsid w:val="00D46270"/>
    <w:rsid w:val="00D54558"/>
    <w:rsid w:val="00D5500E"/>
    <w:rsid w:val="00D554E4"/>
    <w:rsid w:val="00D93BEF"/>
    <w:rsid w:val="00D951C2"/>
    <w:rsid w:val="00DA185A"/>
    <w:rsid w:val="00DA4A64"/>
    <w:rsid w:val="00DB369F"/>
    <w:rsid w:val="00DD235C"/>
    <w:rsid w:val="00DD47AF"/>
    <w:rsid w:val="00DE69EC"/>
    <w:rsid w:val="00E01597"/>
    <w:rsid w:val="00E065C1"/>
    <w:rsid w:val="00E132AC"/>
    <w:rsid w:val="00E22819"/>
    <w:rsid w:val="00E2338A"/>
    <w:rsid w:val="00E74A1E"/>
    <w:rsid w:val="00E80555"/>
    <w:rsid w:val="00E90DA7"/>
    <w:rsid w:val="00E97168"/>
    <w:rsid w:val="00EA006C"/>
    <w:rsid w:val="00EB49D9"/>
    <w:rsid w:val="00EC2189"/>
    <w:rsid w:val="00EC2725"/>
    <w:rsid w:val="00EC68D5"/>
    <w:rsid w:val="00EE7564"/>
    <w:rsid w:val="00EF12D9"/>
    <w:rsid w:val="00EF3542"/>
    <w:rsid w:val="00EF649E"/>
    <w:rsid w:val="00EF6DDC"/>
    <w:rsid w:val="00F20785"/>
    <w:rsid w:val="00F25E75"/>
    <w:rsid w:val="00F32B1C"/>
    <w:rsid w:val="00F35F82"/>
    <w:rsid w:val="00F5125D"/>
    <w:rsid w:val="00F658BD"/>
    <w:rsid w:val="00F679BE"/>
    <w:rsid w:val="00F72C3C"/>
    <w:rsid w:val="00F75010"/>
    <w:rsid w:val="00F834A7"/>
    <w:rsid w:val="00F86D48"/>
    <w:rsid w:val="00F86F77"/>
    <w:rsid w:val="00F87536"/>
    <w:rsid w:val="00F97412"/>
    <w:rsid w:val="00FA2D62"/>
    <w:rsid w:val="00FB5EAC"/>
    <w:rsid w:val="00FD4BE3"/>
    <w:rsid w:val="00FE5681"/>
    <w:rsid w:val="00FF7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6E3F4D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rFonts w:ascii="Arial" w:hAnsi="Arial"/>
      <w:spacing w:val="-5"/>
      <w:lang w:eastAsia="en-US"/>
    </w:rPr>
  </w:style>
  <w:style w:type="paragraph" w:styleId="Heading1">
    <w:name w:val="heading 1"/>
    <w:basedOn w:val="HeadingBase"/>
    <w:next w:val="BodyText"/>
    <w:qFormat/>
    <w:pPr>
      <w:pBdr>
        <w:top w:val="single" w:sz="48" w:space="3" w:color="FFFFFF"/>
        <w:left w:val="single" w:sz="6" w:space="3" w:color="FFFFFF"/>
        <w:bottom w:val="single" w:sz="6" w:space="3" w:color="FFFFFF"/>
      </w:pBdr>
      <w:shd w:val="solid" w:color="auto" w:fill="auto"/>
      <w:spacing w:before="0" w:after="240" w:line="240" w:lineRule="atLeast"/>
      <w:ind w:left="120"/>
      <w:outlineLvl w:val="0"/>
    </w:pPr>
    <w:rPr>
      <w:rFonts w:ascii="Arial Black" w:hAnsi="Arial Black"/>
      <w:color w:val="FFFFFF"/>
      <w:spacing w:val="-10"/>
      <w:kern w:val="20"/>
      <w:position w:val="8"/>
      <w:sz w:val="28"/>
    </w:rPr>
  </w:style>
  <w:style w:type="paragraph" w:styleId="Heading2">
    <w:name w:val="heading 2"/>
    <w:basedOn w:val="HeadingBase"/>
    <w:next w:val="BodyText"/>
    <w:qFormat/>
    <w:pPr>
      <w:spacing w:before="0" w:after="240" w:line="240" w:lineRule="atLeast"/>
      <w:ind w:left="0"/>
      <w:outlineLvl w:val="1"/>
    </w:pPr>
    <w:rPr>
      <w:rFonts w:ascii="Arial Black" w:hAnsi="Arial Black"/>
      <w:spacing w:val="-15"/>
    </w:rPr>
  </w:style>
  <w:style w:type="paragraph" w:styleId="Heading3">
    <w:name w:val="heading 3"/>
    <w:basedOn w:val="HeadingBase"/>
    <w:next w:val="BodyText"/>
    <w:qFormat/>
    <w:pPr>
      <w:spacing w:before="0" w:after="240" w:line="240" w:lineRule="atLeast"/>
      <w:outlineLvl w:val="2"/>
    </w:pPr>
    <w:rPr>
      <w:rFonts w:ascii="Arial Black" w:hAnsi="Arial Black"/>
      <w:spacing w:val="-10"/>
      <w:sz w:val="20"/>
    </w:rPr>
  </w:style>
  <w:style w:type="paragraph" w:styleId="Heading4">
    <w:name w:val="heading 4"/>
    <w:basedOn w:val="HeadingBase"/>
    <w:next w:val="BodyText"/>
    <w:qFormat/>
    <w:pPr>
      <w:spacing w:before="0" w:after="240" w:line="240" w:lineRule="atLeast"/>
      <w:outlineLvl w:val="3"/>
    </w:pPr>
  </w:style>
  <w:style w:type="paragraph" w:styleId="Heading5">
    <w:name w:val="heading 5"/>
    <w:basedOn w:val="HeadingBase"/>
    <w:next w:val="BodyText"/>
    <w:qFormat/>
    <w:pPr>
      <w:spacing w:before="0" w:line="240" w:lineRule="atLeast"/>
      <w:ind w:left="1440"/>
      <w:outlineLvl w:val="4"/>
    </w:pPr>
    <w:rPr>
      <w:sz w:val="20"/>
    </w:rPr>
  </w:style>
  <w:style w:type="paragraph" w:styleId="Heading6">
    <w:name w:val="heading 6"/>
    <w:basedOn w:val="HeadingBase"/>
    <w:next w:val="BodyText"/>
    <w:qFormat/>
    <w:pPr>
      <w:ind w:left="1440"/>
      <w:outlineLvl w:val="5"/>
    </w:pPr>
    <w:rPr>
      <w:i/>
      <w:sz w:val="20"/>
    </w:rPr>
  </w:style>
  <w:style w:type="paragraph" w:styleId="Heading7">
    <w:name w:val="heading 7"/>
    <w:basedOn w:val="HeadingBase"/>
    <w:next w:val="BodyText"/>
    <w:qFormat/>
    <w:pPr>
      <w:outlineLvl w:val="6"/>
    </w:pPr>
    <w:rPr>
      <w:sz w:val="20"/>
    </w:rPr>
  </w:style>
  <w:style w:type="paragraph" w:styleId="Heading8">
    <w:name w:val="heading 8"/>
    <w:basedOn w:val="HeadingBase"/>
    <w:next w:val="BodyText"/>
    <w:qFormat/>
    <w:pPr>
      <w:outlineLvl w:val="7"/>
    </w:pPr>
    <w:rPr>
      <w:i/>
      <w:sz w:val="18"/>
    </w:rPr>
  </w:style>
  <w:style w:type="paragraph" w:styleId="Heading9">
    <w:name w:val="heading 9"/>
    <w:basedOn w:val="HeadingBase"/>
    <w:next w:val="BodyText"/>
    <w:qFormat/>
    <w:pPr>
      <w:outlineLvl w:val="8"/>
    </w:pPr>
    <w:rPr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Base">
    <w:name w:val="Heading Base"/>
    <w:basedOn w:val="Normal"/>
    <w:next w:val="BodyText"/>
    <w:pPr>
      <w:keepNext/>
      <w:keepLines/>
      <w:spacing w:before="140" w:line="220" w:lineRule="atLeast"/>
      <w:ind w:left="1080"/>
    </w:pPr>
    <w:rPr>
      <w:spacing w:val="-4"/>
      <w:kern w:val="28"/>
      <w:sz w:val="22"/>
    </w:rPr>
  </w:style>
  <w:style w:type="paragraph" w:styleId="BodyText">
    <w:name w:val="Body Text"/>
    <w:basedOn w:val="Normal"/>
    <w:pPr>
      <w:spacing w:after="240" w:line="240" w:lineRule="atLeast"/>
      <w:ind w:left="1080"/>
      <w:jc w:val="both"/>
    </w:pPr>
  </w:style>
  <w:style w:type="paragraph" w:styleId="Header">
    <w:name w:val="header"/>
    <w:basedOn w:val="HeaderBase"/>
  </w:style>
  <w:style w:type="paragraph" w:customStyle="1" w:styleId="HeaderBase">
    <w:name w:val="Header Base"/>
    <w:basedOn w:val="Normal"/>
    <w:pPr>
      <w:keepLines/>
      <w:tabs>
        <w:tab w:val="center" w:pos="4320"/>
        <w:tab w:val="right" w:pos="8640"/>
      </w:tabs>
      <w:spacing w:line="190" w:lineRule="atLeast"/>
    </w:pPr>
    <w:rPr>
      <w:caps/>
      <w:spacing w:val="0"/>
      <w:sz w:val="15"/>
    </w:rPr>
  </w:style>
  <w:style w:type="paragraph" w:styleId="Footer">
    <w:name w:val="footer"/>
    <w:basedOn w:val="HeaderBase"/>
  </w:style>
  <w:style w:type="character" w:styleId="PageNumber">
    <w:name w:val="page number"/>
    <w:rPr>
      <w:rFonts w:ascii="Arial Black" w:hAnsi="Arial Black"/>
      <w:spacing w:val="-10"/>
      <w:sz w:val="18"/>
    </w:rPr>
  </w:style>
  <w:style w:type="paragraph" w:customStyle="1" w:styleId="FootnoteBase">
    <w:name w:val="Footnote Base"/>
    <w:basedOn w:val="Normal"/>
    <w:pPr>
      <w:keepLines/>
      <w:spacing w:line="200" w:lineRule="atLeast"/>
    </w:pPr>
    <w:rPr>
      <w:sz w:val="16"/>
    </w:rPr>
  </w:style>
  <w:style w:type="paragraph" w:styleId="MessageHeader">
    <w:name w:val="Message Header"/>
    <w:basedOn w:val="BodyText"/>
    <w:pPr>
      <w:keepLines/>
      <w:tabs>
        <w:tab w:val="left" w:pos="3600"/>
        <w:tab w:val="left" w:pos="4680"/>
      </w:tabs>
      <w:spacing w:after="120" w:line="280" w:lineRule="exact"/>
      <w:ind w:right="2160" w:hanging="1080"/>
      <w:jc w:val="left"/>
    </w:pPr>
    <w:rPr>
      <w:spacing w:val="0"/>
      <w:sz w:val="22"/>
    </w:rPr>
  </w:style>
  <w:style w:type="paragraph" w:customStyle="1" w:styleId="BlockQuotation">
    <w:name w:val="Block Quotation"/>
    <w:basedOn w:val="Normal"/>
    <w:pPr>
      <w:pBdr>
        <w:top w:val="single" w:sz="12" w:space="12" w:color="FFFFFF"/>
        <w:left w:val="single" w:sz="6" w:space="12" w:color="FFFFFF"/>
        <w:bottom w:val="single" w:sz="6" w:space="12" w:color="FFFFFF"/>
        <w:right w:val="single" w:sz="6" w:space="12" w:color="FFFFFF"/>
      </w:pBdr>
      <w:shd w:val="pct5" w:color="auto" w:fill="auto"/>
      <w:spacing w:after="240" w:line="220" w:lineRule="atLeast"/>
      <w:ind w:left="1368" w:right="240"/>
      <w:jc w:val="both"/>
    </w:pPr>
    <w:rPr>
      <w:rFonts w:ascii="Arial Narrow" w:hAnsi="Arial Narrow"/>
      <w:spacing w:val="0"/>
    </w:rPr>
  </w:style>
  <w:style w:type="paragraph" w:customStyle="1" w:styleId="BodyTextKeep">
    <w:name w:val="Body Text Keep"/>
    <w:basedOn w:val="BodyText"/>
    <w:pPr>
      <w:keepNext/>
    </w:pPr>
  </w:style>
  <w:style w:type="paragraph" w:styleId="Caption">
    <w:name w:val="caption"/>
    <w:basedOn w:val="Picture"/>
    <w:next w:val="BodyText"/>
    <w:qFormat/>
    <w:pPr>
      <w:spacing w:before="60" w:after="240" w:line="220" w:lineRule="atLeast"/>
      <w:ind w:left="1920" w:hanging="120"/>
    </w:pPr>
    <w:rPr>
      <w:rFonts w:ascii="Arial Narrow" w:hAnsi="Arial Narrow"/>
      <w:spacing w:val="0"/>
      <w:sz w:val="18"/>
    </w:rPr>
  </w:style>
  <w:style w:type="paragraph" w:customStyle="1" w:styleId="Picture">
    <w:name w:val="Picture"/>
    <w:basedOn w:val="Normal"/>
    <w:next w:val="Caption"/>
    <w:pPr>
      <w:keepNext/>
    </w:pPr>
  </w:style>
  <w:style w:type="paragraph" w:customStyle="1" w:styleId="DocumentLabel">
    <w:name w:val="Document Label"/>
    <w:basedOn w:val="TitleCover"/>
  </w:style>
  <w:style w:type="paragraph" w:customStyle="1" w:styleId="TitleCover">
    <w:name w:val="Title Cover"/>
    <w:basedOn w:val="HeadingBase"/>
    <w:next w:val="SubtitleCover"/>
    <w:pPr>
      <w:pBdr>
        <w:top w:val="single" w:sz="48" w:space="31" w:color="auto"/>
      </w:pBdr>
      <w:tabs>
        <w:tab w:val="left" w:pos="0"/>
      </w:tabs>
      <w:spacing w:before="240" w:after="500" w:line="640" w:lineRule="exact"/>
      <w:ind w:left="-840" w:right="-840"/>
    </w:pPr>
    <w:rPr>
      <w:rFonts w:ascii="Arial Black" w:hAnsi="Arial Black"/>
      <w:b/>
      <w:spacing w:val="-48"/>
      <w:sz w:val="64"/>
    </w:rPr>
  </w:style>
  <w:style w:type="paragraph" w:customStyle="1" w:styleId="SubtitleCover">
    <w:name w:val="Subtitle Cover"/>
    <w:basedOn w:val="TitleCover"/>
    <w:next w:val="BodyText"/>
    <w:pPr>
      <w:pBdr>
        <w:top w:val="single" w:sz="6" w:space="24" w:color="auto"/>
      </w:pBdr>
      <w:tabs>
        <w:tab w:val="clear" w:pos="0"/>
      </w:tabs>
      <w:spacing w:before="0" w:after="0" w:line="480" w:lineRule="atLeast"/>
      <w:ind w:left="0" w:right="0"/>
    </w:pPr>
    <w:rPr>
      <w:rFonts w:ascii="Arial" w:hAnsi="Arial"/>
      <w:b w:val="0"/>
      <w:spacing w:val="-30"/>
      <w:sz w:val="48"/>
    </w:rPr>
  </w:style>
  <w:style w:type="character" w:styleId="EndnoteReference">
    <w:name w:val="endnote reference"/>
    <w:semiHidden/>
    <w:rPr>
      <w:vertAlign w:val="superscript"/>
    </w:rPr>
  </w:style>
  <w:style w:type="paragraph" w:styleId="EndnoteText">
    <w:name w:val="endnote text"/>
    <w:basedOn w:val="FootnoteBase"/>
    <w:semiHidden/>
  </w:style>
  <w:style w:type="character" w:styleId="FootnoteReference">
    <w:name w:val="footnote reference"/>
    <w:semiHidden/>
    <w:rPr>
      <w:vertAlign w:val="superscript"/>
    </w:rPr>
  </w:style>
  <w:style w:type="paragraph" w:styleId="FootnoteText">
    <w:name w:val="footnote text"/>
    <w:basedOn w:val="FootnoteBase"/>
    <w:semiHidden/>
  </w:style>
  <w:style w:type="paragraph" w:styleId="Index1">
    <w:name w:val="index 1"/>
    <w:basedOn w:val="IndexBase"/>
    <w:semiHidden/>
  </w:style>
  <w:style w:type="paragraph" w:customStyle="1" w:styleId="IndexBase">
    <w:name w:val="Index Base"/>
    <w:basedOn w:val="Normal"/>
    <w:pPr>
      <w:spacing w:line="240" w:lineRule="atLeast"/>
      <w:ind w:left="360" w:hanging="360"/>
    </w:pPr>
    <w:rPr>
      <w:sz w:val="18"/>
    </w:rPr>
  </w:style>
  <w:style w:type="paragraph" w:styleId="Index2">
    <w:name w:val="index 2"/>
    <w:basedOn w:val="IndexBase"/>
    <w:semiHidden/>
    <w:pPr>
      <w:spacing w:line="240" w:lineRule="auto"/>
      <w:ind w:left="720"/>
    </w:pPr>
  </w:style>
  <w:style w:type="paragraph" w:styleId="Index3">
    <w:name w:val="index 3"/>
    <w:basedOn w:val="IndexBase"/>
    <w:semiHidden/>
    <w:pPr>
      <w:spacing w:line="240" w:lineRule="auto"/>
      <w:ind w:left="1080"/>
    </w:pPr>
  </w:style>
  <w:style w:type="paragraph" w:styleId="Index4">
    <w:name w:val="index 4"/>
    <w:basedOn w:val="IndexBase"/>
    <w:semiHidden/>
    <w:pPr>
      <w:spacing w:line="240" w:lineRule="auto"/>
      <w:ind w:left="1440"/>
    </w:pPr>
  </w:style>
  <w:style w:type="paragraph" w:styleId="Index5">
    <w:name w:val="index 5"/>
    <w:basedOn w:val="IndexBase"/>
    <w:semiHidden/>
    <w:pPr>
      <w:spacing w:line="240" w:lineRule="auto"/>
      <w:ind w:left="1800"/>
    </w:pPr>
  </w:style>
  <w:style w:type="paragraph" w:styleId="IndexHeading">
    <w:name w:val="index heading"/>
    <w:basedOn w:val="HeadingBase"/>
    <w:next w:val="Index1"/>
    <w:semiHidden/>
    <w:pPr>
      <w:keepLines w:val="0"/>
      <w:spacing w:before="0" w:line="480" w:lineRule="atLeast"/>
      <w:ind w:left="0"/>
    </w:pPr>
    <w:rPr>
      <w:rFonts w:ascii="Arial Black" w:hAnsi="Arial Black"/>
      <w:spacing w:val="-5"/>
      <w:kern w:val="0"/>
      <w:sz w:val="24"/>
    </w:rPr>
  </w:style>
  <w:style w:type="paragraph" w:customStyle="1" w:styleId="SectionHeading">
    <w:name w:val="Section Heading"/>
    <w:basedOn w:val="Heading1"/>
    <w:pPr>
      <w:outlineLvl w:val="9"/>
    </w:pPr>
  </w:style>
  <w:style w:type="character" w:customStyle="1" w:styleId="Lead-inEmphasis">
    <w:name w:val="Lead-in Emphasis"/>
    <w:rPr>
      <w:rFonts w:ascii="Arial Black" w:hAnsi="Arial Black"/>
      <w:spacing w:val="-4"/>
      <w:sz w:val="18"/>
    </w:rPr>
  </w:style>
  <w:style w:type="character" w:styleId="LineNumber">
    <w:name w:val="line number"/>
    <w:rPr>
      <w:sz w:val="18"/>
    </w:rPr>
  </w:style>
  <w:style w:type="paragraph" w:styleId="List">
    <w:name w:val="List"/>
    <w:basedOn w:val="BodyText"/>
    <w:pPr>
      <w:ind w:left="1440" w:hanging="360"/>
    </w:pPr>
  </w:style>
  <w:style w:type="paragraph" w:styleId="ListBullet">
    <w:name w:val="List Bullet"/>
    <w:basedOn w:val="List"/>
  </w:style>
  <w:style w:type="paragraph" w:styleId="ListNumber">
    <w:name w:val="List Number"/>
    <w:basedOn w:val="List"/>
  </w:style>
  <w:style w:type="paragraph" w:styleId="MacroText">
    <w:name w:val="macro"/>
    <w:basedOn w:val="Normal"/>
    <w:semiHidden/>
    <w:rPr>
      <w:rFonts w:ascii="Courier New" w:hAnsi="Courier New"/>
    </w:rPr>
  </w:style>
  <w:style w:type="character" w:customStyle="1" w:styleId="Superscript">
    <w:name w:val="Superscript"/>
    <w:rPr>
      <w:b/>
      <w:vertAlign w:val="superscript"/>
    </w:rPr>
  </w:style>
  <w:style w:type="paragraph" w:customStyle="1" w:styleId="TOCBase">
    <w:name w:val="TOC Base"/>
    <w:basedOn w:val="Normal"/>
    <w:pPr>
      <w:tabs>
        <w:tab w:val="right" w:leader="dot" w:pos="6480"/>
      </w:tabs>
      <w:spacing w:after="240" w:line="240" w:lineRule="atLeast"/>
    </w:pPr>
  </w:style>
  <w:style w:type="paragraph" w:styleId="TableofFigures">
    <w:name w:val="table of figures"/>
    <w:basedOn w:val="TOCBase"/>
    <w:semiHidden/>
    <w:pPr>
      <w:ind w:left="1440" w:hanging="360"/>
    </w:pPr>
  </w:style>
  <w:style w:type="paragraph" w:styleId="TOC1">
    <w:name w:val="toc 1"/>
    <w:basedOn w:val="TOCBase"/>
    <w:semiHidden/>
    <w:rPr>
      <w:spacing w:val="-4"/>
    </w:rPr>
  </w:style>
  <w:style w:type="paragraph" w:styleId="TOC2">
    <w:name w:val="toc 2"/>
    <w:basedOn w:val="TOCBase"/>
    <w:semiHidden/>
    <w:pPr>
      <w:ind w:left="360"/>
    </w:pPr>
  </w:style>
  <w:style w:type="paragraph" w:styleId="TOC3">
    <w:name w:val="toc 3"/>
    <w:basedOn w:val="TOCBase"/>
    <w:semiHidden/>
    <w:pPr>
      <w:ind w:left="360"/>
    </w:pPr>
  </w:style>
  <w:style w:type="paragraph" w:styleId="TOC4">
    <w:name w:val="toc 4"/>
    <w:basedOn w:val="TOCBase"/>
    <w:semiHidden/>
    <w:pPr>
      <w:ind w:left="360"/>
    </w:pPr>
  </w:style>
  <w:style w:type="paragraph" w:styleId="TOC5">
    <w:name w:val="toc 5"/>
    <w:basedOn w:val="TOCBase"/>
    <w:semiHidden/>
    <w:pPr>
      <w:ind w:left="360"/>
    </w:pPr>
  </w:style>
  <w:style w:type="paragraph" w:customStyle="1" w:styleId="SectionLabel">
    <w:name w:val="Section Label"/>
    <w:basedOn w:val="HeadingBase"/>
    <w:next w:val="BodyText"/>
    <w:pPr>
      <w:pBdr>
        <w:bottom w:val="single" w:sz="6" w:space="2" w:color="auto"/>
      </w:pBdr>
      <w:spacing w:before="360" w:after="960"/>
      <w:ind w:left="0"/>
    </w:pPr>
    <w:rPr>
      <w:rFonts w:ascii="Arial Black" w:hAnsi="Arial Black"/>
      <w:spacing w:val="-35"/>
      <w:sz w:val="54"/>
    </w:rPr>
  </w:style>
  <w:style w:type="paragraph" w:customStyle="1" w:styleId="FooterFirst">
    <w:name w:val="Footer First"/>
    <w:basedOn w:val="Footer"/>
    <w:pPr>
      <w:pBdr>
        <w:top w:val="single" w:sz="6" w:space="2" w:color="auto"/>
      </w:pBdr>
      <w:spacing w:before="600"/>
    </w:pPr>
  </w:style>
  <w:style w:type="paragraph" w:customStyle="1" w:styleId="FooterEven">
    <w:name w:val="Footer Even"/>
    <w:basedOn w:val="Footer"/>
    <w:pPr>
      <w:pBdr>
        <w:top w:val="single" w:sz="6" w:space="2" w:color="auto"/>
      </w:pBdr>
      <w:spacing w:before="600"/>
    </w:pPr>
  </w:style>
  <w:style w:type="paragraph" w:customStyle="1" w:styleId="FooterOdd">
    <w:name w:val="Footer Odd"/>
    <w:basedOn w:val="Footer"/>
    <w:pPr>
      <w:pBdr>
        <w:top w:val="single" w:sz="6" w:space="2" w:color="auto"/>
      </w:pBdr>
      <w:spacing w:before="600"/>
    </w:pPr>
  </w:style>
  <w:style w:type="paragraph" w:customStyle="1" w:styleId="HeaderFirst">
    <w:name w:val="Header First"/>
    <w:basedOn w:val="Header"/>
    <w:pPr>
      <w:pBdr>
        <w:top w:val="single" w:sz="6" w:space="2" w:color="auto"/>
      </w:pBdr>
      <w:jc w:val="right"/>
    </w:pPr>
  </w:style>
  <w:style w:type="paragraph" w:customStyle="1" w:styleId="HeaderEven">
    <w:name w:val="Header Even"/>
    <w:basedOn w:val="Header"/>
    <w:pPr>
      <w:pBdr>
        <w:bottom w:val="single" w:sz="6" w:space="1" w:color="auto"/>
      </w:pBdr>
      <w:spacing w:after="600"/>
    </w:pPr>
  </w:style>
  <w:style w:type="paragraph" w:customStyle="1" w:styleId="HeaderOdd">
    <w:name w:val="Header Odd"/>
    <w:basedOn w:val="Header"/>
    <w:pPr>
      <w:pBdr>
        <w:bottom w:val="single" w:sz="6" w:space="1" w:color="auto"/>
      </w:pBdr>
      <w:spacing w:after="600"/>
    </w:pPr>
  </w:style>
  <w:style w:type="paragraph" w:customStyle="1" w:styleId="ChapterLabel">
    <w:name w:val="Chapter Label"/>
    <w:basedOn w:val="PartLabel"/>
    <w:pPr>
      <w:framePr w:wrap="around"/>
    </w:pPr>
  </w:style>
  <w:style w:type="paragraph" w:customStyle="1" w:styleId="PartLabel">
    <w:name w:val="Part Label"/>
    <w:basedOn w:val="Normal"/>
    <w:pPr>
      <w:framePr w:h="1080" w:hRule="exact" w:hSpace="180" w:wrap="around" w:vAnchor="page" w:hAnchor="page" w:x="1861" w:y="1201"/>
      <w:pBdr>
        <w:top w:val="single" w:sz="6" w:space="1" w:color="auto"/>
        <w:left w:val="single" w:sz="6" w:space="1" w:color="auto"/>
      </w:pBdr>
      <w:shd w:val="solid" w:color="auto" w:fill="auto"/>
      <w:spacing w:line="360" w:lineRule="exact"/>
      <w:ind w:right="7488"/>
      <w:jc w:val="center"/>
    </w:pPr>
    <w:rPr>
      <w:color w:val="FFFFFF"/>
      <w:spacing w:val="-16"/>
      <w:position w:val="4"/>
      <w:sz w:val="26"/>
    </w:rPr>
  </w:style>
  <w:style w:type="paragraph" w:customStyle="1" w:styleId="ChapterTitle">
    <w:name w:val="Chapter Title"/>
    <w:basedOn w:val="PartTitle"/>
    <w:pPr>
      <w:framePr w:wrap="around"/>
    </w:pPr>
  </w:style>
  <w:style w:type="paragraph" w:customStyle="1" w:styleId="PartTitle">
    <w:name w:val="Part Title"/>
    <w:basedOn w:val="Normal"/>
    <w:pPr>
      <w:framePr w:h="1080" w:hRule="exact" w:hSpace="180" w:wrap="around" w:vAnchor="page" w:hAnchor="page" w:x="1861" w:y="1201"/>
      <w:pBdr>
        <w:left w:val="single" w:sz="6" w:space="1" w:color="auto"/>
      </w:pBdr>
      <w:shd w:val="solid" w:color="auto" w:fill="auto"/>
      <w:spacing w:after="240" w:line="660" w:lineRule="exact"/>
      <w:ind w:right="7488"/>
      <w:jc w:val="center"/>
    </w:pPr>
    <w:rPr>
      <w:rFonts w:ascii="Arial Black" w:hAnsi="Arial Black"/>
      <w:color w:val="FFFFFF"/>
      <w:spacing w:val="-40"/>
      <w:position w:val="-16"/>
      <w:sz w:val="84"/>
    </w:rPr>
  </w:style>
  <w:style w:type="paragraph" w:customStyle="1" w:styleId="ChapterSubtitle">
    <w:name w:val="Chapter Subtitle"/>
    <w:basedOn w:val="Subtitle"/>
  </w:style>
  <w:style w:type="paragraph" w:styleId="Subtitle">
    <w:name w:val="Subtitle"/>
    <w:basedOn w:val="Title"/>
    <w:next w:val="BodyText"/>
    <w:qFormat/>
    <w:pPr>
      <w:pBdr>
        <w:top w:val="none" w:sz="0" w:space="0" w:color="auto"/>
      </w:pBdr>
      <w:spacing w:before="60" w:after="120" w:line="340" w:lineRule="atLeast"/>
    </w:pPr>
    <w:rPr>
      <w:rFonts w:ascii="Arial" w:hAnsi="Arial"/>
      <w:spacing w:val="-16"/>
      <w:sz w:val="32"/>
    </w:rPr>
  </w:style>
  <w:style w:type="paragraph" w:styleId="Title">
    <w:name w:val="Title"/>
    <w:basedOn w:val="HeadingBase"/>
    <w:next w:val="Subtitle"/>
    <w:qFormat/>
    <w:pPr>
      <w:pBdr>
        <w:top w:val="single" w:sz="6" w:space="16" w:color="auto"/>
      </w:pBdr>
      <w:spacing w:before="220" w:after="60" w:line="320" w:lineRule="atLeast"/>
      <w:ind w:left="0"/>
    </w:pPr>
    <w:rPr>
      <w:rFonts w:ascii="Arial Black" w:hAnsi="Arial Black"/>
      <w:spacing w:val="-30"/>
      <w:sz w:val="40"/>
    </w:rPr>
  </w:style>
  <w:style w:type="paragraph" w:styleId="BodyTextIndent">
    <w:name w:val="Body Text Indent"/>
    <w:basedOn w:val="BodyText"/>
    <w:pPr>
      <w:ind w:left="1440"/>
    </w:pPr>
  </w:style>
  <w:style w:type="paragraph" w:styleId="ListNumber5">
    <w:name w:val="List Number 5"/>
    <w:basedOn w:val="ListNumber"/>
    <w:pPr>
      <w:ind w:left="2880"/>
    </w:pPr>
  </w:style>
  <w:style w:type="paragraph" w:styleId="ListNumber4">
    <w:name w:val="List Number 4"/>
    <w:basedOn w:val="ListNumber"/>
    <w:pPr>
      <w:ind w:left="2520"/>
    </w:pPr>
  </w:style>
  <w:style w:type="paragraph" w:styleId="ListNumber3">
    <w:name w:val="List Number 3"/>
    <w:basedOn w:val="ListNumber"/>
    <w:pPr>
      <w:ind w:left="2160"/>
    </w:pPr>
  </w:style>
  <w:style w:type="paragraph" w:styleId="ListBullet2">
    <w:name w:val="List Bullet 2"/>
    <w:basedOn w:val="ListBullet"/>
    <w:pPr>
      <w:ind w:left="1800"/>
    </w:pPr>
  </w:style>
  <w:style w:type="paragraph" w:styleId="ListBullet3">
    <w:name w:val="List Bullet 3"/>
    <w:basedOn w:val="ListBullet"/>
    <w:pPr>
      <w:ind w:left="2160"/>
    </w:pPr>
  </w:style>
  <w:style w:type="paragraph" w:styleId="ListBullet4">
    <w:name w:val="List Bullet 4"/>
    <w:basedOn w:val="ListBullet"/>
    <w:pPr>
      <w:ind w:left="2520"/>
    </w:pPr>
  </w:style>
  <w:style w:type="paragraph" w:styleId="List5">
    <w:name w:val="List 5"/>
    <w:basedOn w:val="List"/>
    <w:pPr>
      <w:ind w:left="2880"/>
    </w:pPr>
  </w:style>
  <w:style w:type="paragraph" w:styleId="List4">
    <w:name w:val="List 4"/>
    <w:basedOn w:val="List"/>
    <w:pPr>
      <w:ind w:left="2520"/>
    </w:pPr>
  </w:style>
  <w:style w:type="paragraph" w:styleId="List3">
    <w:name w:val="List 3"/>
    <w:basedOn w:val="List"/>
    <w:pPr>
      <w:ind w:left="2160"/>
    </w:pPr>
  </w:style>
  <w:style w:type="paragraph" w:styleId="List2">
    <w:name w:val="List 2"/>
    <w:basedOn w:val="List"/>
    <w:pPr>
      <w:ind w:left="1800"/>
    </w:pPr>
  </w:style>
  <w:style w:type="character" w:styleId="Emphasis">
    <w:name w:val="Emphasis"/>
    <w:qFormat/>
    <w:rPr>
      <w:rFonts w:ascii="Arial Black" w:hAnsi="Arial Black"/>
      <w:spacing w:val="-4"/>
      <w:sz w:val="18"/>
    </w:rPr>
  </w:style>
  <w:style w:type="character" w:styleId="CommentReference">
    <w:name w:val="annotation reference"/>
    <w:semiHidden/>
    <w:rPr>
      <w:rFonts w:ascii="Arial" w:hAnsi="Arial"/>
      <w:sz w:val="16"/>
    </w:rPr>
  </w:style>
  <w:style w:type="paragraph" w:styleId="CommentText">
    <w:name w:val="annotation text"/>
    <w:basedOn w:val="FootnoteBase"/>
    <w:semiHidden/>
  </w:style>
  <w:style w:type="paragraph" w:styleId="ListNumber2">
    <w:name w:val="List Number 2"/>
    <w:basedOn w:val="ListNumber"/>
    <w:pPr>
      <w:ind w:left="1800"/>
    </w:pPr>
  </w:style>
  <w:style w:type="paragraph" w:styleId="ListContinue">
    <w:name w:val="List Continue"/>
    <w:basedOn w:val="List"/>
    <w:pPr>
      <w:ind w:firstLine="0"/>
    </w:pPr>
  </w:style>
  <w:style w:type="paragraph" w:styleId="ListContinue2">
    <w:name w:val="List Continue 2"/>
    <w:basedOn w:val="ListContinue"/>
    <w:pPr>
      <w:ind w:left="2160"/>
    </w:pPr>
  </w:style>
  <w:style w:type="paragraph" w:styleId="ListContinue3">
    <w:name w:val="List Continue 3"/>
    <w:basedOn w:val="ListContinue"/>
    <w:pPr>
      <w:ind w:left="2520"/>
    </w:pPr>
  </w:style>
  <w:style w:type="paragraph" w:styleId="ListContinue4">
    <w:name w:val="List Continue 4"/>
    <w:basedOn w:val="ListContinue"/>
    <w:pPr>
      <w:ind w:left="2880"/>
    </w:pPr>
  </w:style>
  <w:style w:type="paragraph" w:styleId="ListContinue5">
    <w:name w:val="List Continue 5"/>
    <w:basedOn w:val="ListContinue"/>
    <w:pPr>
      <w:ind w:left="3240"/>
    </w:pPr>
  </w:style>
  <w:style w:type="paragraph" w:styleId="NormalIndent">
    <w:name w:val="Normal Indent"/>
    <w:basedOn w:val="Normal"/>
    <w:pPr>
      <w:ind w:left="1440"/>
    </w:pPr>
  </w:style>
  <w:style w:type="paragraph" w:customStyle="1" w:styleId="ReturnAddress">
    <w:name w:val="Return Address"/>
    <w:basedOn w:val="Normal"/>
    <w:pPr>
      <w:keepLines/>
      <w:framePr w:w="5160" w:h="840" w:wrap="notBeside" w:vAnchor="page" w:hAnchor="page" w:x="6121" w:y="915" w:anchorLock="1"/>
      <w:tabs>
        <w:tab w:val="left" w:pos="2160"/>
      </w:tabs>
      <w:spacing w:line="160" w:lineRule="atLeast"/>
    </w:pPr>
    <w:rPr>
      <w:spacing w:val="0"/>
      <w:sz w:val="14"/>
    </w:rPr>
  </w:style>
  <w:style w:type="character" w:customStyle="1" w:styleId="Slogan">
    <w:name w:val="Slogan"/>
    <w:rPr>
      <w:i/>
      <w:spacing w:val="-6"/>
      <w:sz w:val="24"/>
    </w:rPr>
  </w:style>
  <w:style w:type="paragraph" w:customStyle="1" w:styleId="CompanyName">
    <w:name w:val="Company Name"/>
    <w:basedOn w:val="Normal"/>
    <w:pPr>
      <w:keepNext/>
      <w:keepLines/>
      <w:framePr w:w="4080" w:h="840" w:hSpace="180" w:wrap="notBeside" w:vAnchor="page" w:hAnchor="margin" w:y="913" w:anchorLock="1"/>
      <w:spacing w:line="220" w:lineRule="atLeast"/>
    </w:pPr>
    <w:rPr>
      <w:rFonts w:ascii="Arial Black" w:hAnsi="Arial Black"/>
      <w:spacing w:val="-25"/>
      <w:kern w:val="28"/>
      <w:sz w:val="32"/>
    </w:rPr>
  </w:style>
  <w:style w:type="paragraph" w:customStyle="1" w:styleId="PartSubtitle">
    <w:name w:val="Part Subtitle"/>
    <w:basedOn w:val="Normal"/>
    <w:next w:val="BodyText"/>
    <w:pPr>
      <w:keepNext/>
      <w:spacing w:before="360" w:after="120"/>
    </w:pPr>
    <w:rPr>
      <w:i/>
      <w:kern w:val="28"/>
      <w:sz w:val="26"/>
    </w:rPr>
  </w:style>
  <w:style w:type="paragraph" w:styleId="TableofAuthorities">
    <w:name w:val="table of authorities"/>
    <w:basedOn w:val="Normal"/>
    <w:semiHidden/>
    <w:pPr>
      <w:tabs>
        <w:tab w:val="right" w:leader="dot" w:pos="7560"/>
      </w:tabs>
      <w:ind w:left="1440" w:hanging="360"/>
    </w:pPr>
  </w:style>
  <w:style w:type="paragraph" w:styleId="TOAHeading">
    <w:name w:val="toa heading"/>
    <w:basedOn w:val="Normal"/>
    <w:next w:val="TableofAuthorities"/>
    <w:semiHidden/>
    <w:pPr>
      <w:keepNext/>
      <w:spacing w:line="480" w:lineRule="atLeast"/>
    </w:pPr>
    <w:rPr>
      <w:rFonts w:ascii="Arial Black" w:hAnsi="Arial Black"/>
      <w:b/>
      <w:spacing w:val="-10"/>
      <w:kern w:val="28"/>
    </w:rPr>
  </w:style>
  <w:style w:type="paragraph" w:styleId="ListBullet5">
    <w:name w:val="List Bullet 5"/>
    <w:basedOn w:val="ListBullet"/>
    <w:pPr>
      <w:ind w:left="2880"/>
    </w:pPr>
  </w:style>
  <w:style w:type="paragraph" w:styleId="BodyText2">
    <w:name w:val="Body Text 2"/>
    <w:basedOn w:val="Normal"/>
    <w:pPr>
      <w:numPr>
        <w:ilvl w:val="12"/>
      </w:numPr>
    </w:pPr>
    <w:rPr>
      <w:i/>
    </w:rPr>
  </w:style>
  <w:style w:type="paragraph" w:styleId="BodyTextIndent2">
    <w:name w:val="Body Text Indent 2"/>
    <w:basedOn w:val="Normal"/>
    <w:pPr>
      <w:ind w:left="2160"/>
    </w:pPr>
    <w:rPr>
      <w:rFonts w:ascii="Tahoma" w:hAnsi="Tahoma" w:cs="Tahoma"/>
    </w:rPr>
  </w:style>
  <w:style w:type="paragraph" w:styleId="BodyText3">
    <w:name w:val="Body Text 3"/>
    <w:basedOn w:val="Normal"/>
    <w:pPr>
      <w:tabs>
        <w:tab w:val="left" w:pos="2410"/>
      </w:tabs>
    </w:pPr>
    <w:rPr>
      <w:rFonts w:ascii="Tahoma" w:hAnsi="Tahoma" w:cs="Tahoma"/>
      <w:u w:val="single"/>
    </w:rPr>
  </w:style>
  <w:style w:type="paragraph" w:styleId="BalloonText">
    <w:name w:val="Balloon Text"/>
    <w:basedOn w:val="Normal"/>
    <w:link w:val="BalloonTextChar"/>
    <w:rsid w:val="0006722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6722E"/>
    <w:rPr>
      <w:rFonts w:ascii="Tahoma" w:hAnsi="Tahoma" w:cs="Tahoma"/>
      <w:spacing w:val="-5"/>
      <w:sz w:val="16"/>
      <w:szCs w:val="16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C85BB1"/>
    <w:rPr>
      <w:color w:val="808080"/>
    </w:rPr>
  </w:style>
  <w:style w:type="character" w:customStyle="1" w:styleId="Givenname">
    <w:name w:val="Given name"/>
    <w:basedOn w:val="DefaultParagraphFont"/>
    <w:uiPriority w:val="1"/>
    <w:qFormat/>
    <w:rsid w:val="009A2B83"/>
    <w:rPr>
      <w:rFonts w:ascii="Arial" w:hAnsi="Arial"/>
      <w:b/>
      <w:color w:val="auto"/>
      <w:spacing w:val="0"/>
      <w:sz w:val="26"/>
    </w:rPr>
  </w:style>
  <w:style w:type="character" w:customStyle="1" w:styleId="Preferredname">
    <w:name w:val="Preferred name"/>
    <w:basedOn w:val="DefaultParagraphFont"/>
    <w:uiPriority w:val="1"/>
    <w:qFormat/>
    <w:rsid w:val="009A2B83"/>
    <w:rPr>
      <w:rFonts w:ascii="Arial" w:hAnsi="Arial"/>
      <w:b/>
      <w:color w:val="auto"/>
      <w:spacing w:val="0"/>
      <w:sz w:val="26"/>
    </w:rPr>
  </w:style>
  <w:style w:type="character" w:customStyle="1" w:styleId="Familyname">
    <w:name w:val="Family name"/>
    <w:basedOn w:val="DefaultParagraphFont"/>
    <w:uiPriority w:val="1"/>
    <w:rsid w:val="009A2B83"/>
    <w:rPr>
      <w:rFonts w:ascii="Arial" w:hAnsi="Arial"/>
      <w:b/>
      <w:caps/>
      <w:smallCaps w:val="0"/>
      <w:color w:val="auto"/>
      <w:spacing w:val="0"/>
      <w:sz w:val="26"/>
    </w:rPr>
  </w:style>
  <w:style w:type="character" w:customStyle="1" w:styleId="Educationname">
    <w:name w:val="Education name"/>
    <w:basedOn w:val="DefaultParagraphFont"/>
    <w:uiPriority w:val="1"/>
    <w:qFormat/>
    <w:rsid w:val="00113621"/>
    <w:rPr>
      <w:rFonts w:ascii="Arial" w:hAnsi="Arial"/>
      <w:b/>
      <w:color w:val="auto"/>
      <w:spacing w:val="0"/>
      <w:sz w:val="20"/>
    </w:rPr>
  </w:style>
  <w:style w:type="character" w:customStyle="1" w:styleId="City">
    <w:name w:val="City"/>
    <w:basedOn w:val="DefaultParagraphFont"/>
    <w:uiPriority w:val="1"/>
    <w:qFormat/>
    <w:rsid w:val="004B442E"/>
    <w:rPr>
      <w:rFonts w:ascii="Arial" w:hAnsi="Arial"/>
      <w:b/>
      <w:spacing w:val="0"/>
      <w:sz w:val="20"/>
    </w:rPr>
  </w:style>
  <w:style w:type="character" w:customStyle="1" w:styleId="positon">
    <w:name w:val="positon"/>
    <w:basedOn w:val="DefaultParagraphFont"/>
    <w:uiPriority w:val="1"/>
    <w:qFormat/>
    <w:rsid w:val="00A22987"/>
    <w:rPr>
      <w:rFonts w:ascii="Arial" w:hAnsi="Arial"/>
      <w:b/>
      <w:w w:val="100"/>
      <w:sz w:val="20"/>
    </w:rPr>
  </w:style>
  <w:style w:type="paragraph" w:styleId="ListParagraph">
    <w:name w:val="List Paragraph"/>
    <w:basedOn w:val="Normal"/>
    <w:uiPriority w:val="34"/>
    <w:qFormat/>
    <w:rsid w:val="00B256C6"/>
    <w:pPr>
      <w:ind w:left="720"/>
      <w:contextualSpacing/>
    </w:pPr>
  </w:style>
  <w:style w:type="character" w:styleId="Hyperlink">
    <w:name w:val="Hyperlink"/>
    <w:basedOn w:val="DefaultParagraphFont"/>
    <w:unhideWhenUsed/>
    <w:rsid w:val="00836A8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868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8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anaveensamt\Desktop\SAMTANI,%20Aahana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6CC3AFD5304416F8748C84147F3D4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6EC39F-5181-471E-893D-5C34147479D2}"/>
      </w:docPartPr>
      <w:docPartBody>
        <w:p w:rsidR="004F54DB" w:rsidRDefault="00A821C3">
          <w:pPr>
            <w:pStyle w:val="26CC3AFD5304416F8748C84147F3D426"/>
          </w:pPr>
          <w:r>
            <w:rPr>
              <w:rStyle w:val="PlaceholderText"/>
            </w:rPr>
            <w:t>Start month, year</w:t>
          </w:r>
        </w:p>
      </w:docPartBody>
    </w:docPart>
    <w:docPart>
      <w:docPartPr>
        <w:name w:val="44B432C35588412AAA05DD5DB42BB3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2E0BD1-AFDF-4460-B009-FADDDB2CA0C2}"/>
      </w:docPartPr>
      <w:docPartBody>
        <w:p w:rsidR="004F54DB" w:rsidRDefault="00A821C3">
          <w:pPr>
            <w:pStyle w:val="44B432C35588412AAA05DD5DB42BB3A9"/>
          </w:pPr>
          <w:r>
            <w:rPr>
              <w:rStyle w:val="PlaceholderText"/>
            </w:rPr>
            <w:t>Finish month, year</w:t>
          </w:r>
        </w:p>
      </w:docPartBody>
    </w:docPart>
    <w:docPart>
      <w:docPartPr>
        <w:name w:val="4DDD173988FD4A8A98B383B2D9C83C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958295-B7EF-4C38-A6F6-CF8DD1992921}"/>
      </w:docPartPr>
      <w:docPartBody>
        <w:p w:rsidR="004F54DB" w:rsidRDefault="00A821C3">
          <w:pPr>
            <w:pStyle w:val="4DDD173988FD4A8A98B383B2D9C83CA4"/>
          </w:pPr>
          <w:r>
            <w:rPr>
              <w:rStyle w:val="PlaceholderText"/>
            </w:rPr>
            <w:t>Name of degree</w:t>
          </w:r>
        </w:p>
      </w:docPartBody>
    </w:docPart>
    <w:docPart>
      <w:docPartPr>
        <w:name w:val="3EFAB2E5B73B4C5E9B9978A42C2F2F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1E2E4B-9FBF-4E91-90E4-254232009658}"/>
      </w:docPartPr>
      <w:docPartBody>
        <w:p w:rsidR="004F54DB" w:rsidRDefault="00A821C3">
          <w:pPr>
            <w:pStyle w:val="3EFAB2E5B73B4C5E9B9978A42C2F2FF9"/>
          </w:pPr>
          <w:r>
            <w:rPr>
              <w:rStyle w:val="PlaceholderText"/>
            </w:rPr>
            <w:t>Level completed</w:t>
          </w:r>
        </w:p>
      </w:docPartBody>
    </w:docPart>
    <w:docPart>
      <w:docPartPr>
        <w:name w:val="466CE92DE37B40158CF599DB56050C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48A17C-7E56-4F89-9295-F07ED08CFD17}"/>
      </w:docPartPr>
      <w:docPartBody>
        <w:p w:rsidR="004F54DB" w:rsidRDefault="00A821C3">
          <w:pPr>
            <w:pStyle w:val="466CE92DE37B40158CF599DB56050CDB"/>
          </w:pPr>
          <w:r>
            <w:rPr>
              <w:rStyle w:val="PlaceholderText"/>
            </w:rPr>
            <w:t>Add Personal Achievement/Additional Skill here</w:t>
          </w:r>
        </w:p>
      </w:docPartBody>
    </w:docPart>
    <w:docPart>
      <w:docPartPr>
        <w:name w:val="9EC80A43C1504D48AD6C906D0380EE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7BB3A8-99E2-0F43-828C-BCEC8582E4F2}"/>
      </w:docPartPr>
      <w:docPartBody>
        <w:p w:rsidR="00313373" w:rsidRDefault="00313373" w:rsidP="00313373">
          <w:pPr>
            <w:pStyle w:val="9EC80A43C1504D48AD6C906D0380EE4E"/>
          </w:pPr>
          <w:r>
            <w:rPr>
              <w:rStyle w:val="PlaceholderText"/>
            </w:rPr>
            <w:t>Start year</w:t>
          </w:r>
        </w:p>
      </w:docPartBody>
    </w:docPart>
    <w:docPart>
      <w:docPartPr>
        <w:name w:val="038DC09CA8927E4CA4C174B2AC5304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D08170-8EC7-C944-87D4-3DE4FEF29023}"/>
      </w:docPartPr>
      <w:docPartBody>
        <w:p w:rsidR="00313373" w:rsidRDefault="00313373" w:rsidP="00313373">
          <w:pPr>
            <w:pStyle w:val="038DC09CA8927E4CA4C174B2AC530494"/>
          </w:pPr>
          <w:r>
            <w:rPr>
              <w:rStyle w:val="PlaceholderText"/>
            </w:rPr>
            <w:t>Level completed</w:t>
          </w:r>
        </w:p>
      </w:docPartBody>
    </w:docPart>
    <w:docPart>
      <w:docPartPr>
        <w:name w:val="DB0E7FC4A1C4BF4B90FBDAAF890725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3FE660-4C05-7B4F-9238-9B56774B0F53}"/>
      </w:docPartPr>
      <w:docPartBody>
        <w:p w:rsidR="00313373" w:rsidRDefault="00313373" w:rsidP="00313373">
          <w:pPr>
            <w:pStyle w:val="DB0E7FC4A1C4BF4B90FBDAAF890725FF"/>
          </w:pPr>
          <w:r>
            <w:rPr>
              <w:rStyle w:val="PlaceholderText"/>
            </w:rPr>
            <w:t>Add Personal Achievement/Additional Skill here</w:t>
          </w:r>
        </w:p>
      </w:docPartBody>
    </w:docPart>
    <w:docPart>
      <w:docPartPr>
        <w:name w:val="691C6D8F3B0CE94AB023FA5D4E3D38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707943-2476-6B44-9778-F699AB670F3B}"/>
      </w:docPartPr>
      <w:docPartBody>
        <w:p w:rsidR="00B92B65" w:rsidRDefault="00F345DF" w:rsidP="00F345DF">
          <w:pPr>
            <w:pStyle w:val="691C6D8F3B0CE94AB023FA5D4E3D38F6"/>
          </w:pPr>
          <w:r>
            <w:rPr>
              <w:rStyle w:val="PlaceholderText"/>
            </w:rPr>
            <w:t>Add Personal Achievement/Additional Skill here</w:t>
          </w:r>
        </w:p>
      </w:docPartBody>
    </w:docPart>
    <w:docPart>
      <w:docPartPr>
        <w:name w:val="2E8942C2609C63489EC4E587103093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060E39-6CC6-924D-87A6-A080B1A076AC}"/>
      </w:docPartPr>
      <w:docPartBody>
        <w:p w:rsidR="00B92B65" w:rsidRDefault="00B92B65" w:rsidP="00B92B65">
          <w:pPr>
            <w:pStyle w:val="2E8942C2609C63489EC4E5871030930D"/>
          </w:pPr>
          <w:r>
            <w:rPr>
              <w:rStyle w:val="PlaceholderText"/>
            </w:rPr>
            <w:t>Start month, year</w:t>
          </w:r>
        </w:p>
      </w:docPartBody>
    </w:docPart>
    <w:docPart>
      <w:docPartPr>
        <w:name w:val="34955BF58118084E94500BF79B687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11D3F1-BF7F-8246-87ED-4424F90FB213}"/>
      </w:docPartPr>
      <w:docPartBody>
        <w:p w:rsidR="00B92B65" w:rsidRDefault="00B92B65" w:rsidP="00B92B65">
          <w:pPr>
            <w:pStyle w:val="34955BF58118084E94500BF79B68773B"/>
          </w:pPr>
          <w:r>
            <w:rPr>
              <w:rStyle w:val="PlaceholderText"/>
            </w:rPr>
            <w:t>Name of Employer/ Establishment</w:t>
          </w:r>
        </w:p>
      </w:docPartBody>
    </w:docPart>
    <w:docPart>
      <w:docPartPr>
        <w:name w:val="60BADA0068D43B46B947197AF79B07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6FBD37-E064-804E-B701-AB1B1A5EEA4C}"/>
      </w:docPartPr>
      <w:docPartBody>
        <w:p w:rsidR="00B92B65" w:rsidRDefault="00B92B65" w:rsidP="00B92B65">
          <w:pPr>
            <w:pStyle w:val="60BADA0068D43B46B947197AF79B07E0"/>
          </w:pPr>
          <w:r>
            <w:rPr>
              <w:rStyle w:val="PlaceholderText"/>
            </w:rPr>
            <w:t>Finish month, year</w:t>
          </w:r>
        </w:p>
      </w:docPartBody>
    </w:docPart>
    <w:docPart>
      <w:docPartPr>
        <w:name w:val="D3F3104D011FCF4090EDEE3EF3DB66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A718EF-CF37-7244-8AD9-1863DD152ED5}"/>
      </w:docPartPr>
      <w:docPartBody>
        <w:p w:rsidR="00B92B65" w:rsidRDefault="00B92B65" w:rsidP="00B92B65">
          <w:pPr>
            <w:pStyle w:val="D3F3104D011FCF4090EDEE3EF3DB66B4"/>
          </w:pPr>
          <w:r w:rsidRPr="00710373">
            <w:rPr>
              <w:rStyle w:val="PlaceholderText"/>
            </w:rPr>
            <w:t>C</w:t>
          </w:r>
          <w:r>
            <w:rPr>
              <w:rStyle w:val="PlaceholderText"/>
            </w:rPr>
            <w:t>ity</w:t>
          </w:r>
        </w:p>
      </w:docPartBody>
    </w:docPart>
    <w:docPart>
      <w:docPartPr>
        <w:name w:val="F711FB3876DD774D815A955F35982B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BC7E29-660A-484F-8DE4-EC3D857E6E71}"/>
      </w:docPartPr>
      <w:docPartBody>
        <w:p w:rsidR="00B92B65" w:rsidRDefault="00B92B65" w:rsidP="00B92B65">
          <w:pPr>
            <w:pStyle w:val="F711FB3876DD774D815A955F35982B58"/>
          </w:pPr>
          <w:r w:rsidRPr="00710373">
            <w:rPr>
              <w:rStyle w:val="PlaceholderText"/>
            </w:rPr>
            <w:t>C</w:t>
          </w:r>
          <w:r>
            <w:rPr>
              <w:rStyle w:val="PlaceholderText"/>
            </w:rPr>
            <w:t>ountry</w:t>
          </w:r>
        </w:p>
      </w:docPartBody>
    </w:docPart>
    <w:docPart>
      <w:docPartPr>
        <w:name w:val="6FF4FDBA4550F547A38AEE2A79BF9F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EF7FDC-86E9-374F-BFD5-4CAC8B62748C}"/>
      </w:docPartPr>
      <w:docPartBody>
        <w:p w:rsidR="00B92B65" w:rsidRDefault="00B92B65" w:rsidP="00B92B65">
          <w:pPr>
            <w:pStyle w:val="6FF4FDBA4550F547A38AEE2A79BF9F5F"/>
          </w:pPr>
          <w:r>
            <w:rPr>
              <w:rStyle w:val="PlaceholderText"/>
            </w:rPr>
            <w:t>Add position</w:t>
          </w:r>
          <w:r w:rsidRPr="009E3838">
            <w:rPr>
              <w:rStyle w:val="PlaceholderText"/>
            </w:rPr>
            <w:t xml:space="preserve"> here</w:t>
          </w:r>
        </w:p>
      </w:docPartBody>
    </w:docPart>
    <w:docPart>
      <w:docPartPr>
        <w:name w:val="6405113D7325C34A83F9742A40072D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0DE88-A0A2-8446-BF2E-03803CAA339F}"/>
      </w:docPartPr>
      <w:docPartBody>
        <w:p w:rsidR="00CB7DD6" w:rsidRDefault="00B92B65" w:rsidP="00B92B65">
          <w:pPr>
            <w:pStyle w:val="6405113D7325C34A83F9742A40072D9B"/>
          </w:pPr>
          <w:r>
            <w:rPr>
              <w:rStyle w:val="PlaceholderText"/>
            </w:rPr>
            <w:t>Start month</w:t>
          </w:r>
        </w:p>
      </w:docPartBody>
    </w:docPart>
    <w:docPart>
      <w:docPartPr>
        <w:name w:val="0AD1D217834AC342B344EE758E06F8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ED42E6-EBC5-4D4B-9522-1C51AF2066E2}"/>
      </w:docPartPr>
      <w:docPartBody>
        <w:p w:rsidR="00CB7DD6" w:rsidRDefault="00B92B65" w:rsidP="00B92B65">
          <w:pPr>
            <w:pStyle w:val="0AD1D217834AC342B344EE758E06F89A"/>
          </w:pPr>
          <w:r>
            <w:rPr>
              <w:rStyle w:val="PlaceholderText"/>
            </w:rPr>
            <w:t>Start year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40543"/>
    <w:rsid w:val="000C3121"/>
    <w:rsid w:val="00126136"/>
    <w:rsid w:val="001F793E"/>
    <w:rsid w:val="0020728D"/>
    <w:rsid w:val="00313373"/>
    <w:rsid w:val="003A1A40"/>
    <w:rsid w:val="004F54DB"/>
    <w:rsid w:val="005654FC"/>
    <w:rsid w:val="00637546"/>
    <w:rsid w:val="006B4148"/>
    <w:rsid w:val="007B780F"/>
    <w:rsid w:val="008365B7"/>
    <w:rsid w:val="00907CDC"/>
    <w:rsid w:val="00940543"/>
    <w:rsid w:val="00A821C3"/>
    <w:rsid w:val="00B92B65"/>
    <w:rsid w:val="00CB7DD6"/>
    <w:rsid w:val="00D40806"/>
    <w:rsid w:val="00E1238D"/>
    <w:rsid w:val="00F345DF"/>
    <w:rsid w:val="00FE3924"/>
    <w:rsid w:val="00FF0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92B65"/>
    <w:rPr>
      <w:color w:val="808080"/>
    </w:rPr>
  </w:style>
  <w:style w:type="paragraph" w:customStyle="1" w:styleId="EA72A4D30EF24DA3BE2FB5BFDEBCC0A1">
    <w:name w:val="EA72A4D30EF24DA3BE2FB5BFDEBCC0A1"/>
  </w:style>
  <w:style w:type="paragraph" w:customStyle="1" w:styleId="27919D4B366045FE9DD174AF5FBF081A">
    <w:name w:val="27919D4B366045FE9DD174AF5FBF081A"/>
  </w:style>
  <w:style w:type="paragraph" w:customStyle="1" w:styleId="57CEE69E75AC450F8F1F2B018D3C09CE">
    <w:name w:val="57CEE69E75AC450F8F1F2B018D3C09CE"/>
  </w:style>
  <w:style w:type="paragraph" w:customStyle="1" w:styleId="662FEF20C6004A069D861FF9B6C22605">
    <w:name w:val="662FEF20C6004A069D861FF9B6C22605"/>
  </w:style>
  <w:style w:type="paragraph" w:customStyle="1" w:styleId="DB6CBD8D80AD4E19A5FA64EFBE0ED049">
    <w:name w:val="DB6CBD8D80AD4E19A5FA64EFBE0ED049"/>
  </w:style>
  <w:style w:type="paragraph" w:customStyle="1" w:styleId="71CA9442571D48038DF242FB1CF5AE3E">
    <w:name w:val="71CA9442571D48038DF242FB1CF5AE3E"/>
  </w:style>
  <w:style w:type="paragraph" w:customStyle="1" w:styleId="26CC3AFD5304416F8748C84147F3D426">
    <w:name w:val="26CC3AFD5304416F8748C84147F3D426"/>
  </w:style>
  <w:style w:type="paragraph" w:customStyle="1" w:styleId="47E7BFA02E0C45C9B3A31F104DCE1691">
    <w:name w:val="47E7BFA02E0C45C9B3A31F104DCE1691"/>
  </w:style>
  <w:style w:type="paragraph" w:customStyle="1" w:styleId="ABC90A562CBE41B7B7F3DB486C429E01">
    <w:name w:val="ABC90A562CBE41B7B7F3DB486C429E01"/>
  </w:style>
  <w:style w:type="paragraph" w:customStyle="1" w:styleId="66E7C32E12F14295BCBC40D07363E267">
    <w:name w:val="66E7C32E12F14295BCBC40D07363E267"/>
  </w:style>
  <w:style w:type="paragraph" w:customStyle="1" w:styleId="44B432C35588412AAA05DD5DB42BB3A9">
    <w:name w:val="44B432C35588412AAA05DD5DB42BB3A9"/>
  </w:style>
  <w:style w:type="paragraph" w:customStyle="1" w:styleId="4DDD173988FD4A8A98B383B2D9C83CA4">
    <w:name w:val="4DDD173988FD4A8A98B383B2D9C83CA4"/>
  </w:style>
  <w:style w:type="paragraph" w:customStyle="1" w:styleId="3EFAB2E5B73B4C5E9B9978A42C2F2FF9">
    <w:name w:val="3EFAB2E5B73B4C5E9B9978A42C2F2FF9"/>
  </w:style>
  <w:style w:type="paragraph" w:customStyle="1" w:styleId="A67546771AEA4EA4AC217C69D99F1330">
    <w:name w:val="A67546771AEA4EA4AC217C69D99F1330"/>
  </w:style>
  <w:style w:type="paragraph" w:customStyle="1" w:styleId="7EFBE572EF9443E69DF6F720868F27D9">
    <w:name w:val="7EFBE572EF9443E69DF6F720868F27D9"/>
  </w:style>
  <w:style w:type="paragraph" w:customStyle="1" w:styleId="54BE773563E04EDB88E718B29B25DEB0">
    <w:name w:val="54BE773563E04EDB88E718B29B25DEB0"/>
  </w:style>
  <w:style w:type="paragraph" w:customStyle="1" w:styleId="89AC8B1BF3E543E9A729D972B9FC51BA">
    <w:name w:val="89AC8B1BF3E543E9A729D972B9FC51BA"/>
  </w:style>
  <w:style w:type="paragraph" w:customStyle="1" w:styleId="742B6F0E7BCF4265A3804588D8693E45">
    <w:name w:val="742B6F0E7BCF4265A3804588D8693E45"/>
  </w:style>
  <w:style w:type="paragraph" w:customStyle="1" w:styleId="C6B58BE1666F445DB5EB173A955C5CC8">
    <w:name w:val="C6B58BE1666F445DB5EB173A955C5CC8"/>
  </w:style>
  <w:style w:type="paragraph" w:customStyle="1" w:styleId="0FA79271C76C4A2EBF2499E7D1E421EE">
    <w:name w:val="0FA79271C76C4A2EBF2499E7D1E421EE"/>
  </w:style>
  <w:style w:type="paragraph" w:customStyle="1" w:styleId="891D2B48D0B8457B9EC7504678866DD2">
    <w:name w:val="891D2B48D0B8457B9EC7504678866DD2"/>
  </w:style>
  <w:style w:type="paragraph" w:customStyle="1" w:styleId="F5E0907E9F6C45B6A342F192D5A40F02">
    <w:name w:val="F5E0907E9F6C45B6A342F192D5A40F02"/>
  </w:style>
  <w:style w:type="paragraph" w:customStyle="1" w:styleId="7332DCE2394B4805BD222F3EE438ED1E">
    <w:name w:val="7332DCE2394B4805BD222F3EE438ED1E"/>
  </w:style>
  <w:style w:type="paragraph" w:customStyle="1" w:styleId="D962D555E8FD473CB6F8FC51D27A9DCD">
    <w:name w:val="D962D555E8FD473CB6F8FC51D27A9DCD"/>
  </w:style>
  <w:style w:type="paragraph" w:customStyle="1" w:styleId="0FE7D9CEE39A4C1B87A8CD8EAA88AB95">
    <w:name w:val="0FE7D9CEE39A4C1B87A8CD8EAA88AB95"/>
  </w:style>
  <w:style w:type="paragraph" w:customStyle="1" w:styleId="3FD8838768334E9FA8289A73585A8B23">
    <w:name w:val="3FD8838768334E9FA8289A73585A8B23"/>
  </w:style>
  <w:style w:type="paragraph" w:customStyle="1" w:styleId="1C8F102301574FF1AD562E4E0BED3488">
    <w:name w:val="1C8F102301574FF1AD562E4E0BED3488"/>
  </w:style>
  <w:style w:type="paragraph" w:customStyle="1" w:styleId="A63AD675777B407A8E073092901C7FDC">
    <w:name w:val="A63AD675777B407A8E073092901C7FDC"/>
  </w:style>
  <w:style w:type="paragraph" w:customStyle="1" w:styleId="C4E3D2E6CFAD4F9FA3DE1D8FD043699B">
    <w:name w:val="C4E3D2E6CFAD4F9FA3DE1D8FD043699B"/>
  </w:style>
  <w:style w:type="paragraph" w:customStyle="1" w:styleId="70315AD7DD444B87A12180C53B9A0535">
    <w:name w:val="70315AD7DD444B87A12180C53B9A0535"/>
  </w:style>
  <w:style w:type="paragraph" w:customStyle="1" w:styleId="EA584E03F8F34DCA9D345A8953DD0C42">
    <w:name w:val="EA584E03F8F34DCA9D345A8953DD0C42"/>
  </w:style>
  <w:style w:type="paragraph" w:customStyle="1" w:styleId="8FDC3DEACF7B4A888286BCB61C60946E">
    <w:name w:val="8FDC3DEACF7B4A888286BCB61C60946E"/>
  </w:style>
  <w:style w:type="paragraph" w:customStyle="1" w:styleId="188212B67C4B428C9B9E029A61AE4365">
    <w:name w:val="188212B67C4B428C9B9E029A61AE4365"/>
  </w:style>
  <w:style w:type="paragraph" w:customStyle="1" w:styleId="32ADEC6170364CF3AB2D9CA8B2C5C3D6">
    <w:name w:val="32ADEC6170364CF3AB2D9CA8B2C5C3D6"/>
  </w:style>
  <w:style w:type="paragraph" w:customStyle="1" w:styleId="F7F20673200E484EBB8275BC40DC7BD6">
    <w:name w:val="F7F20673200E484EBB8275BC40DC7BD6"/>
  </w:style>
  <w:style w:type="paragraph" w:customStyle="1" w:styleId="0AEB0159239C42E288793D47BBED4B17">
    <w:name w:val="0AEB0159239C42E288793D47BBED4B17"/>
  </w:style>
  <w:style w:type="paragraph" w:customStyle="1" w:styleId="BD3CB39F1AB645519F2A24ECF786D773">
    <w:name w:val="BD3CB39F1AB645519F2A24ECF786D773"/>
  </w:style>
  <w:style w:type="paragraph" w:customStyle="1" w:styleId="A384241B70D340BE80F50FE49B212DAD">
    <w:name w:val="A384241B70D340BE80F50FE49B212DAD"/>
  </w:style>
  <w:style w:type="paragraph" w:customStyle="1" w:styleId="F06D71429BA843AFB578FEB895C7947C">
    <w:name w:val="F06D71429BA843AFB578FEB895C7947C"/>
  </w:style>
  <w:style w:type="paragraph" w:customStyle="1" w:styleId="EB26A616EB0A460093C4872E59D76240">
    <w:name w:val="EB26A616EB0A460093C4872E59D76240"/>
  </w:style>
  <w:style w:type="paragraph" w:customStyle="1" w:styleId="5888D13A33A1459B846A6628EF813527">
    <w:name w:val="5888D13A33A1459B846A6628EF813527"/>
  </w:style>
  <w:style w:type="paragraph" w:customStyle="1" w:styleId="FB1FC93A23094DDA93D89AD77C30530D">
    <w:name w:val="FB1FC93A23094DDA93D89AD77C30530D"/>
  </w:style>
  <w:style w:type="paragraph" w:customStyle="1" w:styleId="87BE61118C4B46518A23962084028E66">
    <w:name w:val="87BE61118C4B46518A23962084028E66"/>
  </w:style>
  <w:style w:type="paragraph" w:customStyle="1" w:styleId="E6DD22D98DAD4D59A85B7DB439BE1275">
    <w:name w:val="E6DD22D98DAD4D59A85B7DB439BE1275"/>
  </w:style>
  <w:style w:type="paragraph" w:customStyle="1" w:styleId="EE46853B93594598B2D3CB5F287A4A46">
    <w:name w:val="EE46853B93594598B2D3CB5F287A4A46"/>
  </w:style>
  <w:style w:type="paragraph" w:customStyle="1" w:styleId="F4F9629F1E0D4F7F99216472C93D1A01">
    <w:name w:val="F4F9629F1E0D4F7F99216472C93D1A01"/>
  </w:style>
  <w:style w:type="paragraph" w:customStyle="1" w:styleId="7E99CF69C924411DBD0E7B8B80DC4492">
    <w:name w:val="7E99CF69C924411DBD0E7B8B80DC4492"/>
  </w:style>
  <w:style w:type="paragraph" w:customStyle="1" w:styleId="9AD222EC653F4A839C4E58B676745E8E">
    <w:name w:val="9AD222EC653F4A839C4E58B676745E8E"/>
  </w:style>
  <w:style w:type="paragraph" w:customStyle="1" w:styleId="E7DD6C064A9247BE9B37AD453DE47225">
    <w:name w:val="E7DD6C064A9247BE9B37AD453DE47225"/>
  </w:style>
  <w:style w:type="paragraph" w:customStyle="1" w:styleId="195B4F8022004CBDBE18603A6BEE7021">
    <w:name w:val="195B4F8022004CBDBE18603A6BEE7021"/>
  </w:style>
  <w:style w:type="paragraph" w:customStyle="1" w:styleId="7CAE48FE2F10480E8667C8B38646386F">
    <w:name w:val="7CAE48FE2F10480E8667C8B38646386F"/>
  </w:style>
  <w:style w:type="paragraph" w:customStyle="1" w:styleId="16DC5366D72D4DA8B4ACE405345D18B6">
    <w:name w:val="16DC5366D72D4DA8B4ACE405345D18B6"/>
  </w:style>
  <w:style w:type="paragraph" w:customStyle="1" w:styleId="2693B0D4BA294A93B58CADFEDEED479A">
    <w:name w:val="2693B0D4BA294A93B58CADFEDEED479A"/>
  </w:style>
  <w:style w:type="paragraph" w:customStyle="1" w:styleId="A0F76CE5448843D9BA60BC9EDC868E66">
    <w:name w:val="A0F76CE5448843D9BA60BC9EDC868E66"/>
  </w:style>
  <w:style w:type="paragraph" w:customStyle="1" w:styleId="73430CA9A75E4EEB9EDE26CBEED09771">
    <w:name w:val="73430CA9A75E4EEB9EDE26CBEED09771"/>
  </w:style>
  <w:style w:type="paragraph" w:customStyle="1" w:styleId="0CC601DE4A4E457D9EED2F6876FD3218">
    <w:name w:val="0CC601DE4A4E457D9EED2F6876FD3218"/>
  </w:style>
  <w:style w:type="paragraph" w:customStyle="1" w:styleId="FC2739188DF64962A18550F8234764D0">
    <w:name w:val="FC2739188DF64962A18550F8234764D0"/>
  </w:style>
  <w:style w:type="paragraph" w:customStyle="1" w:styleId="FD264C2AA0EA46FF8646007806F86049">
    <w:name w:val="FD264C2AA0EA46FF8646007806F86049"/>
  </w:style>
  <w:style w:type="paragraph" w:customStyle="1" w:styleId="D77BB942AC7F41BE9BFE8379843ACC99">
    <w:name w:val="D77BB942AC7F41BE9BFE8379843ACC99"/>
  </w:style>
  <w:style w:type="paragraph" w:customStyle="1" w:styleId="95E6408C81CD4354BCF7E093263CC1AE">
    <w:name w:val="95E6408C81CD4354BCF7E093263CC1AE"/>
  </w:style>
  <w:style w:type="paragraph" w:customStyle="1" w:styleId="E8E47597E5114ECD92B947CF7DB55EA3">
    <w:name w:val="E8E47597E5114ECD92B947CF7DB55EA3"/>
  </w:style>
  <w:style w:type="paragraph" w:customStyle="1" w:styleId="772F06943B7C4777A81E6BD0839E71FD">
    <w:name w:val="772F06943B7C4777A81E6BD0839E71FD"/>
  </w:style>
  <w:style w:type="paragraph" w:customStyle="1" w:styleId="4746877B37FA4AC982ED3FF0B3C093AD">
    <w:name w:val="4746877B37FA4AC982ED3FF0B3C093AD"/>
  </w:style>
  <w:style w:type="paragraph" w:customStyle="1" w:styleId="98E103CFEDA34FC5BA905DC23FAC09D3">
    <w:name w:val="98E103CFEDA34FC5BA905DC23FAC09D3"/>
  </w:style>
  <w:style w:type="paragraph" w:customStyle="1" w:styleId="EEED643FEF344099971D3D1ABE423496">
    <w:name w:val="EEED643FEF344099971D3D1ABE423496"/>
  </w:style>
  <w:style w:type="paragraph" w:customStyle="1" w:styleId="BCDBFDA5AE924A57BE78C9CC749679CA">
    <w:name w:val="BCDBFDA5AE924A57BE78C9CC749679CA"/>
  </w:style>
  <w:style w:type="paragraph" w:customStyle="1" w:styleId="5CFE601BD8D343EF89166C1F514393A1">
    <w:name w:val="5CFE601BD8D343EF89166C1F514393A1"/>
  </w:style>
  <w:style w:type="paragraph" w:customStyle="1" w:styleId="1CB9B3D3AFB74F2B9859DB40F9BACAE9">
    <w:name w:val="1CB9B3D3AFB74F2B9859DB40F9BACAE9"/>
  </w:style>
  <w:style w:type="paragraph" w:customStyle="1" w:styleId="5BE19116E28948F98E841443F2CBA254">
    <w:name w:val="5BE19116E28948F98E841443F2CBA254"/>
  </w:style>
  <w:style w:type="paragraph" w:customStyle="1" w:styleId="8A288149905D4D21B2F972B2CA2FE372">
    <w:name w:val="8A288149905D4D21B2F972B2CA2FE372"/>
  </w:style>
  <w:style w:type="paragraph" w:customStyle="1" w:styleId="9AE15B3549AA42FF8B82DD79B70E7673">
    <w:name w:val="9AE15B3549AA42FF8B82DD79B70E7673"/>
  </w:style>
  <w:style w:type="paragraph" w:customStyle="1" w:styleId="1B2186A73EE54309959A20D8313DD2CC">
    <w:name w:val="1B2186A73EE54309959A20D8313DD2CC"/>
  </w:style>
  <w:style w:type="paragraph" w:customStyle="1" w:styleId="CE777C83118D46CC80D768A425CDFC44">
    <w:name w:val="CE777C83118D46CC80D768A425CDFC44"/>
  </w:style>
  <w:style w:type="paragraph" w:customStyle="1" w:styleId="F7BAD596B3BF44CD9ADC479DE7F10708">
    <w:name w:val="F7BAD596B3BF44CD9ADC479DE7F10708"/>
  </w:style>
  <w:style w:type="paragraph" w:customStyle="1" w:styleId="0E00445A9D1341EC9DE9B62E1CDCD96A">
    <w:name w:val="0E00445A9D1341EC9DE9B62E1CDCD96A"/>
  </w:style>
  <w:style w:type="paragraph" w:customStyle="1" w:styleId="5B79E42C602341EB9E1DEC18604FA2D5">
    <w:name w:val="5B79E42C602341EB9E1DEC18604FA2D5"/>
  </w:style>
  <w:style w:type="paragraph" w:customStyle="1" w:styleId="296366D565CC4728B60449D3D6A0D1C7">
    <w:name w:val="296366D565CC4728B60449D3D6A0D1C7"/>
  </w:style>
  <w:style w:type="paragraph" w:customStyle="1" w:styleId="A698EF89CF4F42E6B799917D5ABE8F27">
    <w:name w:val="A698EF89CF4F42E6B799917D5ABE8F27"/>
  </w:style>
  <w:style w:type="paragraph" w:customStyle="1" w:styleId="FDB1CC89FC9F4AE99E8068CE225752EB">
    <w:name w:val="FDB1CC89FC9F4AE99E8068CE225752EB"/>
  </w:style>
  <w:style w:type="paragraph" w:customStyle="1" w:styleId="EC7D33A547BA43349C4043B88939C514">
    <w:name w:val="EC7D33A547BA43349C4043B88939C514"/>
  </w:style>
  <w:style w:type="paragraph" w:customStyle="1" w:styleId="B23AD881D0054BDCA4589C5CC5A6E319">
    <w:name w:val="B23AD881D0054BDCA4589C5CC5A6E319"/>
  </w:style>
  <w:style w:type="paragraph" w:customStyle="1" w:styleId="A0F59514E8A2490CA3412B4F62E1837E">
    <w:name w:val="A0F59514E8A2490CA3412B4F62E1837E"/>
  </w:style>
  <w:style w:type="paragraph" w:customStyle="1" w:styleId="33158E14FAB940048C1C2FAB22DB5BE0">
    <w:name w:val="33158E14FAB940048C1C2FAB22DB5BE0"/>
  </w:style>
  <w:style w:type="paragraph" w:customStyle="1" w:styleId="40C7A71EBF8F42C7A67E7C72151C02E3">
    <w:name w:val="40C7A71EBF8F42C7A67E7C72151C02E3"/>
  </w:style>
  <w:style w:type="paragraph" w:customStyle="1" w:styleId="63595B544EA746A29DAF870CB1A50E6C">
    <w:name w:val="63595B544EA746A29DAF870CB1A50E6C"/>
  </w:style>
  <w:style w:type="paragraph" w:customStyle="1" w:styleId="E9E44B2D3E1E4A3FA0AA7027F2EB73F1">
    <w:name w:val="E9E44B2D3E1E4A3FA0AA7027F2EB73F1"/>
  </w:style>
  <w:style w:type="paragraph" w:customStyle="1" w:styleId="1DE20283B4DC41828E0B79B8E0CBFEED">
    <w:name w:val="1DE20283B4DC41828E0B79B8E0CBFEED"/>
  </w:style>
  <w:style w:type="paragraph" w:customStyle="1" w:styleId="EAE696B9DF864020AD370216B8250C77">
    <w:name w:val="EAE696B9DF864020AD370216B8250C77"/>
  </w:style>
  <w:style w:type="paragraph" w:customStyle="1" w:styleId="0A4E356991324570A95E1C17BB2A6661">
    <w:name w:val="0A4E356991324570A95E1C17BB2A6661"/>
  </w:style>
  <w:style w:type="paragraph" w:customStyle="1" w:styleId="5AE741CBF82644D1868B6EC275FF3FE8">
    <w:name w:val="5AE741CBF82644D1868B6EC275FF3FE8"/>
  </w:style>
  <w:style w:type="paragraph" w:customStyle="1" w:styleId="4CFFB5F72E3845F6A4EA0ACF55550540">
    <w:name w:val="4CFFB5F72E3845F6A4EA0ACF55550540"/>
  </w:style>
  <w:style w:type="paragraph" w:customStyle="1" w:styleId="DBE8AF58435D474594B2AE60101A1A54">
    <w:name w:val="DBE8AF58435D474594B2AE60101A1A54"/>
  </w:style>
  <w:style w:type="paragraph" w:customStyle="1" w:styleId="FCB476D19D4F499998A8AA5BE64118D6">
    <w:name w:val="FCB476D19D4F499998A8AA5BE64118D6"/>
  </w:style>
  <w:style w:type="paragraph" w:customStyle="1" w:styleId="533767A8E8F64AAF8E09B3CB8CBD4A97">
    <w:name w:val="533767A8E8F64AAF8E09B3CB8CBD4A97"/>
  </w:style>
  <w:style w:type="paragraph" w:customStyle="1" w:styleId="2AA4751C00B64133B2B9A965F991B235">
    <w:name w:val="2AA4751C00B64133B2B9A965F991B235"/>
  </w:style>
  <w:style w:type="paragraph" w:customStyle="1" w:styleId="1B57EB37C2FA4F2183160143BA72948F">
    <w:name w:val="1B57EB37C2FA4F2183160143BA72948F"/>
  </w:style>
  <w:style w:type="paragraph" w:customStyle="1" w:styleId="122EE99CE15349288E5E24CD83BD519B">
    <w:name w:val="122EE99CE15349288E5E24CD83BD519B"/>
  </w:style>
  <w:style w:type="paragraph" w:customStyle="1" w:styleId="D21A2433C5474AA28FDCCCD287CE9D2C">
    <w:name w:val="D21A2433C5474AA28FDCCCD287CE9D2C"/>
  </w:style>
  <w:style w:type="paragraph" w:customStyle="1" w:styleId="DF568ED152D94A65A94C6A66EE97F96C">
    <w:name w:val="DF568ED152D94A65A94C6A66EE97F96C"/>
  </w:style>
  <w:style w:type="paragraph" w:customStyle="1" w:styleId="5C8BA16C0B0D4A2390340B1BEF3CC7EA">
    <w:name w:val="5C8BA16C0B0D4A2390340B1BEF3CC7EA"/>
  </w:style>
  <w:style w:type="paragraph" w:customStyle="1" w:styleId="098C4272999843BE8D8E7C765D2917CD">
    <w:name w:val="098C4272999843BE8D8E7C765D2917CD"/>
  </w:style>
  <w:style w:type="paragraph" w:customStyle="1" w:styleId="29684A2A37E143A8A8B229D34996C002">
    <w:name w:val="29684A2A37E143A8A8B229D34996C002"/>
  </w:style>
  <w:style w:type="paragraph" w:customStyle="1" w:styleId="466CE92DE37B40158CF599DB56050CDB">
    <w:name w:val="466CE92DE37B40158CF599DB56050CDB"/>
  </w:style>
  <w:style w:type="paragraph" w:customStyle="1" w:styleId="C9DFD6BC0A864EB4B06C95481E425E5D">
    <w:name w:val="C9DFD6BC0A864EB4B06C95481E425E5D"/>
  </w:style>
  <w:style w:type="paragraph" w:customStyle="1" w:styleId="84FBB1EDC4194729A258C55F6DFA46DF">
    <w:name w:val="84FBB1EDC4194729A258C55F6DFA46DF"/>
  </w:style>
  <w:style w:type="paragraph" w:customStyle="1" w:styleId="683FF2FBD2EE49BA84204BAEF5FA52F4">
    <w:name w:val="683FF2FBD2EE49BA84204BAEF5FA52F4"/>
  </w:style>
  <w:style w:type="paragraph" w:customStyle="1" w:styleId="EEF2D89A0FB240B99A140C79EA55D9D8">
    <w:name w:val="EEF2D89A0FB240B99A140C79EA55D9D8"/>
  </w:style>
  <w:style w:type="paragraph" w:customStyle="1" w:styleId="334EB918B24448B68EA3D41028C00789">
    <w:name w:val="334EB918B24448B68EA3D41028C00789"/>
  </w:style>
  <w:style w:type="paragraph" w:customStyle="1" w:styleId="53A6F305D96242718F5500716C3CC67C">
    <w:name w:val="53A6F305D96242718F5500716C3CC67C"/>
  </w:style>
  <w:style w:type="paragraph" w:customStyle="1" w:styleId="0FA47C02C53043AD85CF0A54C929D954">
    <w:name w:val="0FA47C02C53043AD85CF0A54C929D954"/>
  </w:style>
  <w:style w:type="paragraph" w:customStyle="1" w:styleId="516F77B19D97429999B63A88C3459F10">
    <w:name w:val="516F77B19D97429999B63A88C3459F10"/>
  </w:style>
  <w:style w:type="paragraph" w:customStyle="1" w:styleId="2FFF25AC393C461BBF38841F3DB94BCE">
    <w:name w:val="2FFF25AC393C461BBF38841F3DB94BCE"/>
  </w:style>
  <w:style w:type="paragraph" w:customStyle="1" w:styleId="A969F11D5EF1408CB61C941307D3C605">
    <w:name w:val="A969F11D5EF1408CB61C941307D3C605"/>
  </w:style>
  <w:style w:type="paragraph" w:customStyle="1" w:styleId="B593FC01ED1A4E58A6BA99B3951FD954">
    <w:name w:val="B593FC01ED1A4E58A6BA99B3951FD954"/>
  </w:style>
  <w:style w:type="paragraph" w:customStyle="1" w:styleId="AC74433D7B8C4D089733FC59F5B6370A">
    <w:name w:val="AC74433D7B8C4D089733FC59F5B6370A"/>
  </w:style>
  <w:style w:type="paragraph" w:customStyle="1" w:styleId="172F4B186B72495D82CF2F655A7F9452">
    <w:name w:val="172F4B186B72495D82CF2F655A7F9452"/>
  </w:style>
  <w:style w:type="paragraph" w:customStyle="1" w:styleId="4C38B47454A844D2BA2F91793926D213">
    <w:name w:val="4C38B47454A844D2BA2F91793926D213"/>
  </w:style>
  <w:style w:type="paragraph" w:customStyle="1" w:styleId="27BF9624A10F45F59A02CD8B9771AA8E">
    <w:name w:val="27BF9624A10F45F59A02CD8B9771AA8E"/>
  </w:style>
  <w:style w:type="paragraph" w:customStyle="1" w:styleId="068F481B167C40788EFA222BA2CB3B72">
    <w:name w:val="068F481B167C40788EFA222BA2CB3B72"/>
    <w:rsid w:val="00940543"/>
  </w:style>
  <w:style w:type="paragraph" w:customStyle="1" w:styleId="270F5981A3A64519ABAE87C22F572EC8">
    <w:name w:val="270F5981A3A64519ABAE87C22F572EC8"/>
    <w:rsid w:val="00940543"/>
  </w:style>
  <w:style w:type="paragraph" w:customStyle="1" w:styleId="2EF9A367A9934759AB8B774C6F83704E">
    <w:name w:val="2EF9A367A9934759AB8B774C6F83704E"/>
    <w:rsid w:val="00940543"/>
  </w:style>
  <w:style w:type="paragraph" w:customStyle="1" w:styleId="70AC92C1B4844BEA898B393107E17269">
    <w:name w:val="70AC92C1B4844BEA898B393107E17269"/>
    <w:rsid w:val="00940543"/>
  </w:style>
  <w:style w:type="paragraph" w:customStyle="1" w:styleId="BCF381E017E14FF2B42415092C0F0F5F">
    <w:name w:val="BCF381E017E14FF2B42415092C0F0F5F"/>
    <w:rsid w:val="00940543"/>
  </w:style>
  <w:style w:type="paragraph" w:customStyle="1" w:styleId="105B00B745E646CD89BF4E6A6F2F0FFB">
    <w:name w:val="105B00B745E646CD89BF4E6A6F2F0FFB"/>
    <w:rsid w:val="00940543"/>
  </w:style>
  <w:style w:type="paragraph" w:customStyle="1" w:styleId="9D605E9A1A0544218EC226BDEF9D27C3">
    <w:name w:val="9D605E9A1A0544218EC226BDEF9D27C3"/>
    <w:rsid w:val="00940543"/>
  </w:style>
  <w:style w:type="paragraph" w:customStyle="1" w:styleId="4309A7787F844EBDBB81BD962F9418F3">
    <w:name w:val="4309A7787F844EBDBB81BD962F9418F3"/>
    <w:rsid w:val="00940543"/>
  </w:style>
  <w:style w:type="paragraph" w:customStyle="1" w:styleId="BBD844193B8040258161A3EDC6332E78">
    <w:name w:val="BBD844193B8040258161A3EDC6332E78"/>
    <w:rsid w:val="00940543"/>
  </w:style>
  <w:style w:type="paragraph" w:customStyle="1" w:styleId="F83D8E0E94E141BFA23BFB2FF5904BA0">
    <w:name w:val="F83D8E0E94E141BFA23BFB2FF5904BA0"/>
    <w:rsid w:val="00940543"/>
  </w:style>
  <w:style w:type="paragraph" w:customStyle="1" w:styleId="B2A8476ABC6541B29D4EE39DE4A213FC">
    <w:name w:val="B2A8476ABC6541B29D4EE39DE4A213FC"/>
    <w:rsid w:val="00940543"/>
  </w:style>
  <w:style w:type="paragraph" w:customStyle="1" w:styleId="6C2731195DAB45F6AA33417398A2B914">
    <w:name w:val="6C2731195DAB45F6AA33417398A2B914"/>
    <w:rsid w:val="00940543"/>
  </w:style>
  <w:style w:type="paragraph" w:customStyle="1" w:styleId="C8F06F3E18D14564AFF23466F240ED9B">
    <w:name w:val="C8F06F3E18D14564AFF23466F240ED9B"/>
    <w:rsid w:val="00940543"/>
  </w:style>
  <w:style w:type="paragraph" w:customStyle="1" w:styleId="38C09324E0C742B9A791489043D99F68">
    <w:name w:val="38C09324E0C742B9A791489043D99F68"/>
    <w:rsid w:val="00940543"/>
  </w:style>
  <w:style w:type="paragraph" w:customStyle="1" w:styleId="FF9EA590C72DFA40A3FF03B06DAB0EDF">
    <w:name w:val="FF9EA590C72DFA40A3FF03B06DAB0EDF"/>
    <w:rsid w:val="00313373"/>
    <w:pPr>
      <w:spacing w:after="0" w:line="240" w:lineRule="auto"/>
    </w:pPr>
    <w:rPr>
      <w:sz w:val="24"/>
      <w:szCs w:val="24"/>
      <w:lang w:val="en-US" w:eastAsia="ja-JP"/>
    </w:rPr>
  </w:style>
  <w:style w:type="paragraph" w:customStyle="1" w:styleId="9EC80A43C1504D48AD6C906D0380EE4E">
    <w:name w:val="9EC80A43C1504D48AD6C906D0380EE4E"/>
    <w:rsid w:val="00313373"/>
    <w:pPr>
      <w:spacing w:after="0" w:line="240" w:lineRule="auto"/>
    </w:pPr>
    <w:rPr>
      <w:sz w:val="24"/>
      <w:szCs w:val="24"/>
      <w:lang w:val="en-US" w:eastAsia="ja-JP"/>
    </w:rPr>
  </w:style>
  <w:style w:type="paragraph" w:customStyle="1" w:styleId="4D80F29721C30D4AA69F1BE9A3B668CD">
    <w:name w:val="4D80F29721C30D4AA69F1BE9A3B668CD"/>
    <w:rsid w:val="00313373"/>
    <w:pPr>
      <w:spacing w:after="0" w:line="240" w:lineRule="auto"/>
    </w:pPr>
    <w:rPr>
      <w:sz w:val="24"/>
      <w:szCs w:val="24"/>
      <w:lang w:val="en-US" w:eastAsia="ja-JP"/>
    </w:rPr>
  </w:style>
  <w:style w:type="paragraph" w:customStyle="1" w:styleId="C934366005952D40A1F9AC73FC12719B">
    <w:name w:val="C934366005952D40A1F9AC73FC12719B"/>
    <w:rsid w:val="00313373"/>
    <w:pPr>
      <w:spacing w:after="0" w:line="240" w:lineRule="auto"/>
    </w:pPr>
    <w:rPr>
      <w:sz w:val="24"/>
      <w:szCs w:val="24"/>
      <w:lang w:val="en-US" w:eastAsia="ja-JP"/>
    </w:rPr>
  </w:style>
  <w:style w:type="paragraph" w:customStyle="1" w:styleId="2C8A34F768115D48B23C35108461BB5A">
    <w:name w:val="2C8A34F768115D48B23C35108461BB5A"/>
    <w:rsid w:val="00313373"/>
    <w:pPr>
      <w:spacing w:after="0" w:line="240" w:lineRule="auto"/>
    </w:pPr>
    <w:rPr>
      <w:sz w:val="24"/>
      <w:szCs w:val="24"/>
      <w:lang w:val="en-US" w:eastAsia="ja-JP"/>
    </w:rPr>
  </w:style>
  <w:style w:type="paragraph" w:customStyle="1" w:styleId="FDC3DDC52DE71F4D84F67FFC8F81EE30">
    <w:name w:val="FDC3DDC52DE71F4D84F67FFC8F81EE30"/>
    <w:rsid w:val="00313373"/>
    <w:pPr>
      <w:spacing w:after="0" w:line="240" w:lineRule="auto"/>
    </w:pPr>
    <w:rPr>
      <w:sz w:val="24"/>
      <w:szCs w:val="24"/>
      <w:lang w:val="en-US" w:eastAsia="ja-JP"/>
    </w:rPr>
  </w:style>
  <w:style w:type="paragraph" w:customStyle="1" w:styleId="038DC09CA8927E4CA4C174B2AC530494">
    <w:name w:val="038DC09CA8927E4CA4C174B2AC530494"/>
    <w:rsid w:val="00313373"/>
    <w:pPr>
      <w:spacing w:after="0" w:line="240" w:lineRule="auto"/>
    </w:pPr>
    <w:rPr>
      <w:sz w:val="24"/>
      <w:szCs w:val="24"/>
      <w:lang w:val="en-US" w:eastAsia="ja-JP"/>
    </w:rPr>
  </w:style>
  <w:style w:type="paragraph" w:customStyle="1" w:styleId="1856F563F323A447AE8EA5187C1A4013">
    <w:name w:val="1856F563F323A447AE8EA5187C1A4013"/>
    <w:rsid w:val="00313373"/>
    <w:pPr>
      <w:spacing w:after="0" w:line="240" w:lineRule="auto"/>
    </w:pPr>
    <w:rPr>
      <w:sz w:val="24"/>
      <w:szCs w:val="24"/>
      <w:lang w:val="en-US" w:eastAsia="ja-JP"/>
    </w:rPr>
  </w:style>
  <w:style w:type="paragraph" w:customStyle="1" w:styleId="8CB1CE5E2855D84BAF794A6EBEA906EE">
    <w:name w:val="8CB1CE5E2855D84BAF794A6EBEA906EE"/>
    <w:rsid w:val="00313373"/>
    <w:pPr>
      <w:spacing w:after="0" w:line="240" w:lineRule="auto"/>
    </w:pPr>
    <w:rPr>
      <w:sz w:val="24"/>
      <w:szCs w:val="24"/>
      <w:lang w:val="en-US" w:eastAsia="ja-JP"/>
    </w:rPr>
  </w:style>
  <w:style w:type="paragraph" w:customStyle="1" w:styleId="F609D31FD3F6BC4883814D5585549AAC">
    <w:name w:val="F609D31FD3F6BC4883814D5585549AAC"/>
    <w:rsid w:val="00313373"/>
    <w:pPr>
      <w:spacing w:after="0" w:line="240" w:lineRule="auto"/>
    </w:pPr>
    <w:rPr>
      <w:sz w:val="24"/>
      <w:szCs w:val="24"/>
      <w:lang w:val="en-US" w:eastAsia="ja-JP"/>
    </w:rPr>
  </w:style>
  <w:style w:type="paragraph" w:customStyle="1" w:styleId="870EC49AB42D7141AD685900264A144D">
    <w:name w:val="870EC49AB42D7141AD685900264A144D"/>
    <w:rsid w:val="00313373"/>
    <w:pPr>
      <w:spacing w:after="0" w:line="240" w:lineRule="auto"/>
    </w:pPr>
    <w:rPr>
      <w:sz w:val="24"/>
      <w:szCs w:val="24"/>
      <w:lang w:val="en-US" w:eastAsia="ja-JP"/>
    </w:rPr>
  </w:style>
  <w:style w:type="paragraph" w:customStyle="1" w:styleId="B8C4D19535875645AFB6D332578B7202">
    <w:name w:val="B8C4D19535875645AFB6D332578B7202"/>
    <w:rsid w:val="00313373"/>
    <w:pPr>
      <w:spacing w:after="0" w:line="240" w:lineRule="auto"/>
    </w:pPr>
    <w:rPr>
      <w:sz w:val="24"/>
      <w:szCs w:val="24"/>
      <w:lang w:val="en-US" w:eastAsia="ja-JP"/>
    </w:rPr>
  </w:style>
  <w:style w:type="paragraph" w:customStyle="1" w:styleId="386AF32A31AAAA4FB2BF9E10B360C240">
    <w:name w:val="386AF32A31AAAA4FB2BF9E10B360C240"/>
    <w:rsid w:val="00313373"/>
    <w:pPr>
      <w:spacing w:after="0" w:line="240" w:lineRule="auto"/>
    </w:pPr>
    <w:rPr>
      <w:sz w:val="24"/>
      <w:szCs w:val="24"/>
      <w:lang w:val="en-US" w:eastAsia="ja-JP"/>
    </w:rPr>
  </w:style>
  <w:style w:type="paragraph" w:customStyle="1" w:styleId="A495FA70C2444241BAC64968667ECAF3">
    <w:name w:val="A495FA70C2444241BAC64968667ECAF3"/>
    <w:rsid w:val="00313373"/>
    <w:pPr>
      <w:spacing w:after="0" w:line="240" w:lineRule="auto"/>
    </w:pPr>
    <w:rPr>
      <w:sz w:val="24"/>
      <w:szCs w:val="24"/>
      <w:lang w:val="en-US" w:eastAsia="ja-JP"/>
    </w:rPr>
  </w:style>
  <w:style w:type="paragraph" w:customStyle="1" w:styleId="17B6E7EEB69531499736ABDE34D2DF75">
    <w:name w:val="17B6E7EEB69531499736ABDE34D2DF75"/>
    <w:rsid w:val="00313373"/>
    <w:pPr>
      <w:spacing w:after="0" w:line="240" w:lineRule="auto"/>
    </w:pPr>
    <w:rPr>
      <w:sz w:val="24"/>
      <w:szCs w:val="24"/>
      <w:lang w:val="en-US" w:eastAsia="ja-JP"/>
    </w:rPr>
  </w:style>
  <w:style w:type="paragraph" w:customStyle="1" w:styleId="61B04A4A238093449788875819A7D4F2">
    <w:name w:val="61B04A4A238093449788875819A7D4F2"/>
    <w:rsid w:val="00313373"/>
    <w:pPr>
      <w:spacing w:after="0" w:line="240" w:lineRule="auto"/>
    </w:pPr>
    <w:rPr>
      <w:sz w:val="24"/>
      <w:szCs w:val="24"/>
      <w:lang w:val="en-US" w:eastAsia="ja-JP"/>
    </w:rPr>
  </w:style>
  <w:style w:type="paragraph" w:customStyle="1" w:styleId="D03A226864EC5B4F9E7F3D94CE341AA3">
    <w:name w:val="D03A226864EC5B4F9E7F3D94CE341AA3"/>
    <w:rsid w:val="00313373"/>
    <w:pPr>
      <w:spacing w:after="0" w:line="240" w:lineRule="auto"/>
    </w:pPr>
    <w:rPr>
      <w:sz w:val="24"/>
      <w:szCs w:val="24"/>
      <w:lang w:val="en-US" w:eastAsia="ja-JP"/>
    </w:rPr>
  </w:style>
  <w:style w:type="paragraph" w:customStyle="1" w:styleId="9434EFFCDE8B7E4789F597B66F76C797">
    <w:name w:val="9434EFFCDE8B7E4789F597B66F76C797"/>
    <w:rsid w:val="00313373"/>
    <w:pPr>
      <w:spacing w:after="0" w:line="240" w:lineRule="auto"/>
    </w:pPr>
    <w:rPr>
      <w:sz w:val="24"/>
      <w:szCs w:val="24"/>
      <w:lang w:val="en-US" w:eastAsia="ja-JP"/>
    </w:rPr>
  </w:style>
  <w:style w:type="paragraph" w:customStyle="1" w:styleId="AC0C339A14DEFC4B930378059A36F0B8">
    <w:name w:val="AC0C339A14DEFC4B930378059A36F0B8"/>
    <w:rsid w:val="00313373"/>
    <w:pPr>
      <w:spacing w:after="0" w:line="240" w:lineRule="auto"/>
    </w:pPr>
    <w:rPr>
      <w:sz w:val="24"/>
      <w:szCs w:val="24"/>
      <w:lang w:val="en-US" w:eastAsia="ja-JP"/>
    </w:rPr>
  </w:style>
  <w:style w:type="paragraph" w:customStyle="1" w:styleId="DB0E7FC4A1C4BF4B90FBDAAF890725FF">
    <w:name w:val="DB0E7FC4A1C4BF4B90FBDAAF890725FF"/>
    <w:rsid w:val="00313373"/>
    <w:pPr>
      <w:spacing w:after="0" w:line="240" w:lineRule="auto"/>
    </w:pPr>
    <w:rPr>
      <w:sz w:val="24"/>
      <w:szCs w:val="24"/>
      <w:lang w:val="en-US" w:eastAsia="ja-JP"/>
    </w:rPr>
  </w:style>
  <w:style w:type="paragraph" w:customStyle="1" w:styleId="3323CD151C7F3C46B19F3FF395C08FCE">
    <w:name w:val="3323CD151C7F3C46B19F3FF395C08FCE"/>
    <w:rsid w:val="00313373"/>
    <w:pPr>
      <w:spacing w:after="0" w:line="240" w:lineRule="auto"/>
    </w:pPr>
    <w:rPr>
      <w:sz w:val="24"/>
      <w:szCs w:val="24"/>
      <w:lang w:val="en-US" w:eastAsia="ja-JP"/>
    </w:rPr>
  </w:style>
  <w:style w:type="paragraph" w:customStyle="1" w:styleId="DFE1C2D6D217B642ABD3F211FE46FDD5">
    <w:name w:val="DFE1C2D6D217B642ABD3F211FE46FDD5"/>
    <w:rsid w:val="00313373"/>
    <w:pPr>
      <w:spacing w:after="0" w:line="240" w:lineRule="auto"/>
    </w:pPr>
    <w:rPr>
      <w:sz w:val="24"/>
      <w:szCs w:val="24"/>
      <w:lang w:val="en-US" w:eastAsia="ja-JP"/>
    </w:rPr>
  </w:style>
  <w:style w:type="paragraph" w:customStyle="1" w:styleId="4E9458FE97B1574EAF00AFE5FCE185A9">
    <w:name w:val="4E9458FE97B1574EAF00AFE5FCE185A9"/>
    <w:rsid w:val="00F345DF"/>
    <w:pPr>
      <w:spacing w:after="0" w:line="240" w:lineRule="auto"/>
    </w:pPr>
    <w:rPr>
      <w:sz w:val="24"/>
      <w:szCs w:val="24"/>
      <w:lang w:val="en-US" w:eastAsia="ja-JP"/>
    </w:rPr>
  </w:style>
  <w:style w:type="paragraph" w:customStyle="1" w:styleId="691C6D8F3B0CE94AB023FA5D4E3D38F6">
    <w:name w:val="691C6D8F3B0CE94AB023FA5D4E3D38F6"/>
    <w:rsid w:val="00F345DF"/>
    <w:pPr>
      <w:spacing w:after="0" w:line="240" w:lineRule="auto"/>
    </w:pPr>
    <w:rPr>
      <w:sz w:val="24"/>
      <w:szCs w:val="24"/>
      <w:lang w:val="en-US" w:eastAsia="ja-JP"/>
    </w:rPr>
  </w:style>
  <w:style w:type="paragraph" w:customStyle="1" w:styleId="2E8942C2609C63489EC4E5871030930D">
    <w:name w:val="2E8942C2609C63489EC4E5871030930D"/>
    <w:rsid w:val="00B92B65"/>
    <w:pPr>
      <w:spacing w:after="0" w:line="240" w:lineRule="auto"/>
    </w:pPr>
    <w:rPr>
      <w:sz w:val="24"/>
      <w:szCs w:val="24"/>
      <w:lang w:val="en-US" w:eastAsia="ja-JP"/>
    </w:rPr>
  </w:style>
  <w:style w:type="paragraph" w:customStyle="1" w:styleId="34955BF58118084E94500BF79B68773B">
    <w:name w:val="34955BF58118084E94500BF79B68773B"/>
    <w:rsid w:val="00B92B65"/>
    <w:pPr>
      <w:spacing w:after="0" w:line="240" w:lineRule="auto"/>
    </w:pPr>
    <w:rPr>
      <w:sz w:val="24"/>
      <w:szCs w:val="24"/>
      <w:lang w:val="en-US" w:eastAsia="ja-JP"/>
    </w:rPr>
  </w:style>
  <w:style w:type="paragraph" w:customStyle="1" w:styleId="60BADA0068D43B46B947197AF79B07E0">
    <w:name w:val="60BADA0068D43B46B947197AF79B07E0"/>
    <w:rsid w:val="00B92B65"/>
    <w:pPr>
      <w:spacing w:after="0" w:line="240" w:lineRule="auto"/>
    </w:pPr>
    <w:rPr>
      <w:sz w:val="24"/>
      <w:szCs w:val="24"/>
      <w:lang w:val="en-US" w:eastAsia="ja-JP"/>
    </w:rPr>
  </w:style>
  <w:style w:type="paragraph" w:customStyle="1" w:styleId="D3F3104D011FCF4090EDEE3EF3DB66B4">
    <w:name w:val="D3F3104D011FCF4090EDEE3EF3DB66B4"/>
    <w:rsid w:val="00B92B65"/>
    <w:pPr>
      <w:spacing w:after="0" w:line="240" w:lineRule="auto"/>
    </w:pPr>
    <w:rPr>
      <w:sz w:val="24"/>
      <w:szCs w:val="24"/>
      <w:lang w:val="en-US" w:eastAsia="ja-JP"/>
    </w:rPr>
  </w:style>
  <w:style w:type="paragraph" w:customStyle="1" w:styleId="F711FB3876DD774D815A955F35982B58">
    <w:name w:val="F711FB3876DD774D815A955F35982B58"/>
    <w:rsid w:val="00B92B65"/>
    <w:pPr>
      <w:spacing w:after="0" w:line="240" w:lineRule="auto"/>
    </w:pPr>
    <w:rPr>
      <w:sz w:val="24"/>
      <w:szCs w:val="24"/>
      <w:lang w:val="en-US" w:eastAsia="ja-JP"/>
    </w:rPr>
  </w:style>
  <w:style w:type="paragraph" w:customStyle="1" w:styleId="6FF4FDBA4550F547A38AEE2A79BF9F5F">
    <w:name w:val="6FF4FDBA4550F547A38AEE2A79BF9F5F"/>
    <w:rsid w:val="00B92B65"/>
    <w:pPr>
      <w:spacing w:after="0" w:line="240" w:lineRule="auto"/>
    </w:pPr>
    <w:rPr>
      <w:sz w:val="24"/>
      <w:szCs w:val="24"/>
      <w:lang w:val="en-US" w:eastAsia="ja-JP"/>
    </w:rPr>
  </w:style>
  <w:style w:type="paragraph" w:customStyle="1" w:styleId="C6DDA0D43CB9954F95EC0E7BC1054C1D">
    <w:name w:val="C6DDA0D43CB9954F95EC0E7BC1054C1D"/>
    <w:rsid w:val="00B92B65"/>
    <w:pPr>
      <w:spacing w:after="0" w:line="240" w:lineRule="auto"/>
    </w:pPr>
    <w:rPr>
      <w:sz w:val="24"/>
      <w:szCs w:val="24"/>
      <w:lang w:val="en-US" w:eastAsia="ja-JP"/>
    </w:rPr>
  </w:style>
  <w:style w:type="paragraph" w:customStyle="1" w:styleId="DFA549D3CC4FB546BF6DB7F366FD9614">
    <w:name w:val="DFA549D3CC4FB546BF6DB7F366FD9614"/>
    <w:rsid w:val="00B92B65"/>
    <w:pPr>
      <w:spacing w:after="0" w:line="240" w:lineRule="auto"/>
    </w:pPr>
    <w:rPr>
      <w:sz w:val="24"/>
      <w:szCs w:val="24"/>
      <w:lang w:val="en-US" w:eastAsia="ja-JP"/>
    </w:rPr>
  </w:style>
  <w:style w:type="paragraph" w:customStyle="1" w:styleId="ACDEE40E98CF3740BC893CA05A79EF0B">
    <w:name w:val="ACDEE40E98CF3740BC893CA05A79EF0B"/>
    <w:rsid w:val="00B92B65"/>
    <w:pPr>
      <w:spacing w:after="0" w:line="240" w:lineRule="auto"/>
    </w:pPr>
    <w:rPr>
      <w:sz w:val="24"/>
      <w:szCs w:val="24"/>
      <w:lang w:val="en-US" w:eastAsia="ja-JP"/>
    </w:rPr>
  </w:style>
  <w:style w:type="paragraph" w:customStyle="1" w:styleId="9C5B0FE9CBD3554A8FFAE4EC3AB1CA05">
    <w:name w:val="9C5B0FE9CBD3554A8FFAE4EC3AB1CA05"/>
    <w:rsid w:val="00B92B65"/>
    <w:pPr>
      <w:spacing w:after="0" w:line="240" w:lineRule="auto"/>
    </w:pPr>
    <w:rPr>
      <w:sz w:val="24"/>
      <w:szCs w:val="24"/>
      <w:lang w:val="en-US" w:eastAsia="ja-JP"/>
    </w:rPr>
  </w:style>
  <w:style w:type="paragraph" w:customStyle="1" w:styleId="14BD93879D9F5E4F9DCC2589A0A92EA0">
    <w:name w:val="14BD93879D9F5E4F9DCC2589A0A92EA0"/>
    <w:rsid w:val="00B92B65"/>
    <w:pPr>
      <w:spacing w:after="0" w:line="240" w:lineRule="auto"/>
    </w:pPr>
    <w:rPr>
      <w:sz w:val="24"/>
      <w:szCs w:val="24"/>
      <w:lang w:val="en-US" w:eastAsia="ja-JP"/>
    </w:rPr>
  </w:style>
  <w:style w:type="paragraph" w:customStyle="1" w:styleId="6405113D7325C34A83F9742A40072D9B">
    <w:name w:val="6405113D7325C34A83F9742A40072D9B"/>
    <w:rsid w:val="00B92B65"/>
    <w:pPr>
      <w:spacing w:after="0" w:line="240" w:lineRule="auto"/>
    </w:pPr>
    <w:rPr>
      <w:sz w:val="24"/>
      <w:szCs w:val="24"/>
      <w:lang w:val="en-US" w:eastAsia="ja-JP"/>
    </w:rPr>
  </w:style>
  <w:style w:type="paragraph" w:customStyle="1" w:styleId="0AD1D217834AC342B344EE758E06F89A">
    <w:name w:val="0AD1D217834AC342B344EE758E06F89A"/>
    <w:rsid w:val="00B92B65"/>
    <w:pPr>
      <w:spacing w:after="0" w:line="240" w:lineRule="auto"/>
    </w:pPr>
    <w:rPr>
      <w:sz w:val="24"/>
      <w:szCs w:val="24"/>
      <w:lang w:val="en-US"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LongProperties xmlns="http://schemas.microsoft.com/office/2006/metadata/longProperties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Word Document" ma:contentTypeID="0x010100A0860EF77443485690DFA6AF6D3D2AC300FEE474AB31084C79A56084AB4AD4042200FBFC5EDA3BF1984BBDD0CA1230028C25" ma:contentTypeVersion="8" ma:contentTypeDescription="Add a new Word Document" ma:contentTypeScope="" ma:versionID="fa9a3440b1a6c69bc2b464af34e753bb">
  <xsd:schema xmlns:xsd="http://www.w3.org/2001/XMLSchema" xmlns:xs="http://www.w3.org/2001/XMLSchema" xmlns:p="http://schemas.microsoft.com/office/2006/metadata/properties" xmlns:ns2="eb142a5c-81d7-4bf2-b15f-cc4e3cfb664e" targetNamespace="http://schemas.microsoft.com/office/2006/metadata/properties" ma:root="true" ma:fieldsID="9ea3ab4be6a74b75802dbdebbead96ec" ns2:_="">
    <xsd:import namespace="eb142a5c-81d7-4bf2-b15f-cc4e3cfb664e"/>
    <xsd:element name="properties">
      <xsd:complexType>
        <xsd:sequence>
          <xsd:element name="documentManagement">
            <xsd:complexType>
              <xsd:all>
                <xsd:element ref="ns2:Campus" minOccurs="0"/>
                <xsd:element ref="ns2:Course" minOccurs="0"/>
                <xsd:element ref="ns2:Stage" minOccurs="0"/>
                <xsd:element ref="ns2:Document_x0020_Type" minOccurs="0"/>
                <xsd:element ref="ns2:Location_x0020__x0028_City_x002f_Country_x0029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142a5c-81d7-4bf2-b15f-cc4e3cfb664e" elementFormDefault="qualified">
    <xsd:import namespace="http://schemas.microsoft.com/office/2006/documentManagement/types"/>
    <xsd:import namespace="http://schemas.microsoft.com/office/infopath/2007/PartnerControls"/>
    <xsd:element name="Campus" ma:index="8" nillable="true" ma:displayName="Campus" ma:default="Adelaide" ma:format="Dropdown" ma:internalName="Campus">
      <xsd:simpleType>
        <xsd:restriction base="dms:Choice">
          <xsd:enumeration value="Adelaide"/>
        </xsd:restriction>
      </xsd:simpleType>
    </xsd:element>
    <xsd:element name="Course" ma:index="9" nillable="true" ma:displayName="Course" ma:default="Please Select" ma:format="Dropdown" ma:internalName="Course">
      <xsd:simpleType>
        <xsd:restriction base="dms:Choice">
          <xsd:enumeration value="Please Select"/>
          <xsd:enumeration value="Bachelor"/>
          <xsd:enumeration value="Culinary"/>
          <xsd:enumeration value="MIHM"/>
        </xsd:restriction>
      </xsd:simpleType>
    </xsd:element>
    <xsd:element name="Stage" ma:index="10" nillable="true" ma:displayName="Stage" ma:default="Please Select" ma:format="Dropdown" ma:internalName="Stage">
      <xsd:simpleType>
        <xsd:restriction base="dms:Choice">
          <xsd:enumeration value="Please Select"/>
          <xsd:enumeration value="Bach stage 1 + 3"/>
          <xsd:enumeration value="Bach stage 5"/>
          <xsd:enumeration value="Culinary stage 1"/>
          <xsd:enumeration value="Culinary stage 3 + 4"/>
          <xsd:enumeration value="On Campus (generic documents)"/>
          <xsd:enumeration value="On Placement (generic documents)"/>
          <xsd:enumeration value="MIHM Year 1"/>
          <xsd:enumeration value="MIHM Year 2"/>
          <xsd:enumeration value="Alumni"/>
        </xsd:restriction>
      </xsd:simpleType>
    </xsd:element>
    <xsd:element name="Document_x0020_Type" ma:index="11" nillable="true" ma:displayName="Document Type" ma:default="Please Select" ma:format="Dropdown" ma:internalName="Document_x0020_Type">
      <xsd:simpleType>
        <xsd:restriction base="dms:Choice">
          <xsd:enumeration value="Please Select"/>
          <xsd:enumeration value="Alumni"/>
          <xsd:enumeration value="City Guide"/>
          <xsd:enumeration value="Correspondance"/>
          <xsd:enumeration value="Email Template"/>
          <xsd:enumeration value="EMP Document"/>
          <xsd:enumeration value="Form"/>
          <xsd:enumeration value="Hand Out"/>
          <xsd:enumeration value="Interviews"/>
          <xsd:enumeration value="Job Description"/>
          <xsd:enumeration value="MOU"/>
          <xsd:enumeration value="Preferences"/>
          <xsd:enumeration value="Presentation"/>
          <xsd:enumeration value="Report"/>
          <xsd:enumeration value="Template - Alumni"/>
          <xsd:enumeration value="Template - Resume"/>
          <xsd:enumeration value="Template - Course Commencement and Speeches"/>
          <xsd:enumeration value="Template - Student Correspondance"/>
          <xsd:enumeration value="Template - Student Emails"/>
          <xsd:enumeration value="Template - Various"/>
        </xsd:restriction>
      </xsd:simpleType>
    </xsd:element>
    <xsd:element name="Location_x0020__x0028_City_x002f_Country_x0029_" ma:index="12" nillable="true" ma:displayName="Destination (City/Country)" ma:default="Please Select" ma:format="Dropdown" ma:internalName="Location_x0020__x0028_City_x002f_Country_x0029_">
      <xsd:simpleType>
        <xsd:restriction base="dms:Choice">
          <xsd:enumeration value="Please Select"/>
          <xsd:enumeration value="Adelaide"/>
          <xsd:enumeration value="Ayers Rock"/>
          <xsd:enumeration value="Brisbane"/>
          <xsd:enumeration value="Broome"/>
          <xsd:enumeration value="Cairns"/>
          <xsd:enumeration value="Canada"/>
          <xsd:enumeration value="Canberra"/>
          <xsd:enumeration value="China"/>
          <xsd:enumeration value="Cruises"/>
          <xsd:enumeration value="Darwin"/>
          <xsd:enumeration value="Dunk Island"/>
          <xsd:enumeration value="England"/>
          <xsd:enumeration value="Gold Coast"/>
          <xsd:enumeration value="Hamilton Island"/>
          <xsd:enumeration value="Hayman Island"/>
          <xsd:enumeration value="Hong Kong"/>
          <xsd:enumeration value="India"/>
          <xsd:enumeration value="Indonesia"/>
          <xsd:enumeration value="Islands Other"/>
          <xsd:enumeration value="Japan"/>
          <xsd:enumeration value="Korea"/>
          <xsd:enumeration value="Malaysia"/>
          <xsd:enumeration value="Maldives"/>
          <xsd:enumeration value="Melbourne"/>
          <xsd:enumeration value="New Zealand"/>
          <xsd:enumeration value="Palm Cove"/>
          <xsd:enumeration value="Perth"/>
          <xsd:enumeration value="Port Douglas"/>
          <xsd:enumeration value="Scotland"/>
          <xsd:enumeration value="Singapore"/>
          <xsd:enumeration value="Sydney"/>
          <xsd:enumeration value="Taiwan"/>
          <xsd:enumeration value="Tasmania"/>
          <xsd:enumeration value="Thailand"/>
          <xsd:enumeration value="United Arab Emirates"/>
          <xsd:enumeration value="USA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ampus xmlns="eb142a5c-81d7-4bf2-b15f-cc4e3cfb664e" xsi:nil="true"/>
    <Stage xmlns="eb142a5c-81d7-4bf2-b15f-cc4e3cfb664e">Please Select</Stage>
    <Document_x0020_Type xmlns="eb142a5c-81d7-4bf2-b15f-cc4e3cfb664e">Template - Resume</Document_x0020_Type>
    <Location_x0020__x0028_City_x002f_Country_x0029_ xmlns="eb142a5c-81d7-4bf2-b15f-cc4e3cfb664e">Please Select</Location_x0020__x0028_City_x002f_Country_x0029_>
    <Course xmlns="eb142a5c-81d7-4bf2-b15f-cc4e3cfb664e" xsi:nil="true"/>
  </documentManagement>
</p:properties>
</file>

<file path=customXml/itemProps1.xml><?xml version="1.0" encoding="utf-8"?>
<ds:datastoreItem xmlns:ds="http://schemas.openxmlformats.org/officeDocument/2006/customXml" ds:itemID="{422CA406-C5FF-4C9B-AFE3-E49D27F656FF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8DAF6E56-B1DD-4957-9CC5-41976B5FA9B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79D8B91-CD17-4A4F-9647-013512CDB1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b142a5c-81d7-4bf2-b15f-cc4e3cfb664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A5AEB67-8CE3-4E5F-8DAD-E044A5861B72}">
  <ds:schemaRefs>
    <ds:schemaRef ds:uri="http://schemas.microsoft.com/office/2006/metadata/properties"/>
    <ds:schemaRef ds:uri="http://schemas.microsoft.com/office/infopath/2007/PartnerControls"/>
    <ds:schemaRef ds:uri="eb142a5c-81d7-4bf2-b15f-cc4e3cfb664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C:\Users\anaveensamt\Desktop\SAMTANI, Aahana.dotx</Template>
  <TotalTime>29</TotalTime>
  <Pages>4</Pages>
  <Words>797</Words>
  <Characters>4545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Student Resume Template</vt:lpstr>
    </vt:vector>
  </TitlesOfParts>
  <Company>Microsoft Corporation</Company>
  <LinksUpToDate>false</LinksUpToDate>
  <CharactersWithSpaces>5332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Resume Template</dc:title>
  <dc:creator>TSD</dc:creator>
  <cp:lastModifiedBy>Sahil Dewan</cp:lastModifiedBy>
  <cp:revision>16</cp:revision>
  <cp:lastPrinted>2018-03-15T04:49:00Z</cp:lastPrinted>
  <dcterms:created xsi:type="dcterms:W3CDTF">2018-03-15T04:49:00Z</dcterms:created>
  <dcterms:modified xsi:type="dcterms:W3CDTF">2018-08-22T07:01:00Z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der">
    <vt:lpwstr>435000.000000000</vt:lpwstr>
  </property>
  <property fmtid="{D5CDD505-2E9C-101B-9397-08002B2CF9AE}" pid="3" name="ContentTypeId">
    <vt:lpwstr>0x010100A0860EF77443485690DFA6AF6D3D2AC300FEE474AB31084C79A56084AB4AD4042200FBFC5EDA3BF1984BBDD0CA1230028C25</vt:lpwstr>
  </property>
</Properties>
</file>